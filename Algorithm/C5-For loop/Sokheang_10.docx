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02E6B" w14:textId="6905556F" w:rsidR="00D56831" w:rsidRDefault="00D56831" w:rsidP="00D56831">
      <w:pPr>
        <w:pStyle w:val="Heading1"/>
      </w:pPr>
    </w:p>
    <w:p w14:paraId="58D16263" w14:textId="77777777" w:rsidR="00D56831" w:rsidRPr="00C53EF5" w:rsidRDefault="00D56831" w:rsidP="00D56831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73B84D8C" w14:textId="77777777" w:rsidR="00D56831" w:rsidRPr="004B1B34" w:rsidRDefault="00D56831" w:rsidP="00D56831">
      <w:pPr>
        <w:pStyle w:val="ListParagraph"/>
        <w:numPr>
          <w:ilvl w:val="0"/>
          <w:numId w:val="41"/>
        </w:numPr>
      </w:pPr>
      <w:r w:rsidRPr="000A6E58">
        <w:t>Count the number of times the "ab</w:t>
      </w:r>
      <w:r>
        <w:t>c</w:t>
      </w:r>
      <w:r w:rsidRPr="000A6E58">
        <w:t>" pattern appears in a string.</w:t>
      </w:r>
    </w:p>
    <w:p w14:paraId="0083EF0C" w14:textId="77777777" w:rsidR="00D56831" w:rsidRPr="00162D44" w:rsidRDefault="00D56831" w:rsidP="007913D0">
      <w:pPr>
        <w:pStyle w:val="Question"/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D56831" w:rsidRPr="00267592" w14:paraId="7BA48DC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0764426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42146C4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6831" w:rsidRPr="00C53EF5" w14:paraId="3D83626E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72E06E3F" w14:textId="2E18013F" w:rsidR="00D56831" w:rsidRPr="00C53EF5" w:rsidRDefault="0025366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abbcdef</w:t>
            </w:r>
          </w:p>
        </w:tc>
        <w:tc>
          <w:tcPr>
            <w:tcW w:w="5245" w:type="dxa"/>
            <w:vAlign w:val="center"/>
          </w:tcPr>
          <w:p w14:paraId="26F26E6F" w14:textId="4F511D5B" w:rsidR="00D56831" w:rsidRPr="00C53EF5" w:rsidRDefault="00933DE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56831" w:rsidRPr="00C85074" w14:paraId="16F37BEB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463E216" w14:textId="5324CB31" w:rsidR="00D56831" w:rsidRDefault="00253665" w:rsidP="003C6B17">
            <w:pPr>
              <w:jc w:val="left"/>
            </w:pPr>
            <w:r>
              <w:t>abcfabc</w:t>
            </w:r>
          </w:p>
        </w:tc>
        <w:tc>
          <w:tcPr>
            <w:tcW w:w="5245" w:type="dxa"/>
            <w:vAlign w:val="center"/>
          </w:tcPr>
          <w:p w14:paraId="36E554D0" w14:textId="75E01016" w:rsidR="00D56831" w:rsidRPr="00C85074" w:rsidRDefault="00933DEE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</w:t>
            </w:r>
          </w:p>
        </w:tc>
      </w:tr>
      <w:tr w:rsidR="00D56831" w:rsidRPr="00C85074" w14:paraId="4E83FE1D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15E59D5F" w14:textId="0D423246" w:rsidR="00D56831" w:rsidRPr="00B1336D" w:rsidRDefault="0025366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adabcfbc</w:t>
            </w:r>
          </w:p>
        </w:tc>
        <w:tc>
          <w:tcPr>
            <w:tcW w:w="5245" w:type="dxa"/>
            <w:vAlign w:val="center"/>
          </w:tcPr>
          <w:p w14:paraId="24D3056D" w14:textId="793DB03F" w:rsidR="00D56831" w:rsidRPr="00C85074" w:rsidRDefault="00E777CE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  <w:bookmarkStart w:id="0" w:name="_GoBack"/>
            <w:bookmarkEnd w:id="0"/>
          </w:p>
        </w:tc>
      </w:tr>
    </w:tbl>
    <w:p w14:paraId="0B4ADAE9" w14:textId="5BB764B0" w:rsidR="000A2319" w:rsidRDefault="000A2319" w:rsidP="007913D0">
      <w:pPr>
        <w:pStyle w:val="Question"/>
        <w:rPr>
          <w:lang w:val="en-GB"/>
        </w:rPr>
      </w:pPr>
      <w:r>
        <w:rPr>
          <w:lang w:val="en-GB"/>
        </w:rPr>
        <w:t>Choose the more relevant blocks and draw your structure flowchart.</w:t>
      </w:r>
    </w:p>
    <w:p w14:paraId="4A319E44" w14:textId="54D228F2" w:rsidR="000A2319" w:rsidRDefault="005D48C6" w:rsidP="000A2319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79A980" wp14:editId="32E33993">
                <wp:simplePos x="0" y="0"/>
                <wp:positionH relativeFrom="column">
                  <wp:posOffset>2675890</wp:posOffset>
                </wp:positionH>
                <wp:positionV relativeFrom="paragraph">
                  <wp:posOffset>187960</wp:posOffset>
                </wp:positionV>
                <wp:extent cx="28575" cy="342900"/>
                <wp:effectExtent l="57150" t="0" r="666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E5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10.7pt;margin-top:14.8pt;width:2.25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49E93F" wp14:editId="1A062F8A">
                <wp:simplePos x="0" y="0"/>
                <wp:positionH relativeFrom="column">
                  <wp:posOffset>2166620</wp:posOffset>
                </wp:positionH>
                <wp:positionV relativeFrom="paragraph">
                  <wp:posOffset>483870</wp:posOffset>
                </wp:positionV>
                <wp:extent cx="1104265" cy="296545"/>
                <wp:effectExtent l="19050" t="0" r="38735" b="2730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2965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C3960" w14:textId="77777777" w:rsidR="005D48C6" w:rsidRDefault="005D48C6" w:rsidP="005D48C6">
                            <w:pPr>
                              <w:jc w:val="center"/>
                            </w:pPr>
                            <w:r>
                              <w:t>Get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9E93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left:0;text-align:left;margin-left:170.6pt;margin-top:38.1pt;width:86.95pt;height:2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" adj="1450" fillcolor="#4472c4 [3204]" strokecolor="#1f3763 [1604]" strokeweight="1pt">
                <v:textbox>
                  <w:txbxContent>
                    <w:p w14:paraId="260C3960" w14:textId="77777777" w:rsidR="005D48C6" w:rsidRDefault="005D48C6" w:rsidP="005D48C6">
                      <w:pPr>
                        <w:jc w:val="center"/>
                      </w:pPr>
                      <w:r>
                        <w:t>Get text</w:t>
                      </w:r>
                    </w:p>
                  </w:txbxContent>
                </v:textbox>
              </v:shap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B7BF54" wp14:editId="0B142C43">
                <wp:simplePos x="0" y="0"/>
                <wp:positionH relativeFrom="column">
                  <wp:posOffset>2689860</wp:posOffset>
                </wp:positionH>
                <wp:positionV relativeFrom="paragraph">
                  <wp:posOffset>781685</wp:posOffset>
                </wp:positionV>
                <wp:extent cx="22860" cy="379730"/>
                <wp:effectExtent l="0" t="0" r="3429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92DD1" id="Straight Connector 2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61.55pt" to="213.6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B621EF" wp14:editId="6DA26BF3">
                <wp:simplePos x="0" y="0"/>
                <wp:positionH relativeFrom="column">
                  <wp:posOffset>2096135</wp:posOffset>
                </wp:positionH>
                <wp:positionV relativeFrom="paragraph">
                  <wp:posOffset>1184910</wp:posOffset>
                </wp:positionV>
                <wp:extent cx="1329690" cy="367665"/>
                <wp:effectExtent l="0" t="0" r="22860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10B4C" w14:textId="77777777" w:rsidR="005D48C6" w:rsidRDefault="005D48C6" w:rsidP="005D48C6">
                            <w:pPr>
                              <w:jc w:val="center"/>
                            </w:pPr>
                            <w: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621EF" id="Rectangle 24" o:spid="_x0000_s1027" style="position:absolute;left:0;text-align:left;margin-left:165.05pt;margin-top:93.3pt;width:104.7pt;height:28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" fillcolor="#4472c4 [3204]" strokecolor="#1f3763 [1604]" strokeweight="1pt">
                <v:textbox>
                  <w:txbxContent>
                    <w:p w14:paraId="66110B4C" w14:textId="77777777" w:rsidR="005D48C6" w:rsidRDefault="005D48C6" w:rsidP="005D48C6">
                      <w:pPr>
                        <w:jc w:val="center"/>
                      </w:pPr>
                      <w:r>
                        <w:t>Sum=0</w:t>
                      </w:r>
                    </w:p>
                  </w:txbxContent>
                </v:textbox>
              </v:rect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016AB9" wp14:editId="61BB6870">
                <wp:simplePos x="0" y="0"/>
                <wp:positionH relativeFrom="column">
                  <wp:posOffset>2664460</wp:posOffset>
                </wp:positionH>
                <wp:positionV relativeFrom="paragraph">
                  <wp:posOffset>1598295</wp:posOffset>
                </wp:positionV>
                <wp:extent cx="22860" cy="379730"/>
                <wp:effectExtent l="0" t="0" r="3429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3C5DD" id="Straight Connector 2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pt,125.85pt" to="211.6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8152A3" wp14:editId="5A9A04EA">
                <wp:simplePos x="0" y="0"/>
                <wp:positionH relativeFrom="column">
                  <wp:posOffset>1620520</wp:posOffset>
                </wp:positionH>
                <wp:positionV relativeFrom="paragraph">
                  <wp:posOffset>1952625</wp:posOffset>
                </wp:positionV>
                <wp:extent cx="2101850" cy="1139825"/>
                <wp:effectExtent l="19050" t="19050" r="31750" b="4127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3982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78799" w14:textId="77777777" w:rsidR="005D48C6" w:rsidRDefault="005D48C6" w:rsidP="005D48C6">
                            <w:pPr>
                              <w:jc w:val="center"/>
                            </w:pPr>
                            <w:r>
                              <w:t>Len(text)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152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28" type="#_x0000_t110" style="position:absolute;left:0;text-align:left;margin-left:127.6pt;margin-top:153.75pt;width:165.5pt;height:89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" fillcolor="red" strokecolor="#1f3763 [1604]" strokeweight="1pt">
                <v:textbox>
                  <w:txbxContent>
                    <w:p w14:paraId="7B078799" w14:textId="77777777" w:rsidR="005D48C6" w:rsidRDefault="005D48C6" w:rsidP="005D48C6">
                      <w:pPr>
                        <w:jc w:val="center"/>
                      </w:pPr>
                      <w:r>
                        <w:t>Len(text)</w:t>
                      </w:r>
                    </w:p>
                  </w:txbxContent>
                </v:textbox>
              </v:shap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9A03EF" wp14:editId="7C7CCB8E">
                <wp:simplePos x="0" y="0"/>
                <wp:positionH relativeFrom="column">
                  <wp:posOffset>2685415</wp:posOffset>
                </wp:positionH>
                <wp:positionV relativeFrom="paragraph">
                  <wp:posOffset>3068320</wp:posOffset>
                </wp:positionV>
                <wp:extent cx="22860" cy="379730"/>
                <wp:effectExtent l="0" t="0" r="3429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FC49" id="Straight Connector 2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241.6pt" to="213.2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F1F972" wp14:editId="08493B83">
                <wp:simplePos x="0" y="0"/>
                <wp:positionH relativeFrom="column">
                  <wp:posOffset>1549400</wp:posOffset>
                </wp:positionH>
                <wp:positionV relativeFrom="paragraph">
                  <wp:posOffset>3354070</wp:posOffset>
                </wp:positionV>
                <wp:extent cx="2362835" cy="1306195"/>
                <wp:effectExtent l="19050" t="19050" r="18415" b="4635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306195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B7DE8" w14:textId="77777777" w:rsidR="005D48C6" w:rsidRPr="006417E1" w:rsidRDefault="005D48C6" w:rsidP="005D48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Text[i]=”a”andtext[i]=”b”and text[i]=”c”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F972" id="Flowchart: Decision 39" o:spid="_x0000_s1029" type="#_x0000_t110" style="position:absolute;left:0;text-align:left;margin-left:122pt;margin-top:264.1pt;width:186.05pt;height:102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" fillcolor="yellow" strokecolor="#1f3763 [1604]" strokeweight="1pt">
                <v:textbox>
                  <w:txbxContent>
                    <w:p w14:paraId="2DEB7DE8" w14:textId="77777777" w:rsidR="005D48C6" w:rsidRPr="006417E1" w:rsidRDefault="005D48C6" w:rsidP="005D48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Text[i]=”a”andtext[i]=”b”and text[i]=”c”</w:t>
                      </w:r>
                    </w:p>
                  </w:txbxContent>
                </v:textbox>
              </v:shap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8A1713" wp14:editId="28A2CAC2">
                <wp:simplePos x="0" y="0"/>
                <wp:positionH relativeFrom="column">
                  <wp:posOffset>2176780</wp:posOffset>
                </wp:positionH>
                <wp:positionV relativeFrom="paragraph">
                  <wp:posOffset>19050</wp:posOffset>
                </wp:positionV>
                <wp:extent cx="996950" cy="332105"/>
                <wp:effectExtent l="0" t="0" r="12700" b="10795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321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ABA52" w14:textId="77777777" w:rsidR="005D48C6" w:rsidRDefault="005D48C6" w:rsidP="005D48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A171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0" o:spid="_x0000_s1030" type="#_x0000_t176" style="position:absolute;left:0;text-align:left;margin-left:171.4pt;margin-top:1.5pt;width:78.5pt;height:26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" fillcolor="black [3200]" strokecolor="black [1600]" strokeweight="1pt">
                <v:textbox>
                  <w:txbxContent>
                    <w:p w14:paraId="341ABA52" w14:textId="77777777" w:rsidR="005D48C6" w:rsidRDefault="005D48C6" w:rsidP="005D48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6009D9" wp14:editId="5FC1CB58">
                <wp:simplePos x="0" y="0"/>
                <wp:positionH relativeFrom="column">
                  <wp:posOffset>2730500</wp:posOffset>
                </wp:positionH>
                <wp:positionV relativeFrom="paragraph">
                  <wp:posOffset>4716780</wp:posOffset>
                </wp:positionV>
                <wp:extent cx="22860" cy="379730"/>
                <wp:effectExtent l="0" t="0" r="3429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09FD9" id="Straight Connector 4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371.4pt" to="216.8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C7847E" wp14:editId="16268B7C">
                <wp:simplePos x="0" y="0"/>
                <wp:positionH relativeFrom="column">
                  <wp:posOffset>2117090</wp:posOffset>
                </wp:positionH>
                <wp:positionV relativeFrom="paragraph">
                  <wp:posOffset>5017770</wp:posOffset>
                </wp:positionV>
                <wp:extent cx="1329690" cy="367665"/>
                <wp:effectExtent l="0" t="0" r="22860" b="133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3FECD" w14:textId="77777777" w:rsidR="005D48C6" w:rsidRDefault="005D48C6" w:rsidP="005D48C6">
                            <w:pPr>
                              <w:jc w:val="center"/>
                            </w:pPr>
                            <w:r>
                              <w:t>Sum+=1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7847E" id="Rectangle 42" o:spid="_x0000_s1031" style="position:absolute;left:0;text-align:left;margin-left:166.7pt;margin-top:395.1pt;width:104.7pt;height:28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" fillcolor="#4472c4 [3204]" strokecolor="#1f3763 [1604]" strokeweight="1pt">
                <v:textbox>
                  <w:txbxContent>
                    <w:p w14:paraId="17C3FECD" w14:textId="77777777" w:rsidR="005D48C6" w:rsidRDefault="005D48C6" w:rsidP="005D48C6">
                      <w:pPr>
                        <w:jc w:val="center"/>
                      </w:pPr>
                      <w:r>
                        <w:t>Sum+=1</w:t>
                      </w:r>
                    </w:p>
                  </w:txbxContent>
                </v:textbox>
              </v:rect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A11C81" wp14:editId="454C2B51">
                <wp:simplePos x="0" y="0"/>
                <wp:positionH relativeFrom="column">
                  <wp:posOffset>1490345</wp:posOffset>
                </wp:positionH>
                <wp:positionV relativeFrom="paragraph">
                  <wp:posOffset>5245735</wp:posOffset>
                </wp:positionV>
                <wp:extent cx="640715" cy="0"/>
                <wp:effectExtent l="0" t="0" r="2603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4EE7D" id="Straight Connector 43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5pt,413.05pt" to="167.8pt,4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92ABAD" wp14:editId="76521067">
                <wp:simplePos x="0" y="0"/>
                <wp:positionH relativeFrom="column">
                  <wp:posOffset>1513840</wp:posOffset>
                </wp:positionH>
                <wp:positionV relativeFrom="paragraph">
                  <wp:posOffset>1920875</wp:posOffset>
                </wp:positionV>
                <wp:extent cx="0" cy="33242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37D46" id="Straight Connector 4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151.25pt" to="119.2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C33A34" wp14:editId="513EEE8A">
                <wp:simplePos x="0" y="0"/>
                <wp:positionH relativeFrom="column">
                  <wp:posOffset>1585595</wp:posOffset>
                </wp:positionH>
                <wp:positionV relativeFrom="paragraph">
                  <wp:posOffset>1885315</wp:posOffset>
                </wp:positionV>
                <wp:extent cx="1102995" cy="35560"/>
                <wp:effectExtent l="0" t="0" r="20955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299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531C5" id="Straight Connector 4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148.45pt" to="211.7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239539" wp14:editId="741E80C5">
                <wp:simplePos x="0" y="0"/>
                <wp:positionH relativeFrom="margin">
                  <wp:posOffset>3723005</wp:posOffset>
                </wp:positionH>
                <wp:positionV relativeFrom="paragraph">
                  <wp:posOffset>2491105</wp:posOffset>
                </wp:positionV>
                <wp:extent cx="1067435" cy="46990"/>
                <wp:effectExtent l="0" t="0" r="18415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7435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07970" id="Straight Connector 46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15pt,196.15pt" to="377.2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07B5BB" wp14:editId="70F7F929">
                <wp:simplePos x="0" y="0"/>
                <wp:positionH relativeFrom="margin">
                  <wp:posOffset>4707890</wp:posOffset>
                </wp:positionH>
                <wp:positionV relativeFrom="paragraph">
                  <wp:posOffset>2537460</wp:posOffset>
                </wp:positionV>
                <wp:extent cx="82550" cy="1709420"/>
                <wp:effectExtent l="0" t="0" r="31750" b="241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170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F7785" id="Straight Connector 4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.7pt,199.8pt" to="377.2pt,3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3B8D0C" wp14:editId="307E1BA9">
                <wp:simplePos x="0" y="0"/>
                <wp:positionH relativeFrom="column">
                  <wp:posOffset>4194810</wp:posOffset>
                </wp:positionH>
                <wp:positionV relativeFrom="paragraph">
                  <wp:posOffset>4032250</wp:posOffset>
                </wp:positionV>
                <wp:extent cx="1104265" cy="296545"/>
                <wp:effectExtent l="19050" t="0" r="38735" b="27305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2965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768FF" w14:textId="77777777" w:rsidR="005D48C6" w:rsidRDefault="005D48C6" w:rsidP="005D48C6">
                            <w:r>
                              <w:t>Print(sum)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B8D0C" id="Parallelogram 48" o:spid="_x0000_s1032" type="#_x0000_t7" style="position:absolute;left:0;text-align:left;margin-left:330.3pt;margin-top:317.5pt;width:86.95pt;height:23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" adj="1450" fillcolor="#4472c4 [3204]" strokecolor="#1f3763 [1604]" strokeweight="1pt">
                <v:textbox>
                  <w:txbxContent>
                    <w:p w14:paraId="4D0768FF" w14:textId="77777777" w:rsidR="005D48C6" w:rsidRDefault="005D48C6" w:rsidP="005D48C6">
                      <w:r>
                        <w:t>Print(sum)</w:t>
                      </w:r>
                    </w:p>
                  </w:txbxContent>
                </v:textbox>
              </v:shape>
            </w:pict>
          </mc:Fallback>
        </mc:AlternateContent>
      </w:r>
    </w:p>
    <w:p w14:paraId="1CCACEA5" w14:textId="77777777" w:rsidR="000A2319" w:rsidRDefault="000A2319" w:rsidP="000A2319">
      <w:pPr>
        <w:pStyle w:val="Instructions"/>
        <w:rPr>
          <w:lang w:val="en-GB"/>
        </w:rPr>
      </w:pPr>
    </w:p>
    <w:p w14:paraId="0CD935AF" w14:textId="77777777" w:rsidR="000A2319" w:rsidRDefault="000A2319" w:rsidP="000A2319">
      <w:pPr>
        <w:pStyle w:val="Instructions"/>
        <w:rPr>
          <w:lang w:val="en-GB"/>
        </w:rPr>
      </w:pPr>
    </w:p>
    <w:p w14:paraId="3F7F1E34" w14:textId="77777777" w:rsidR="000A2319" w:rsidRDefault="000A2319" w:rsidP="000A2319">
      <w:pPr>
        <w:pStyle w:val="Instructions"/>
        <w:rPr>
          <w:lang w:val="en-GB"/>
        </w:rPr>
      </w:pPr>
    </w:p>
    <w:p w14:paraId="157C960F" w14:textId="77777777" w:rsidR="000A2319" w:rsidRDefault="000A2319" w:rsidP="000A2319">
      <w:pPr>
        <w:pStyle w:val="Instructions"/>
        <w:rPr>
          <w:lang w:val="en-GB"/>
        </w:rPr>
      </w:pPr>
    </w:p>
    <w:p w14:paraId="1D25503E" w14:textId="77777777" w:rsidR="00E526FA" w:rsidRDefault="00E526FA" w:rsidP="000A2319">
      <w:pPr>
        <w:pStyle w:val="Instructions"/>
        <w:rPr>
          <w:lang w:val="en-GB"/>
        </w:rPr>
      </w:pPr>
    </w:p>
    <w:p w14:paraId="5794FF94" w14:textId="64501B98" w:rsidR="00E526FA" w:rsidRDefault="00E526FA" w:rsidP="000A2319">
      <w:pPr>
        <w:pStyle w:val="Instructions"/>
        <w:rPr>
          <w:lang w:val="en-GB"/>
        </w:rPr>
      </w:pPr>
    </w:p>
    <w:p w14:paraId="331AA075" w14:textId="77777777" w:rsidR="00E526FA" w:rsidRDefault="00E526FA" w:rsidP="000A2319">
      <w:pPr>
        <w:pStyle w:val="Instructions"/>
        <w:rPr>
          <w:lang w:val="en-GB"/>
        </w:rPr>
      </w:pPr>
    </w:p>
    <w:p w14:paraId="20B9F001" w14:textId="77777777" w:rsidR="00E526FA" w:rsidRDefault="00E526FA" w:rsidP="000A2319">
      <w:pPr>
        <w:pStyle w:val="Instructions"/>
        <w:rPr>
          <w:lang w:val="en-GB"/>
        </w:rPr>
      </w:pPr>
    </w:p>
    <w:p w14:paraId="6112B991" w14:textId="77777777" w:rsidR="00E526FA" w:rsidRDefault="00E526FA" w:rsidP="000A2319">
      <w:pPr>
        <w:pStyle w:val="Instructions"/>
        <w:rPr>
          <w:lang w:val="en-GB"/>
        </w:rPr>
      </w:pPr>
    </w:p>
    <w:p w14:paraId="2C12C60E" w14:textId="77777777" w:rsidR="00E526FA" w:rsidRDefault="00E526FA" w:rsidP="000A2319">
      <w:pPr>
        <w:pStyle w:val="Instructions"/>
        <w:rPr>
          <w:lang w:val="en-GB"/>
        </w:rPr>
      </w:pPr>
    </w:p>
    <w:p w14:paraId="5608D1B4" w14:textId="0B710D81" w:rsidR="00E526FA" w:rsidRDefault="00E526FA" w:rsidP="000A2319">
      <w:pPr>
        <w:pStyle w:val="Instructions"/>
        <w:rPr>
          <w:lang w:val="en-GB"/>
        </w:rPr>
      </w:pPr>
    </w:p>
    <w:p w14:paraId="235FFDD1" w14:textId="3498FF69" w:rsidR="005D48C6" w:rsidRDefault="005D48C6" w:rsidP="000A2319">
      <w:pPr>
        <w:pStyle w:val="Instructions"/>
        <w:rPr>
          <w:lang w:val="en-GB"/>
        </w:rPr>
      </w:pPr>
    </w:p>
    <w:p w14:paraId="6C8B39BB" w14:textId="3432ABED" w:rsidR="005D48C6" w:rsidRDefault="005D48C6" w:rsidP="000A2319">
      <w:pPr>
        <w:pStyle w:val="Instructions"/>
        <w:rPr>
          <w:lang w:val="en-GB"/>
        </w:rPr>
      </w:pPr>
    </w:p>
    <w:p w14:paraId="16FA79A5" w14:textId="22195A8D" w:rsidR="005D48C6" w:rsidRDefault="005D48C6" w:rsidP="000A2319">
      <w:pPr>
        <w:pStyle w:val="Instructions"/>
        <w:rPr>
          <w:lang w:val="en-GB"/>
        </w:rPr>
      </w:pPr>
    </w:p>
    <w:p w14:paraId="41B3A21F" w14:textId="0BC41BD7" w:rsidR="005D48C6" w:rsidRDefault="005D48C6" w:rsidP="000A2319">
      <w:pPr>
        <w:pStyle w:val="Instructions"/>
        <w:rPr>
          <w:lang w:val="en-GB"/>
        </w:rPr>
      </w:pPr>
    </w:p>
    <w:p w14:paraId="1D73DA67" w14:textId="1FED5CE2" w:rsidR="005D48C6" w:rsidRDefault="005D48C6" w:rsidP="000A2319">
      <w:pPr>
        <w:pStyle w:val="Instructions"/>
        <w:rPr>
          <w:lang w:val="en-GB"/>
        </w:rPr>
      </w:pPr>
    </w:p>
    <w:p w14:paraId="70EB34E2" w14:textId="0A58C47B" w:rsidR="005D48C6" w:rsidRDefault="005D48C6" w:rsidP="000A2319">
      <w:pPr>
        <w:pStyle w:val="Instructions"/>
        <w:rPr>
          <w:lang w:val="en-GB"/>
        </w:rPr>
      </w:pPr>
    </w:p>
    <w:p w14:paraId="0A7663CD" w14:textId="20122786" w:rsidR="005D48C6" w:rsidRDefault="005D48C6" w:rsidP="000A2319">
      <w:pPr>
        <w:pStyle w:val="Instructions"/>
        <w:rPr>
          <w:lang w:val="en-GB"/>
        </w:rPr>
      </w:pPr>
    </w:p>
    <w:p w14:paraId="6600C02A" w14:textId="45D8F761" w:rsidR="005D48C6" w:rsidRDefault="005D48C6" w:rsidP="000A2319">
      <w:pPr>
        <w:pStyle w:val="Instructions"/>
        <w:rPr>
          <w:lang w:val="en-GB"/>
        </w:rPr>
      </w:pPr>
    </w:p>
    <w:p w14:paraId="2F972233" w14:textId="7DBF052B" w:rsidR="005D48C6" w:rsidRDefault="005D48C6" w:rsidP="000A2319">
      <w:pPr>
        <w:pStyle w:val="Instructions"/>
        <w:rPr>
          <w:lang w:val="en-GB"/>
        </w:rPr>
      </w:pPr>
    </w:p>
    <w:p w14:paraId="4ABCAE90" w14:textId="72770C0A" w:rsidR="005D48C6" w:rsidRDefault="005D48C6" w:rsidP="000A2319">
      <w:pPr>
        <w:pStyle w:val="Instructions"/>
        <w:rPr>
          <w:lang w:val="en-GB"/>
        </w:rPr>
      </w:pPr>
    </w:p>
    <w:p w14:paraId="60DC2E52" w14:textId="4CFCD9DE" w:rsidR="005D48C6" w:rsidRDefault="005D48C6" w:rsidP="000A2319">
      <w:pPr>
        <w:pStyle w:val="Instructions"/>
        <w:rPr>
          <w:lang w:val="en-GB"/>
        </w:rPr>
      </w:pPr>
    </w:p>
    <w:p w14:paraId="1BDE80B2" w14:textId="087CC266" w:rsidR="005D48C6" w:rsidRDefault="005D48C6" w:rsidP="000A2319">
      <w:pPr>
        <w:pStyle w:val="Instructions"/>
        <w:rPr>
          <w:lang w:val="en-GB"/>
        </w:rPr>
      </w:pPr>
    </w:p>
    <w:p w14:paraId="7A5EEDE1" w14:textId="43CAE9EC" w:rsidR="005D48C6" w:rsidRDefault="005D48C6" w:rsidP="000A2319">
      <w:pPr>
        <w:pStyle w:val="Instructions"/>
        <w:rPr>
          <w:lang w:val="en-GB"/>
        </w:rPr>
      </w:pPr>
    </w:p>
    <w:p w14:paraId="6713BC73" w14:textId="64769DE1" w:rsidR="005D48C6" w:rsidRDefault="005D48C6" w:rsidP="000A2319">
      <w:pPr>
        <w:pStyle w:val="Instructions"/>
        <w:rPr>
          <w:lang w:val="en-GB"/>
        </w:rPr>
      </w:pPr>
    </w:p>
    <w:p w14:paraId="351DE6A9" w14:textId="20C73DA6" w:rsidR="005D48C6" w:rsidRDefault="005D48C6" w:rsidP="000A2319">
      <w:pPr>
        <w:pStyle w:val="Instructions"/>
        <w:rPr>
          <w:lang w:val="en-GB"/>
        </w:rPr>
      </w:pPr>
    </w:p>
    <w:p w14:paraId="01C1D74E" w14:textId="5A7CE8DC" w:rsidR="005D48C6" w:rsidRDefault="005D48C6" w:rsidP="000A2319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0F4B4F" wp14:editId="314BA431">
                <wp:simplePos x="0" y="0"/>
                <wp:positionH relativeFrom="column">
                  <wp:posOffset>4700905</wp:posOffset>
                </wp:positionH>
                <wp:positionV relativeFrom="paragraph">
                  <wp:posOffset>5714</wp:posOffset>
                </wp:positionV>
                <wp:extent cx="45719" cy="561975"/>
                <wp:effectExtent l="38100" t="0" r="6921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A3DD" id="Straight Arrow Connector 51" o:spid="_x0000_s1026" type="#_x0000_t32" style="position:absolute;margin-left:370.15pt;margin-top:.45pt;width:3.6pt;height:4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56D9CD7" w14:textId="0926DED5" w:rsidR="005D48C6" w:rsidRDefault="005D48C6" w:rsidP="000A2319">
      <w:pPr>
        <w:pStyle w:val="Instructions"/>
        <w:rPr>
          <w:lang w:val="en-GB"/>
        </w:rPr>
      </w:pPr>
    </w:p>
    <w:p w14:paraId="333F49F3" w14:textId="1E04CE70" w:rsidR="005D48C6" w:rsidRDefault="005D48C6" w:rsidP="000A2319">
      <w:pPr>
        <w:pStyle w:val="Instructions"/>
        <w:rPr>
          <w:lang w:val="en-GB"/>
        </w:rPr>
      </w:pPr>
    </w:p>
    <w:p w14:paraId="39706C64" w14:textId="28FAF9AB" w:rsidR="005D48C6" w:rsidRDefault="005D48C6" w:rsidP="000A2319">
      <w:pPr>
        <w:pStyle w:val="Instructions"/>
        <w:rPr>
          <w:lang w:val="en-GB"/>
        </w:rPr>
      </w:pPr>
    </w:p>
    <w:p w14:paraId="3F48D795" w14:textId="11DBD170" w:rsidR="005D48C6" w:rsidRDefault="005D48C6" w:rsidP="000A2319">
      <w:pPr>
        <w:pStyle w:val="Instructions"/>
        <w:rPr>
          <w:lang w:val="en-GB"/>
        </w:rPr>
      </w:pPr>
      <w:r w:rsidRPr="005D4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63B89F" wp14:editId="1905A358">
                <wp:simplePos x="0" y="0"/>
                <wp:positionH relativeFrom="column">
                  <wp:posOffset>4248150</wp:posOffset>
                </wp:positionH>
                <wp:positionV relativeFrom="paragraph">
                  <wp:posOffset>2540</wp:posOffset>
                </wp:positionV>
                <wp:extent cx="996950" cy="332105"/>
                <wp:effectExtent l="0" t="0" r="12700" b="10795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321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5956E" w14:textId="52FDC270" w:rsidR="005D48C6" w:rsidRDefault="005D48C6" w:rsidP="005D48C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3B89F" id="Flowchart: Alternate Process 49" o:spid="_x0000_s1033" type="#_x0000_t176" style="position:absolute;left:0;text-align:left;margin-left:334.5pt;margin-top:.2pt;width:78.5pt;height:26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" fillcolor="black [3200]" strokecolor="black [1600]" strokeweight="1pt">
                <v:textbox>
                  <w:txbxContent>
                    <w:p w14:paraId="1145956E" w14:textId="52FDC270" w:rsidR="005D48C6" w:rsidRDefault="005D48C6" w:rsidP="005D48C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03CBC23" w14:textId="77083B67" w:rsidR="005D48C6" w:rsidRDefault="005D48C6" w:rsidP="000A2319">
      <w:pPr>
        <w:pStyle w:val="Instructions"/>
        <w:rPr>
          <w:lang w:val="en-GB"/>
        </w:rPr>
      </w:pPr>
    </w:p>
    <w:p w14:paraId="78BDE467" w14:textId="77777777" w:rsidR="005D48C6" w:rsidRDefault="005D48C6" w:rsidP="000A2319">
      <w:pPr>
        <w:pStyle w:val="Instructions"/>
        <w:rPr>
          <w:lang w:val="en-GB"/>
        </w:rPr>
      </w:pPr>
    </w:p>
    <w:p w14:paraId="61321C6E" w14:textId="77777777" w:rsidR="00E526FA" w:rsidRDefault="00E526FA" w:rsidP="000A2319">
      <w:pPr>
        <w:pStyle w:val="Instructions"/>
        <w:rPr>
          <w:lang w:val="en-GB"/>
        </w:rPr>
      </w:pPr>
    </w:p>
    <w:p w14:paraId="6EAC1CA4" w14:textId="77777777" w:rsidR="000A2319" w:rsidRDefault="000A2319" w:rsidP="000A2319">
      <w:pPr>
        <w:pStyle w:val="Instructions"/>
        <w:rPr>
          <w:lang w:val="en-GB"/>
        </w:rPr>
      </w:pPr>
    </w:p>
    <w:p w14:paraId="3172F8F9" w14:textId="1EC8755B" w:rsidR="00CF5391" w:rsidRDefault="000A2319" w:rsidP="007913D0">
      <w:pPr>
        <w:pStyle w:val="Question"/>
        <w:rPr>
          <w:lang w:val="en-GB"/>
        </w:rPr>
      </w:pPr>
      <w:r w:rsidRPr="000A2319">
        <w:rPr>
          <w:lang w:val="en-GB"/>
        </w:rPr>
        <w:t>Adapt code from a prev</w:t>
      </w:r>
      <w:r>
        <w:rPr>
          <w:lang w:val="en-GB"/>
        </w:rPr>
        <w:t>ious session to solve this problem.</w:t>
      </w:r>
    </w:p>
    <w:p w14:paraId="647438C8" w14:textId="258BF228" w:rsidR="000A2319" w:rsidRDefault="005D48C6" w:rsidP="000A2319">
      <w:pPr>
        <w:pStyle w:val="Instructions"/>
        <w:rPr>
          <w:lang w:val="en-GB"/>
        </w:rPr>
      </w:pPr>
      <w:r>
        <w:rPr>
          <w:lang w:val="en-GB"/>
        </w:rPr>
        <w:t>Text=inout()</w:t>
      </w:r>
    </w:p>
    <w:p w14:paraId="04D5A7ED" w14:textId="036A75A3" w:rsidR="005D48C6" w:rsidRDefault="005D48C6" w:rsidP="000A2319">
      <w:pPr>
        <w:pStyle w:val="Instructions"/>
        <w:rPr>
          <w:lang w:val="en-GB"/>
        </w:rPr>
      </w:pPr>
      <w:r>
        <w:rPr>
          <w:lang w:val="en-GB"/>
        </w:rPr>
        <w:t>Sum=0</w:t>
      </w:r>
    </w:p>
    <w:p w14:paraId="262FA716" w14:textId="5767C0BC" w:rsidR="005D48C6" w:rsidRDefault="005D48C6" w:rsidP="000A2319">
      <w:pPr>
        <w:pStyle w:val="Instructions"/>
        <w:rPr>
          <w:lang w:val="en-GB"/>
        </w:rPr>
      </w:pPr>
      <w:r>
        <w:rPr>
          <w:lang w:val="en-GB"/>
        </w:rPr>
        <w:t>For i in range(len(text)):</w:t>
      </w:r>
    </w:p>
    <w:p w14:paraId="0AD0A143" w14:textId="3DE497BE" w:rsidR="005D48C6" w:rsidRDefault="005D48C6" w:rsidP="005D48C6">
      <w:pPr>
        <w:pStyle w:val="Instructions"/>
        <w:rPr>
          <w:lang w:val="en-GB"/>
        </w:rPr>
      </w:pPr>
      <w:r>
        <w:rPr>
          <w:lang w:val="en-GB"/>
        </w:rPr>
        <w:t xml:space="preserve">          If text[i]==”a” and text[i+1]==”b”and text[i+2]==”c”:</w:t>
      </w:r>
    </w:p>
    <w:p w14:paraId="66A8375E" w14:textId="639289C4" w:rsidR="005D48C6" w:rsidRDefault="005D48C6" w:rsidP="005D48C6">
      <w:pPr>
        <w:pStyle w:val="Instructions"/>
        <w:rPr>
          <w:lang w:val="en-GB"/>
        </w:rPr>
      </w:pPr>
      <w:r>
        <w:rPr>
          <w:lang w:val="en-GB"/>
        </w:rPr>
        <w:t xml:space="preserve">                           Sum+=1</w:t>
      </w:r>
    </w:p>
    <w:p w14:paraId="03EF2822" w14:textId="3448E55C" w:rsidR="000A2319" w:rsidRPr="000A2319" w:rsidRDefault="005D48C6" w:rsidP="005D48C6">
      <w:pPr>
        <w:pStyle w:val="Instructions"/>
        <w:rPr>
          <w:lang w:val="en-GB"/>
        </w:rPr>
      </w:pPr>
      <w:r>
        <w:rPr>
          <w:lang w:val="en-GB"/>
        </w:rPr>
        <w:t>Print(sum)</w:t>
      </w:r>
    </w:p>
    <w:p w14:paraId="3599C523" w14:textId="4474BB67" w:rsidR="008909C7" w:rsidRPr="000A2319" w:rsidRDefault="008909C7" w:rsidP="008909C7">
      <w:pPr>
        <w:pStyle w:val="Heading1"/>
        <w:rPr>
          <w:lang w:val="en-GB"/>
        </w:rPr>
      </w:pPr>
    </w:p>
    <w:p w14:paraId="59B2A26E" w14:textId="2E1F9D9F" w:rsidR="008909C7" w:rsidRPr="00C53EF5" w:rsidRDefault="008909C7" w:rsidP="008909C7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</w:t>
      </w:r>
      <w:r>
        <w:rPr>
          <w:rFonts w:cstheme="minorHAnsi"/>
        </w:rPr>
        <w:t>, only number.</w:t>
      </w:r>
    </w:p>
    <w:p w14:paraId="4D37332A" w14:textId="589A228C" w:rsidR="008909C7" w:rsidRDefault="008909C7" w:rsidP="00037830">
      <w:pPr>
        <w:pStyle w:val="ListParagraph"/>
        <w:numPr>
          <w:ilvl w:val="0"/>
          <w:numId w:val="41"/>
        </w:numPr>
      </w:pPr>
      <w:r>
        <w:t xml:space="preserve">Multiple all the </w:t>
      </w:r>
      <w:r w:rsidR="007913D0">
        <w:t>number before the first apparition of 6</w:t>
      </w:r>
      <w:r w:rsidR="0096026C">
        <w:t xml:space="preserve"> and 1 if 6 is in the first </w:t>
      </w:r>
      <w:r w:rsidR="00270E88">
        <w:t>position.</w:t>
      </w:r>
    </w:p>
    <w:p w14:paraId="6F5364AF" w14:textId="604C3B63" w:rsidR="007913D0" w:rsidRPr="00162D44" w:rsidRDefault="007913D0" w:rsidP="00F029CE">
      <w:pPr>
        <w:pStyle w:val="Question"/>
        <w:numPr>
          <w:ilvl w:val="0"/>
          <w:numId w:val="43"/>
        </w:numPr>
      </w:pPr>
      <w:r>
        <w:t xml:space="preserve">What </w:t>
      </w:r>
      <w:r w:rsidRPr="00C53EF5">
        <w:t>will</w:t>
      </w:r>
      <w:r>
        <w:t xml:space="preserve"> </w:t>
      </w:r>
      <w:r w:rsidRPr="007913D0">
        <w:t>be</w:t>
      </w:r>
      <w:r>
        <w:t xml:space="preserve"> the </w:t>
      </w:r>
      <w:r w:rsidRPr="00F029CE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7913D0" w:rsidRPr="00267592" w14:paraId="33A4EBE9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D4A79EB" w14:textId="2148539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D341F62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913D0" w:rsidRPr="00C53EF5" w14:paraId="4E7416F8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58FB2668" w14:textId="3574312D" w:rsidR="007913D0" w:rsidRPr="00C53EF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123456789</w:t>
            </w:r>
          </w:p>
        </w:tc>
        <w:tc>
          <w:tcPr>
            <w:tcW w:w="5245" w:type="dxa"/>
            <w:vAlign w:val="center"/>
          </w:tcPr>
          <w:p w14:paraId="35FD38AD" w14:textId="004D3A64" w:rsidR="007913D0" w:rsidRPr="00C53EF5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</w:tr>
      <w:tr w:rsidR="007913D0" w:rsidRPr="00C85074" w14:paraId="4DC71027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6A204EE" w14:textId="3031C40C" w:rsidR="007913D0" w:rsidRDefault="009F65B5" w:rsidP="00242C6F">
            <w:pPr>
              <w:jc w:val="left"/>
            </w:pPr>
            <w:r>
              <w:t>5263</w:t>
            </w:r>
          </w:p>
        </w:tc>
        <w:tc>
          <w:tcPr>
            <w:tcW w:w="5245" w:type="dxa"/>
            <w:vAlign w:val="center"/>
          </w:tcPr>
          <w:p w14:paraId="20A3FA53" w14:textId="46A94DE6" w:rsidR="007913D0" w:rsidRPr="00C85074" w:rsidRDefault="0096026C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10</w:t>
            </w:r>
          </w:p>
        </w:tc>
      </w:tr>
      <w:tr w:rsidR="007913D0" w:rsidRPr="00C85074" w14:paraId="5A2FB786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68C38560" w14:textId="0056EDD1" w:rsidR="007913D0" w:rsidRPr="00B1336D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9F65B5">
              <w:rPr>
                <w:rFonts w:cstheme="minorHAnsi"/>
              </w:rPr>
              <w:t>125</w:t>
            </w:r>
            <w:r>
              <w:rPr>
                <w:rFonts w:cstheme="minorHAnsi"/>
              </w:rPr>
              <w:t>6</w:t>
            </w:r>
          </w:p>
        </w:tc>
        <w:tc>
          <w:tcPr>
            <w:tcW w:w="5245" w:type="dxa"/>
            <w:vAlign w:val="center"/>
          </w:tcPr>
          <w:p w14:paraId="2FE0B294" w14:textId="2C38E47D" w:rsidR="007913D0" w:rsidRPr="00C85074" w:rsidRDefault="00E51CCD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70</w:t>
            </w:r>
          </w:p>
        </w:tc>
      </w:tr>
      <w:tr w:rsidR="009F65B5" w:rsidRPr="00C85074" w14:paraId="2D487BFC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72DE020" w14:textId="3D69DB81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5245" w:type="dxa"/>
            <w:vAlign w:val="center"/>
          </w:tcPr>
          <w:p w14:paraId="05FBF090" w14:textId="75A4C7DB" w:rsidR="009F65B5" w:rsidRPr="00C85074" w:rsidRDefault="00E51CCD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20</w:t>
            </w:r>
          </w:p>
        </w:tc>
      </w:tr>
      <w:tr w:rsidR="009F65B5" w:rsidRPr="00C85074" w14:paraId="184741AB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0D15D5C7" w14:textId="6C9D96AF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625</w:t>
            </w:r>
          </w:p>
        </w:tc>
        <w:tc>
          <w:tcPr>
            <w:tcW w:w="5245" w:type="dxa"/>
            <w:vAlign w:val="center"/>
          </w:tcPr>
          <w:p w14:paraId="19B6E3A0" w14:textId="4D94211B" w:rsidR="009F65B5" w:rsidRPr="00C85074" w:rsidRDefault="00E51CCD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</w:tbl>
    <w:p w14:paraId="67667280" w14:textId="1B0E3A31" w:rsidR="00914A97" w:rsidRDefault="003E3674" w:rsidP="00914A97">
      <w:pPr>
        <w:pStyle w:val="Question"/>
        <w:numPr>
          <w:ilvl w:val="0"/>
          <w:numId w:val="21"/>
        </w:numPr>
        <w:tabs>
          <w:tab w:val="num" w:pos="360"/>
        </w:tabs>
        <w:ind w:left="0" w:firstLine="0"/>
        <w:rPr>
          <w:lang w:val="en-GB"/>
        </w:rPr>
      </w:pPr>
      <w:r>
        <w:rPr>
          <w:lang w:val="en-GB"/>
        </w:rPr>
        <w:t>D</w:t>
      </w:r>
      <w:r w:rsidR="00914A97">
        <w:rPr>
          <w:lang w:val="en-GB"/>
        </w:rPr>
        <w:t>raw your structure flowchart.</w:t>
      </w:r>
    </w:p>
    <w:p w14:paraId="60438897" w14:textId="4A2AB6F2" w:rsidR="00914A97" w:rsidRDefault="00933DEE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1E0A30" wp14:editId="56301606">
                <wp:simplePos x="0" y="0"/>
                <wp:positionH relativeFrom="column">
                  <wp:posOffset>2300605</wp:posOffset>
                </wp:positionH>
                <wp:positionV relativeFrom="paragraph">
                  <wp:posOffset>93980</wp:posOffset>
                </wp:positionV>
                <wp:extent cx="809625" cy="358140"/>
                <wp:effectExtent l="0" t="0" r="28575" b="22860"/>
                <wp:wrapNone/>
                <wp:docPr id="37" name="Rectangle : coins arrondis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B12D6-9E48-D37A-F0BD-0761F42BE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81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91564" w14:textId="77777777" w:rsidR="00933DEE" w:rsidRPr="00933DEE" w:rsidRDefault="00933DEE" w:rsidP="00933D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933DE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E0A30" id="Rectangle : coins arrondis 36" o:spid="_x0000_s1026" style="position:absolute;left:0;text-align:left;margin-left:181.15pt;margin-top:7.4pt;width:63.75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" fillcolor="black [3200]" strokecolor="black [480]" strokeweight="1pt">
                <v:stroke joinstyle="miter"/>
                <v:textbox>
                  <w:txbxContent>
                    <w:p w14:paraId="3C191564" w14:textId="77777777" w:rsidR="00933DEE" w:rsidRPr="00933DEE" w:rsidRDefault="00933DEE" w:rsidP="00933DE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933DE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DBFEDF" w14:textId="59E1AA2C" w:rsidR="00914A97" w:rsidRDefault="00914A97" w:rsidP="00914A97">
      <w:pPr>
        <w:pStyle w:val="Instructions"/>
        <w:rPr>
          <w:lang w:val="en-GB"/>
        </w:rPr>
      </w:pPr>
    </w:p>
    <w:p w14:paraId="27CD67B6" w14:textId="5B3BCB93" w:rsidR="00914A97" w:rsidRDefault="00933DEE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80DD9" wp14:editId="335820E7">
                <wp:simplePos x="0" y="0"/>
                <wp:positionH relativeFrom="column">
                  <wp:posOffset>2729231</wp:posOffset>
                </wp:positionH>
                <wp:positionV relativeFrom="paragraph">
                  <wp:posOffset>5715</wp:posOffset>
                </wp:positionV>
                <wp:extent cx="0" cy="247650"/>
                <wp:effectExtent l="95250" t="0" r="57150" b="57150"/>
                <wp:wrapNone/>
                <wp:docPr id="30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45F83-E723-879D-02CD-E2E2D3B8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340D5" id="Straight Connector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.45pt" to="214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0D4B646A" w14:textId="719A301E" w:rsidR="00933DEE" w:rsidRDefault="00933DEE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5524D" wp14:editId="5CB21910">
                <wp:simplePos x="0" y="0"/>
                <wp:positionH relativeFrom="column">
                  <wp:posOffset>2167255</wp:posOffset>
                </wp:positionH>
                <wp:positionV relativeFrom="paragraph">
                  <wp:posOffset>60325</wp:posOffset>
                </wp:positionV>
                <wp:extent cx="1104900" cy="342900"/>
                <wp:effectExtent l="0" t="0" r="0" b="0"/>
                <wp:wrapNone/>
                <wp:docPr id="13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23932C-7879-89A3-C518-BBF9E1C541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D3AF0" w14:textId="19B967F1" w:rsidR="00933DEE" w:rsidRPr="00933DEE" w:rsidRDefault="00933DEE" w:rsidP="00933D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Get word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552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4" o:spid="_x0000_s1027" type="#_x0000_t7" style="position:absolute;left:0;text-align:left;margin-left:170.65pt;margin-top:4.75pt;width:8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" adj="1676" fillcolor="#70ad47 [3209]" stroked="f" strokeweight="1pt">
                <v:textbox>
                  <w:txbxContent>
                    <w:p w14:paraId="6C3D3AF0" w14:textId="19B967F1" w:rsidR="00933DEE" w:rsidRPr="00933DEE" w:rsidRDefault="00933DEE" w:rsidP="00933DE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Get word</w:t>
                      </w:r>
                    </w:p>
                  </w:txbxContent>
                </v:textbox>
              </v:shape>
            </w:pict>
          </mc:Fallback>
        </mc:AlternateContent>
      </w:r>
    </w:p>
    <w:p w14:paraId="67567E9D" w14:textId="187D9720" w:rsidR="00933DEE" w:rsidRDefault="00933DEE" w:rsidP="00914A97">
      <w:pPr>
        <w:pStyle w:val="Instructions"/>
        <w:rPr>
          <w:lang w:val="en-GB"/>
        </w:rPr>
      </w:pPr>
    </w:p>
    <w:p w14:paraId="614306A0" w14:textId="392DEC86" w:rsidR="00933DEE" w:rsidRDefault="00933DEE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6B7CC8" wp14:editId="383A130F">
                <wp:simplePos x="0" y="0"/>
                <wp:positionH relativeFrom="column">
                  <wp:posOffset>2738755</wp:posOffset>
                </wp:positionH>
                <wp:positionV relativeFrom="paragraph">
                  <wp:posOffset>74295</wp:posOffset>
                </wp:positionV>
                <wp:extent cx="0" cy="247650"/>
                <wp:effectExtent l="95250" t="0" r="57150" b="57150"/>
                <wp:wrapNone/>
                <wp:docPr id="14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45F83-E723-879D-02CD-E2E2D3B8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90B44"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5.85pt" to="215.6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464D8039" w14:textId="2879A41C" w:rsidR="00933DEE" w:rsidRDefault="00933DEE" w:rsidP="00914A97">
      <w:pPr>
        <w:pStyle w:val="Instructions"/>
        <w:rPr>
          <w:lang w:val="en-GB"/>
        </w:rPr>
      </w:pPr>
    </w:p>
    <w:p w14:paraId="0ADECC1A" w14:textId="17406D6F" w:rsidR="00933DEE" w:rsidRDefault="00933DEE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153D9" wp14:editId="76B92689">
                <wp:simplePos x="0" y="0"/>
                <wp:positionH relativeFrom="margin">
                  <wp:posOffset>2324100</wp:posOffset>
                </wp:positionH>
                <wp:positionV relativeFrom="paragraph">
                  <wp:posOffset>12065</wp:posOffset>
                </wp:positionV>
                <wp:extent cx="847725" cy="276225"/>
                <wp:effectExtent l="0" t="0" r="28575" b="28575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BC38D-BCB0-AC1E-C3C3-28807B8C3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7B7F" w14:textId="78A1AEE8" w:rsidR="00933DEE" w:rsidRPr="00933DEE" w:rsidRDefault="00933DEE" w:rsidP="00933D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I=0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53D9" id="Rectangle 2" o:spid="_x0000_s1028" style="position:absolute;left:0;text-align:left;margin-left:183pt;margin-top:.95pt;width:66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" fillcolor="#4472c4 [3204]" strokecolor="#09101d [484]" strokeweight="1pt">
                <v:textbox>
                  <w:txbxContent>
                    <w:p w14:paraId="120D7B7F" w14:textId="78A1AEE8" w:rsidR="00933DEE" w:rsidRPr="00933DEE" w:rsidRDefault="00933DEE" w:rsidP="00933DE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I=0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689260" w14:textId="2836DD44" w:rsidR="00933DEE" w:rsidRDefault="00933DEE" w:rsidP="00914A97">
      <w:pPr>
        <w:pStyle w:val="Instructions"/>
        <w:rPr>
          <w:lang w:val="en-GB"/>
        </w:rPr>
      </w:pPr>
    </w:p>
    <w:p w14:paraId="0DD7A5D6" w14:textId="0550A276" w:rsidR="00933DEE" w:rsidRDefault="00933DEE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033662" wp14:editId="22FED342">
                <wp:simplePos x="0" y="0"/>
                <wp:positionH relativeFrom="column">
                  <wp:posOffset>2776855</wp:posOffset>
                </wp:positionH>
                <wp:positionV relativeFrom="paragraph">
                  <wp:posOffset>6350</wp:posOffset>
                </wp:positionV>
                <wp:extent cx="0" cy="247650"/>
                <wp:effectExtent l="95250" t="0" r="57150" b="57150"/>
                <wp:wrapNone/>
                <wp:docPr id="15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45F83-E723-879D-02CD-E2E2D3B8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E704F" id="Straight Connector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.5pt" to="218.6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4D22DABD" w14:textId="5456F479" w:rsidR="00933DEE" w:rsidRDefault="009F6079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85B2E2" wp14:editId="069C3553">
                <wp:simplePos x="0" y="0"/>
                <wp:positionH relativeFrom="margin">
                  <wp:posOffset>2371725</wp:posOffset>
                </wp:positionH>
                <wp:positionV relativeFrom="paragraph">
                  <wp:posOffset>102235</wp:posOffset>
                </wp:positionV>
                <wp:extent cx="847725" cy="276225"/>
                <wp:effectExtent l="0" t="0" r="28575" b="28575"/>
                <wp:wrapNone/>
                <wp:docPr id="17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BC38D-BCB0-AC1E-C3C3-28807B8C3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5F8EF" w14:textId="55420433" w:rsidR="00933DEE" w:rsidRPr="00933DEE" w:rsidRDefault="009F6079" w:rsidP="00933D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Mult=1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5B2E2" id="_x0000_s1029" style="position:absolute;left:0;text-align:left;margin-left:186.75pt;margin-top:8.05pt;width:66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" fillcolor="#4472c4 [3204]" strokecolor="#09101d [484]" strokeweight="1pt">
                <v:textbox>
                  <w:txbxContent>
                    <w:p w14:paraId="7695F8EF" w14:textId="55420433" w:rsidR="00933DEE" w:rsidRPr="00933DEE" w:rsidRDefault="009F6079" w:rsidP="00933DE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Mult=1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394027" w14:textId="5B5CE908" w:rsidR="00933DEE" w:rsidRDefault="00933DEE" w:rsidP="00914A97">
      <w:pPr>
        <w:pStyle w:val="Instructions"/>
        <w:rPr>
          <w:lang w:val="en-GB"/>
        </w:rPr>
      </w:pPr>
    </w:p>
    <w:p w14:paraId="3F0D2FB7" w14:textId="35F4C0B6" w:rsidR="00933DEE" w:rsidRDefault="009F6079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D5E212" wp14:editId="18DA6C93">
                <wp:simplePos x="0" y="0"/>
                <wp:positionH relativeFrom="column">
                  <wp:posOffset>2776855</wp:posOffset>
                </wp:positionH>
                <wp:positionV relativeFrom="paragraph">
                  <wp:posOffset>84455</wp:posOffset>
                </wp:positionV>
                <wp:extent cx="0" cy="247650"/>
                <wp:effectExtent l="95250" t="0" r="57150" b="57150"/>
                <wp:wrapNone/>
                <wp:docPr id="19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45F83-E723-879D-02CD-E2E2D3B8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6AAAD" id="Straight Connector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6.65pt" to="218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3F204800" w14:textId="6A7946E1" w:rsidR="00933DEE" w:rsidRDefault="009F6079" w:rsidP="00914A97">
      <w:pPr>
        <w:pStyle w:val="Instructions"/>
        <w:rPr>
          <w:lang w:val="en-GB"/>
        </w:rPr>
      </w:pPr>
      <w:r w:rsidRPr="009F60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12292" wp14:editId="39AFEBCC">
                <wp:simplePos x="0" y="0"/>
                <wp:positionH relativeFrom="column">
                  <wp:posOffset>871855</wp:posOffset>
                </wp:positionH>
                <wp:positionV relativeFrom="paragraph">
                  <wp:posOffset>90170</wp:posOffset>
                </wp:positionV>
                <wp:extent cx="1885950" cy="19050"/>
                <wp:effectExtent l="0" t="76200" r="19050" b="95250"/>
                <wp:wrapNone/>
                <wp:docPr id="50" name="Straight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CA3412-8382-0701-9886-A39095D1D5B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85950" cy="190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C54B2" id="Straight Connector 4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7.1pt" to="217.1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  <w:r w:rsidRPr="009F60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584B28" wp14:editId="021118A0">
                <wp:simplePos x="0" y="0"/>
                <wp:positionH relativeFrom="column">
                  <wp:posOffset>871856</wp:posOffset>
                </wp:positionH>
                <wp:positionV relativeFrom="paragraph">
                  <wp:posOffset>109220</wp:posOffset>
                </wp:positionV>
                <wp:extent cx="38100" cy="2534920"/>
                <wp:effectExtent l="0" t="0" r="19050" b="36830"/>
                <wp:wrapNone/>
                <wp:docPr id="36" name="Straight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7D0804-EAC6-2624-44B3-8A5B3703120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25349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1448C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8.6pt" to="71.6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71E8054C" w14:textId="28AFCF95" w:rsidR="00933DEE" w:rsidRDefault="009F6079" w:rsidP="00914A97">
      <w:pPr>
        <w:pStyle w:val="Instructions"/>
        <w:rPr>
          <w:lang w:val="en-GB"/>
        </w:rPr>
      </w:pPr>
      <w:r w:rsidRPr="009F60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265615" wp14:editId="1C9B6A8B">
                <wp:simplePos x="0" y="0"/>
                <wp:positionH relativeFrom="column">
                  <wp:posOffset>1948180</wp:posOffset>
                </wp:positionH>
                <wp:positionV relativeFrom="paragraph">
                  <wp:posOffset>31750</wp:posOffset>
                </wp:positionV>
                <wp:extent cx="1685925" cy="541020"/>
                <wp:effectExtent l="38100" t="19050" r="47625" b="30480"/>
                <wp:wrapNone/>
                <wp:docPr id="18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8DFEE2-CE09-FE08-94E1-25C03B5BF8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4102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8C32D" w14:textId="41F23D35" w:rsidR="009F6079" w:rsidRDefault="009F6079" w:rsidP="009F6079">
                            <w:pPr>
                              <w:jc w:val="center"/>
                            </w:pPr>
                            <w:r>
                              <w:t>Len(word)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656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" o:spid="_x0000_s1030" type="#_x0000_t4" style="position:absolute;left:0;text-align:left;margin-left:153.4pt;margin-top:2.5pt;width:132.75pt;height:4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" fillcolor="red" strokecolor="white [3201]" strokeweight="1.5pt">
                <v:textbox>
                  <w:txbxContent>
                    <w:p w14:paraId="2AF8C32D" w14:textId="41F23D35" w:rsidR="009F6079" w:rsidRDefault="009F6079" w:rsidP="009F6079">
                      <w:pPr>
                        <w:jc w:val="center"/>
                      </w:pPr>
                      <w:r>
                        <w:t>Len(word)</w:t>
                      </w:r>
                    </w:p>
                  </w:txbxContent>
                </v:textbox>
              </v:shape>
            </w:pict>
          </mc:Fallback>
        </mc:AlternateContent>
      </w:r>
    </w:p>
    <w:p w14:paraId="03CB4D07" w14:textId="2493241E" w:rsidR="00933DEE" w:rsidRDefault="00933DEE" w:rsidP="00914A97">
      <w:pPr>
        <w:pStyle w:val="Instructions"/>
        <w:rPr>
          <w:lang w:val="en-GB"/>
        </w:rPr>
      </w:pPr>
    </w:p>
    <w:p w14:paraId="7C0828E3" w14:textId="573A5C97" w:rsidR="00933DEE" w:rsidRDefault="00933DEE" w:rsidP="00914A97">
      <w:pPr>
        <w:pStyle w:val="Instructions"/>
        <w:rPr>
          <w:lang w:val="en-GB"/>
        </w:rPr>
      </w:pPr>
    </w:p>
    <w:p w14:paraId="333E6AD7" w14:textId="26EB0FA9" w:rsidR="00933DEE" w:rsidRDefault="009F6079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EB3C9E" wp14:editId="6B7D9864">
                <wp:simplePos x="0" y="0"/>
                <wp:positionH relativeFrom="column">
                  <wp:posOffset>2814955</wp:posOffset>
                </wp:positionH>
                <wp:positionV relativeFrom="paragraph">
                  <wp:posOffset>80645</wp:posOffset>
                </wp:positionV>
                <wp:extent cx="0" cy="247650"/>
                <wp:effectExtent l="95250" t="0" r="57150" b="57150"/>
                <wp:wrapNone/>
                <wp:docPr id="21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45F83-E723-879D-02CD-E2E2D3B8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403AE" id="Straight Connector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6.35pt" to="221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0CEFCF6A" w14:textId="5701CDDB" w:rsidR="00933DEE" w:rsidRDefault="009F6079" w:rsidP="00914A97">
      <w:pPr>
        <w:pStyle w:val="Instructions"/>
        <w:rPr>
          <w:lang w:val="en-GB"/>
        </w:rPr>
      </w:pPr>
      <w:r w:rsidRPr="009F60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23913" wp14:editId="1AB83A1C">
                <wp:simplePos x="0" y="0"/>
                <wp:positionH relativeFrom="column">
                  <wp:posOffset>1976755</wp:posOffset>
                </wp:positionH>
                <wp:positionV relativeFrom="paragraph">
                  <wp:posOffset>125730</wp:posOffset>
                </wp:positionV>
                <wp:extent cx="1685925" cy="541020"/>
                <wp:effectExtent l="38100" t="19050" r="47625" b="30480"/>
                <wp:wrapNone/>
                <wp:docPr id="20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8DFEE2-CE09-FE08-94E1-25C03B5BF8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533B2" w14:textId="0F4DB86D" w:rsidR="009F6079" w:rsidRDefault="009F6079" w:rsidP="009F6079">
                            <w:pPr>
                              <w:jc w:val="center"/>
                            </w:pPr>
                            <w:r>
                              <w:t>I&lt;len(word)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3913" id="_x0000_s1031" type="#_x0000_t4" style="position:absolute;left:0;text-align:left;margin-left:155.65pt;margin-top:9.9pt;width:132.75pt;height:4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" fillcolor="#ffc000 [3207]" strokecolor="white [3201]" strokeweight="1.5pt">
                <v:textbox>
                  <w:txbxContent>
                    <w:p w14:paraId="288533B2" w14:textId="0F4DB86D" w:rsidR="009F6079" w:rsidRDefault="009F6079" w:rsidP="009F6079">
                      <w:pPr>
                        <w:jc w:val="center"/>
                      </w:pPr>
                      <w:r>
                        <w:t>I&lt;len(word)</w:t>
                      </w:r>
                    </w:p>
                  </w:txbxContent>
                </v:textbox>
              </v:shape>
            </w:pict>
          </mc:Fallback>
        </mc:AlternateContent>
      </w:r>
    </w:p>
    <w:p w14:paraId="58FFEF82" w14:textId="344988FD" w:rsidR="00933DEE" w:rsidRDefault="00933DEE" w:rsidP="00914A97">
      <w:pPr>
        <w:pStyle w:val="Instructions"/>
        <w:rPr>
          <w:lang w:val="en-GB"/>
        </w:rPr>
      </w:pPr>
    </w:p>
    <w:p w14:paraId="6B473E03" w14:textId="38BE81F7" w:rsidR="00933DEE" w:rsidRDefault="00933DEE" w:rsidP="00914A97">
      <w:pPr>
        <w:pStyle w:val="Instructions"/>
        <w:rPr>
          <w:lang w:val="en-GB"/>
        </w:rPr>
      </w:pPr>
    </w:p>
    <w:p w14:paraId="03388A34" w14:textId="0F8B6A3C" w:rsidR="00933DEE" w:rsidRDefault="00933DEE" w:rsidP="00914A97">
      <w:pPr>
        <w:pStyle w:val="Instructions"/>
        <w:rPr>
          <w:lang w:val="en-GB"/>
        </w:rPr>
      </w:pPr>
    </w:p>
    <w:p w14:paraId="3967123A" w14:textId="4C2AE4A7" w:rsidR="00933DEE" w:rsidRDefault="009F6079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43F76D" wp14:editId="13BDDFC4">
                <wp:simplePos x="0" y="0"/>
                <wp:positionH relativeFrom="column">
                  <wp:posOffset>2824480</wp:posOffset>
                </wp:positionH>
                <wp:positionV relativeFrom="paragraph">
                  <wp:posOffset>29210</wp:posOffset>
                </wp:positionV>
                <wp:extent cx="0" cy="247650"/>
                <wp:effectExtent l="95250" t="0" r="57150" b="57150"/>
                <wp:wrapNone/>
                <wp:docPr id="22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45F83-E723-879D-02CD-E2E2D3B8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6957A" id="Straight Connector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2.3pt" to="222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3AB09798" w14:textId="521F571C" w:rsidR="00933DEE" w:rsidRDefault="00933DEE" w:rsidP="00914A97">
      <w:pPr>
        <w:pStyle w:val="Instructions"/>
        <w:rPr>
          <w:lang w:val="en-GB"/>
        </w:rPr>
      </w:pPr>
    </w:p>
    <w:p w14:paraId="5FE547A7" w14:textId="76844A7E" w:rsidR="00933DEE" w:rsidRDefault="009F6079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4265F7" wp14:editId="51615AE3">
                <wp:simplePos x="0" y="0"/>
                <wp:positionH relativeFrom="margin">
                  <wp:posOffset>2400300</wp:posOffset>
                </wp:positionH>
                <wp:positionV relativeFrom="paragraph">
                  <wp:posOffset>13970</wp:posOffset>
                </wp:positionV>
                <wp:extent cx="847725" cy="276225"/>
                <wp:effectExtent l="0" t="0" r="28575" b="28575"/>
                <wp:wrapNone/>
                <wp:docPr id="25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BC38D-BCB0-AC1E-C3C3-28807B8C3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75A30" w14:textId="7AADEFB1" w:rsidR="009F6079" w:rsidRPr="00933DEE" w:rsidRDefault="009F6079" w:rsidP="009F607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Mult*=int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65F7" id="_x0000_s1032" style="position:absolute;left:0;text-align:left;margin-left:189pt;margin-top:1.1pt;width:66.7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" fillcolor="#4472c4 [3204]" strokecolor="#09101d [484]" strokeweight="1pt">
                <v:textbox>
                  <w:txbxContent>
                    <w:p w14:paraId="39375A30" w14:textId="7AADEFB1" w:rsidR="009F6079" w:rsidRPr="00933DEE" w:rsidRDefault="009F6079" w:rsidP="009F607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Mult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EE0A5A" w14:textId="487CFEAF" w:rsidR="00914A97" w:rsidRDefault="00914A97" w:rsidP="00914A97">
      <w:pPr>
        <w:pStyle w:val="Instructions"/>
        <w:rPr>
          <w:lang w:val="en-GB"/>
        </w:rPr>
      </w:pPr>
    </w:p>
    <w:p w14:paraId="6D10086B" w14:textId="54E35E0E" w:rsidR="00914A97" w:rsidRDefault="009F6079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1FAE08" wp14:editId="02D0A661">
                <wp:simplePos x="0" y="0"/>
                <wp:positionH relativeFrom="column">
                  <wp:posOffset>2853055</wp:posOffset>
                </wp:positionH>
                <wp:positionV relativeFrom="paragraph">
                  <wp:posOffset>8890</wp:posOffset>
                </wp:positionV>
                <wp:extent cx="0" cy="247650"/>
                <wp:effectExtent l="95250" t="0" r="57150" b="57150"/>
                <wp:wrapNone/>
                <wp:docPr id="28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45F83-E723-879D-02CD-E2E2D3B8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EFEEF" id="Straight Connector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.7pt" to="224.6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1B1FD607" w14:textId="6D40FE35" w:rsidR="00914A97" w:rsidRDefault="009F6079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9AE6A0" wp14:editId="4FA65C5C">
                <wp:simplePos x="0" y="0"/>
                <wp:positionH relativeFrom="margin">
                  <wp:posOffset>2462530</wp:posOffset>
                </wp:positionH>
                <wp:positionV relativeFrom="paragraph">
                  <wp:posOffset>121285</wp:posOffset>
                </wp:positionV>
                <wp:extent cx="847725" cy="276225"/>
                <wp:effectExtent l="0" t="0" r="28575" b="28575"/>
                <wp:wrapNone/>
                <wp:docPr id="31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BC38D-BCB0-AC1E-C3C3-28807B8C3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22CD0" w14:textId="2E0435C9" w:rsidR="009F6079" w:rsidRPr="00933DEE" w:rsidRDefault="009F6079" w:rsidP="009F607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I+=1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AE6A0" id="_x0000_s1033" style="position:absolute;left:0;text-align:left;margin-left:193.9pt;margin-top:9.55pt;width:66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" fillcolor="#4472c4 [3204]" strokecolor="#09101d [484]" strokeweight="1pt">
                <v:textbox>
                  <w:txbxContent>
                    <w:p w14:paraId="30D22CD0" w14:textId="2E0435C9" w:rsidR="009F6079" w:rsidRPr="00933DEE" w:rsidRDefault="009F6079" w:rsidP="009F607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I+=1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1F616C" w14:textId="540BE7F9" w:rsidR="009F6079" w:rsidRDefault="009F6079" w:rsidP="00914A97">
      <w:pPr>
        <w:pStyle w:val="Instructions"/>
        <w:rPr>
          <w:lang w:val="en-GB"/>
        </w:rPr>
      </w:pPr>
    </w:p>
    <w:p w14:paraId="7BE9E4C9" w14:textId="78F6FC58" w:rsidR="009F6079" w:rsidRDefault="009F6079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604F2C" wp14:editId="3F687959">
                <wp:simplePos x="0" y="0"/>
                <wp:positionH relativeFrom="column">
                  <wp:posOffset>2891155</wp:posOffset>
                </wp:positionH>
                <wp:positionV relativeFrom="paragraph">
                  <wp:posOffset>10160</wp:posOffset>
                </wp:positionV>
                <wp:extent cx="0" cy="304800"/>
                <wp:effectExtent l="95250" t="0" r="57150" b="57150"/>
                <wp:wrapNone/>
                <wp:docPr id="32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45F83-E723-879D-02CD-E2E2D3B8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D6C19" id="Straight Connector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.8pt" to="227.6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71C240F0" w14:textId="156C3547" w:rsidR="009F6079" w:rsidRDefault="009F6079" w:rsidP="00914A97">
      <w:pPr>
        <w:pStyle w:val="Instructions"/>
        <w:rPr>
          <w:lang w:val="en-GB"/>
        </w:rPr>
      </w:pPr>
      <w:r w:rsidRPr="009F60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543F83" wp14:editId="2C95396F">
                <wp:simplePos x="0" y="0"/>
                <wp:positionH relativeFrom="column">
                  <wp:posOffset>871854</wp:posOffset>
                </wp:positionH>
                <wp:positionV relativeFrom="paragraph">
                  <wp:posOffset>7620</wp:posOffset>
                </wp:positionV>
                <wp:extent cx="2032635" cy="9525"/>
                <wp:effectExtent l="0" t="0" r="24765" b="28575"/>
                <wp:wrapNone/>
                <wp:docPr id="35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27F754-61D3-3BB8-8B96-D5365929A2D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2635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23246" id="Straight Connector 1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.6pt" to="228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39627F86" w14:textId="6E199225" w:rsidR="009F6079" w:rsidRDefault="009F6079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2746A" wp14:editId="6F4E101F">
                <wp:simplePos x="0" y="0"/>
                <wp:positionH relativeFrom="column">
                  <wp:posOffset>2371725</wp:posOffset>
                </wp:positionH>
                <wp:positionV relativeFrom="paragraph">
                  <wp:posOffset>1270</wp:posOffset>
                </wp:positionV>
                <wp:extent cx="1104900" cy="342900"/>
                <wp:effectExtent l="0" t="0" r="0" b="0"/>
                <wp:wrapNone/>
                <wp:docPr id="33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23932C-7879-89A3-C518-BBF9E1C541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92738" w14:textId="3FF4FDBF" w:rsidR="009F6079" w:rsidRPr="00933DEE" w:rsidRDefault="009F6079" w:rsidP="009F607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Print(mult)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746A" id="_x0000_s1034" type="#_x0000_t7" style="position:absolute;left:0;text-align:left;margin-left:186.75pt;margin-top:.1pt;width:87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" adj="1676" fillcolor="#70ad47 [3209]" stroked="f" strokeweight="1pt">
                <v:textbox>
                  <w:txbxContent>
                    <w:p w14:paraId="70492738" w14:textId="3FF4FDBF" w:rsidR="009F6079" w:rsidRPr="00933DEE" w:rsidRDefault="009F6079" w:rsidP="009F607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Print(mult)</w:t>
                      </w:r>
                    </w:p>
                  </w:txbxContent>
                </v:textbox>
              </v:shape>
            </w:pict>
          </mc:Fallback>
        </mc:AlternateContent>
      </w:r>
    </w:p>
    <w:p w14:paraId="60251141" w14:textId="632964F2" w:rsidR="009F6079" w:rsidRDefault="009F6079" w:rsidP="00914A97">
      <w:pPr>
        <w:pStyle w:val="Instructions"/>
        <w:rPr>
          <w:lang w:val="en-GB"/>
        </w:rPr>
      </w:pPr>
      <w:r w:rsidRPr="00933D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DA2542" wp14:editId="4F23CDF2">
                <wp:simplePos x="0" y="0"/>
                <wp:positionH relativeFrom="column">
                  <wp:posOffset>2881630</wp:posOffset>
                </wp:positionH>
                <wp:positionV relativeFrom="paragraph">
                  <wp:posOffset>12065</wp:posOffset>
                </wp:positionV>
                <wp:extent cx="0" cy="304800"/>
                <wp:effectExtent l="95250" t="0" r="57150" b="57150"/>
                <wp:wrapNone/>
                <wp:docPr id="34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45F83-E723-879D-02CD-E2E2D3B8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5617F" id="Straight Connector 2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.95pt" to="226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1ECF83B6" w14:textId="4B33DC82" w:rsidR="009F6079" w:rsidRDefault="009F6079" w:rsidP="00914A97">
      <w:pPr>
        <w:pStyle w:val="Instructions"/>
        <w:rPr>
          <w:lang w:val="en-GB"/>
        </w:rPr>
      </w:pPr>
    </w:p>
    <w:p w14:paraId="0DFB3294" w14:textId="03549417" w:rsidR="009F6079" w:rsidRDefault="009F6079" w:rsidP="00914A97">
      <w:pPr>
        <w:pStyle w:val="Instructions"/>
        <w:rPr>
          <w:lang w:val="en-GB"/>
        </w:rPr>
      </w:pPr>
      <w:r w:rsidRPr="009F60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48DC8D" wp14:editId="7FDB1622">
                <wp:simplePos x="0" y="0"/>
                <wp:positionH relativeFrom="column">
                  <wp:posOffset>2462530</wp:posOffset>
                </wp:positionH>
                <wp:positionV relativeFrom="paragraph">
                  <wp:posOffset>6350</wp:posOffset>
                </wp:positionV>
                <wp:extent cx="781050" cy="390525"/>
                <wp:effectExtent l="0" t="0" r="19050" b="28575"/>
                <wp:wrapNone/>
                <wp:docPr id="38" name="Rectangle : coins arrondis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73AA3C-AAFC-FA38-58B2-1ECFD70067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DB516" w14:textId="77777777" w:rsidR="009F6079" w:rsidRPr="009F6079" w:rsidRDefault="009F6079" w:rsidP="009F607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9F607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8DC8D" id="Rectangle : coins arrondis 37" o:spid="_x0000_s1035" style="position:absolute;left:0;text-align:left;margin-left:193.9pt;margin-top:.5pt;width:61.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" fillcolor="black [3200]" strokecolor="black [480]" strokeweight="1pt">
                <v:stroke joinstyle="miter"/>
                <v:textbox>
                  <w:txbxContent>
                    <w:p w14:paraId="43CDB516" w14:textId="77777777" w:rsidR="009F6079" w:rsidRPr="009F6079" w:rsidRDefault="009F6079" w:rsidP="009F607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9F607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8E63BB" w14:textId="3CD3F0F0" w:rsidR="009F6079" w:rsidRDefault="009F6079" w:rsidP="00914A97">
      <w:pPr>
        <w:pStyle w:val="Instructions"/>
        <w:rPr>
          <w:lang w:val="en-GB"/>
        </w:rPr>
      </w:pPr>
    </w:p>
    <w:p w14:paraId="29CEF9C3" w14:textId="34111FCA" w:rsidR="009F6079" w:rsidRDefault="009F6079" w:rsidP="00914A97">
      <w:pPr>
        <w:pStyle w:val="Instructions"/>
        <w:rPr>
          <w:lang w:val="en-GB"/>
        </w:rPr>
      </w:pPr>
    </w:p>
    <w:p w14:paraId="22DF4B90" w14:textId="27C3848E" w:rsidR="00914A97" w:rsidRDefault="00914A97" w:rsidP="00914A97">
      <w:pPr>
        <w:pStyle w:val="Question"/>
        <w:rPr>
          <w:lang w:val="en-GB"/>
        </w:rPr>
      </w:pPr>
      <w:r w:rsidRPr="00914A97">
        <w:rPr>
          <w:lang w:val="en-GB"/>
        </w:rPr>
        <w:t>Use the following code and adapt it so as not to use the repetitive (for) loop.</w:t>
      </w:r>
    </w:p>
    <w:p w14:paraId="4BCDA343" w14:textId="1AE11CE4" w:rsidR="00106288" w:rsidRDefault="00106288" w:rsidP="00B55BAB">
      <w:pPr>
        <w:pStyle w:val="Instructions"/>
        <w:rPr>
          <w:lang w:val="en-GB"/>
        </w:rPr>
      </w:pPr>
      <w:r>
        <w:rPr>
          <w:lang w:val="en-GB"/>
        </w:rPr>
        <w:t>word = input()</w:t>
      </w:r>
    </w:p>
    <w:p w14:paraId="17BE5754" w14:textId="38B9D282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i = 0</w:t>
      </w:r>
    </w:p>
    <w:p w14:paraId="7C28E7AF" w14:textId="1C8E0416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mult = 1</w:t>
      </w:r>
    </w:p>
    <w:p w14:paraId="484D314A" w14:textId="59513C95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while i &lt; len(word) and int(word[i]) != 6:</w:t>
      </w:r>
    </w:p>
    <w:p w14:paraId="5468C284" w14:textId="07A8299E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mult *= int(word[i])</w:t>
      </w:r>
    </w:p>
    <w:p w14:paraId="51FB2B9A" w14:textId="1BEE9CBD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i += 1</w:t>
      </w:r>
    </w:p>
    <w:p w14:paraId="42176044" w14:textId="510096AA" w:rsid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print(mult)</w:t>
      </w:r>
    </w:p>
    <w:p w14:paraId="7280CB01" w14:textId="175293A6" w:rsidR="00B11A5D" w:rsidRDefault="003E3CF4" w:rsidP="00B11A5D">
      <w:pP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70AD0" wp14:editId="0DF07679">
                <wp:simplePos x="0" y="0"/>
                <wp:positionH relativeFrom="column">
                  <wp:posOffset>167005</wp:posOffset>
                </wp:positionH>
                <wp:positionV relativeFrom="paragraph">
                  <wp:posOffset>88900</wp:posOffset>
                </wp:positionV>
                <wp:extent cx="3810000" cy="1733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DE40E" w14:textId="77777777" w:rsidR="003E3CF4" w:rsidRPr="003E3CF4" w:rsidRDefault="003E3CF4" w:rsidP="003E3C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E3CF4">
                              <w:rPr>
                                <w:sz w:val="24"/>
                                <w:szCs w:val="24"/>
                              </w:rPr>
                              <w:t>word = input()</w:t>
                            </w:r>
                          </w:p>
                          <w:p w14:paraId="6502A14F" w14:textId="77777777" w:rsidR="003E3CF4" w:rsidRPr="003E3CF4" w:rsidRDefault="003E3CF4" w:rsidP="003E3C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E3CF4">
                              <w:rPr>
                                <w:sz w:val="24"/>
                                <w:szCs w:val="24"/>
                              </w:rPr>
                              <w:t>i = 0</w:t>
                            </w:r>
                          </w:p>
                          <w:p w14:paraId="30F344B1" w14:textId="77777777" w:rsidR="003E3CF4" w:rsidRPr="003E3CF4" w:rsidRDefault="003E3CF4" w:rsidP="003E3C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E3CF4">
                              <w:rPr>
                                <w:sz w:val="24"/>
                                <w:szCs w:val="24"/>
                              </w:rPr>
                              <w:t>mult = 1</w:t>
                            </w:r>
                          </w:p>
                          <w:p w14:paraId="7F9F10D7" w14:textId="77777777" w:rsidR="003E3CF4" w:rsidRPr="003E3CF4" w:rsidRDefault="003E3CF4" w:rsidP="003E3C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E3CF4">
                              <w:rPr>
                                <w:sz w:val="24"/>
                                <w:szCs w:val="24"/>
                              </w:rPr>
                              <w:t>for i in range(len(word)):</w:t>
                            </w:r>
                          </w:p>
                          <w:p w14:paraId="14560071" w14:textId="77777777" w:rsidR="003E3CF4" w:rsidRPr="003E3CF4" w:rsidRDefault="003E3CF4" w:rsidP="003E3C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E3CF4">
                              <w:rPr>
                                <w:sz w:val="24"/>
                                <w:szCs w:val="24"/>
                              </w:rPr>
                              <w:t xml:space="preserve">    if i &lt; len(word) and int(word[i]) != 6:</w:t>
                            </w:r>
                          </w:p>
                          <w:p w14:paraId="425BBE1A" w14:textId="77777777" w:rsidR="003E3CF4" w:rsidRPr="003E3CF4" w:rsidRDefault="003E3CF4" w:rsidP="003E3C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E3CF4">
                              <w:rPr>
                                <w:sz w:val="24"/>
                                <w:szCs w:val="24"/>
                              </w:rPr>
                              <w:t xml:space="preserve">        mult *= int(word[i])</w:t>
                            </w:r>
                          </w:p>
                          <w:p w14:paraId="5498B71F" w14:textId="77777777" w:rsidR="003E3CF4" w:rsidRPr="003E3CF4" w:rsidRDefault="003E3CF4" w:rsidP="003E3C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E3CF4">
                              <w:rPr>
                                <w:sz w:val="24"/>
                                <w:szCs w:val="24"/>
                              </w:rPr>
                              <w:t xml:space="preserve">        i += 1</w:t>
                            </w:r>
                          </w:p>
                          <w:p w14:paraId="5DF9A081" w14:textId="01B60BA3" w:rsidR="003E3CF4" w:rsidRPr="003E3CF4" w:rsidRDefault="003E3CF4" w:rsidP="003E3C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E3CF4">
                              <w:rPr>
                                <w:sz w:val="24"/>
                                <w:szCs w:val="24"/>
                              </w:rPr>
                              <w:t>print(mult)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70A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left:0;text-align:left;margin-left:13.15pt;margin-top:7pt;width:300pt;height:13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" fillcolor="white [3201]" strokeweight=".5pt">
                <v:textbox>
                  <w:txbxContent>
                    <w:p w14:paraId="185DE40E" w14:textId="77777777" w:rsidR="003E3CF4" w:rsidRPr="003E3CF4" w:rsidRDefault="003E3CF4" w:rsidP="003E3CF4">
                      <w:pPr>
                        <w:rPr>
                          <w:sz w:val="24"/>
                          <w:szCs w:val="24"/>
                        </w:rPr>
                      </w:pPr>
                      <w:r w:rsidRPr="003E3CF4">
                        <w:rPr>
                          <w:sz w:val="24"/>
                          <w:szCs w:val="24"/>
                        </w:rPr>
                        <w:t>word = input()</w:t>
                      </w:r>
                    </w:p>
                    <w:p w14:paraId="6502A14F" w14:textId="77777777" w:rsidR="003E3CF4" w:rsidRPr="003E3CF4" w:rsidRDefault="003E3CF4" w:rsidP="003E3CF4">
                      <w:pPr>
                        <w:rPr>
                          <w:sz w:val="24"/>
                          <w:szCs w:val="24"/>
                        </w:rPr>
                      </w:pPr>
                      <w:r w:rsidRPr="003E3CF4">
                        <w:rPr>
                          <w:sz w:val="24"/>
                          <w:szCs w:val="24"/>
                        </w:rPr>
                        <w:t>i = 0</w:t>
                      </w:r>
                    </w:p>
                    <w:p w14:paraId="30F344B1" w14:textId="77777777" w:rsidR="003E3CF4" w:rsidRPr="003E3CF4" w:rsidRDefault="003E3CF4" w:rsidP="003E3CF4">
                      <w:pPr>
                        <w:rPr>
                          <w:sz w:val="24"/>
                          <w:szCs w:val="24"/>
                        </w:rPr>
                      </w:pPr>
                      <w:r w:rsidRPr="003E3CF4">
                        <w:rPr>
                          <w:sz w:val="24"/>
                          <w:szCs w:val="24"/>
                        </w:rPr>
                        <w:t>mult = 1</w:t>
                      </w:r>
                    </w:p>
                    <w:p w14:paraId="7F9F10D7" w14:textId="77777777" w:rsidR="003E3CF4" w:rsidRPr="003E3CF4" w:rsidRDefault="003E3CF4" w:rsidP="003E3CF4">
                      <w:pPr>
                        <w:rPr>
                          <w:sz w:val="24"/>
                          <w:szCs w:val="24"/>
                        </w:rPr>
                      </w:pPr>
                      <w:r w:rsidRPr="003E3CF4">
                        <w:rPr>
                          <w:sz w:val="24"/>
                          <w:szCs w:val="24"/>
                        </w:rPr>
                        <w:t>for i in range(len(word)):</w:t>
                      </w:r>
                    </w:p>
                    <w:p w14:paraId="14560071" w14:textId="77777777" w:rsidR="003E3CF4" w:rsidRPr="003E3CF4" w:rsidRDefault="003E3CF4" w:rsidP="003E3CF4">
                      <w:pPr>
                        <w:rPr>
                          <w:sz w:val="24"/>
                          <w:szCs w:val="24"/>
                        </w:rPr>
                      </w:pPr>
                      <w:r w:rsidRPr="003E3CF4">
                        <w:rPr>
                          <w:sz w:val="24"/>
                          <w:szCs w:val="24"/>
                        </w:rPr>
                        <w:t xml:space="preserve">    if i &lt; len(word) and int(word[i]) != 6:</w:t>
                      </w:r>
                    </w:p>
                    <w:p w14:paraId="425BBE1A" w14:textId="77777777" w:rsidR="003E3CF4" w:rsidRPr="003E3CF4" w:rsidRDefault="003E3CF4" w:rsidP="003E3CF4">
                      <w:pPr>
                        <w:rPr>
                          <w:sz w:val="24"/>
                          <w:szCs w:val="24"/>
                        </w:rPr>
                      </w:pPr>
                      <w:r w:rsidRPr="003E3CF4">
                        <w:rPr>
                          <w:sz w:val="24"/>
                          <w:szCs w:val="24"/>
                        </w:rPr>
                        <w:t xml:space="preserve">        mult *= int(word[i])</w:t>
                      </w:r>
                    </w:p>
                    <w:p w14:paraId="5498B71F" w14:textId="77777777" w:rsidR="003E3CF4" w:rsidRPr="003E3CF4" w:rsidRDefault="003E3CF4" w:rsidP="003E3CF4">
                      <w:pPr>
                        <w:rPr>
                          <w:sz w:val="24"/>
                          <w:szCs w:val="24"/>
                        </w:rPr>
                      </w:pPr>
                      <w:r w:rsidRPr="003E3CF4">
                        <w:rPr>
                          <w:sz w:val="24"/>
                          <w:szCs w:val="24"/>
                        </w:rPr>
                        <w:t xml:space="preserve">        i += 1</w:t>
                      </w:r>
                    </w:p>
                    <w:p w14:paraId="5DF9A081" w14:textId="01B60BA3" w:rsidR="003E3CF4" w:rsidRPr="003E3CF4" w:rsidRDefault="003E3CF4" w:rsidP="003E3CF4">
                      <w:pPr>
                        <w:rPr>
                          <w:sz w:val="24"/>
                          <w:szCs w:val="24"/>
                        </w:rPr>
                      </w:pPr>
                      <w:r w:rsidRPr="003E3CF4">
                        <w:rPr>
                          <w:sz w:val="24"/>
                          <w:szCs w:val="24"/>
                        </w:rPr>
                        <w:t>print(mult)</w:t>
                      </w:r>
                    </w:p>
                  </w:txbxContent>
                </v:textbox>
              </v:shape>
            </w:pict>
          </mc:Fallback>
        </mc:AlternateContent>
      </w:r>
    </w:p>
    <w:p w14:paraId="5FCADB5D" w14:textId="236597E9" w:rsidR="00E61F54" w:rsidRPr="00B55BAB" w:rsidRDefault="00E61F54" w:rsidP="00EA3526">
      <w:pPr>
        <w:pStyle w:val="Heading1"/>
        <w:rPr>
          <w:lang w:val="en-GB"/>
        </w:rPr>
      </w:pPr>
    </w:p>
    <w:p w14:paraId="6F08FDA2" w14:textId="77777777" w:rsidR="005C40F8" w:rsidRPr="00CB12B1" w:rsidRDefault="005C40F8" w:rsidP="00CB12B1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Input a number.</w:t>
      </w:r>
    </w:p>
    <w:p w14:paraId="46F7221E" w14:textId="19D5AE68" w:rsidR="005C40F8" w:rsidRDefault="005C40F8" w:rsidP="00CB12B1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Display numbers from 1to that number</w:t>
      </w:r>
    </w:p>
    <w:p w14:paraId="146ECB32" w14:textId="77777777" w:rsidR="008B5AC2" w:rsidRDefault="008B5AC2" w:rsidP="008B5AC2">
      <w:pPr>
        <w:jc w:val="left"/>
        <w:rPr>
          <w:rFonts w:cstheme="minorHAnsi"/>
        </w:rPr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B5AC2" w:rsidRPr="00267592" w14:paraId="611BF020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22E017A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9FB84A2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B5AC2" w:rsidRPr="00C53EF5" w14:paraId="3C4E081C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07D7DB16" w14:textId="0B13CD4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245" w:type="dxa"/>
            <w:vAlign w:val="center"/>
          </w:tcPr>
          <w:p w14:paraId="7EFC9E33" w14:textId="02D7AB5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1 2 3 4</w:t>
            </w:r>
          </w:p>
        </w:tc>
      </w:tr>
      <w:tr w:rsidR="008B5AC2" w:rsidRPr="00C85074" w14:paraId="24C79228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899DE22" w14:textId="6CD8CC12" w:rsidR="008B5AC2" w:rsidRDefault="008B5AC2" w:rsidP="004A413E">
            <w:pPr>
              <w:jc w:val="left"/>
            </w:pPr>
            <w:r>
              <w:t>2</w:t>
            </w:r>
          </w:p>
        </w:tc>
        <w:tc>
          <w:tcPr>
            <w:tcW w:w="5245" w:type="dxa"/>
            <w:vAlign w:val="center"/>
          </w:tcPr>
          <w:p w14:paraId="61EB8E86" w14:textId="728BC451" w:rsidR="008B5AC2" w:rsidRPr="00C85074" w:rsidRDefault="008B5AC2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</w:t>
            </w:r>
          </w:p>
        </w:tc>
      </w:tr>
      <w:tr w:rsidR="008B5AC2" w:rsidRPr="00C85074" w14:paraId="432D41CE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348F208B" w14:textId="36CA5E7D" w:rsidR="008B5AC2" w:rsidRDefault="008B5AC2" w:rsidP="004A413E">
            <w:pPr>
              <w:jc w:val="left"/>
            </w:pPr>
            <w:r>
              <w:t>5</w:t>
            </w:r>
          </w:p>
        </w:tc>
        <w:tc>
          <w:tcPr>
            <w:tcW w:w="5245" w:type="dxa"/>
            <w:vAlign w:val="center"/>
          </w:tcPr>
          <w:p w14:paraId="71E04112" w14:textId="59D427D8" w:rsidR="008B5AC2" w:rsidRDefault="00E51CCD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1 2 3 4 5</w:t>
            </w:r>
          </w:p>
        </w:tc>
      </w:tr>
      <w:tr w:rsidR="008B5AC2" w:rsidRPr="00C85074" w14:paraId="3B70F172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D12D7FA" w14:textId="76EB69D1" w:rsidR="008B5AC2" w:rsidRDefault="008B5AC2" w:rsidP="004A413E">
            <w:pPr>
              <w:jc w:val="left"/>
            </w:pPr>
            <w:r>
              <w:t>3</w:t>
            </w:r>
          </w:p>
        </w:tc>
        <w:tc>
          <w:tcPr>
            <w:tcW w:w="5245" w:type="dxa"/>
            <w:vAlign w:val="center"/>
          </w:tcPr>
          <w:p w14:paraId="16F47674" w14:textId="7E4517C5" w:rsidR="008B5AC2" w:rsidRDefault="00E51CCD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1 2 3</w:t>
            </w:r>
          </w:p>
        </w:tc>
      </w:tr>
      <w:tr w:rsidR="008B5AC2" w:rsidRPr="00C85074" w14:paraId="47876E45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6C175EFD" w14:textId="319E3478" w:rsidR="008B5AC2" w:rsidRDefault="008B5AC2" w:rsidP="004A413E">
            <w:pPr>
              <w:jc w:val="left"/>
            </w:pPr>
            <w:r>
              <w:t>0</w:t>
            </w:r>
          </w:p>
        </w:tc>
        <w:tc>
          <w:tcPr>
            <w:tcW w:w="5245" w:type="dxa"/>
            <w:vAlign w:val="center"/>
          </w:tcPr>
          <w:p w14:paraId="57A3F1FD" w14:textId="77777777" w:rsidR="008B5AC2" w:rsidRDefault="008B5AC2" w:rsidP="004A413E">
            <w:pPr>
              <w:jc w:val="left"/>
              <w:rPr>
                <w:rFonts w:eastAsia="Consolas" w:cstheme="minorHAnsi"/>
              </w:rPr>
            </w:pPr>
          </w:p>
        </w:tc>
      </w:tr>
    </w:tbl>
    <w:p w14:paraId="7D23EFD7" w14:textId="533C93CD" w:rsidR="00ED21EC" w:rsidRDefault="008B5CF9" w:rsidP="00933DEE">
      <w:pPr>
        <w:pStyle w:val="Question"/>
        <w:numPr>
          <w:ilvl w:val="0"/>
          <w:numId w:val="45"/>
        </w:numPr>
        <w:spacing w:after="160" w:line="259" w:lineRule="auto"/>
        <w:jc w:val="left"/>
      </w:pPr>
      <w:r>
        <w:t>Create a flowchart to solve this problem.</w:t>
      </w:r>
      <w:r w:rsidR="004338B8">
        <w:t xml:space="preserve"> Which loop block will you choose and why?</w:t>
      </w:r>
    </w:p>
    <w:p w14:paraId="4712EEF7" w14:textId="20A8510D" w:rsidR="00ED21EC" w:rsidRDefault="00136600" w:rsidP="004338B8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462FA" wp14:editId="791D7740">
                <wp:simplePos x="0" y="0"/>
                <wp:positionH relativeFrom="column">
                  <wp:posOffset>1776730</wp:posOffset>
                </wp:positionH>
                <wp:positionV relativeFrom="paragraph">
                  <wp:posOffset>113029</wp:posOffset>
                </wp:positionV>
                <wp:extent cx="2228850" cy="3714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0D725" w14:textId="1876855A" w:rsidR="00B96E08" w:rsidRPr="00933DEE" w:rsidRDefault="00B96E08">
                            <w:pPr>
                              <w:rPr>
                                <w:rFonts w:cstheme="minorBidi"/>
                                <w:sz w:val="28"/>
                                <w:szCs w:val="28"/>
                                <w:cs/>
                              </w:rPr>
                            </w:pPr>
                            <w:r w:rsidRPr="00933DEE"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Pr="00933DE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DEE">
                              <w:rPr>
                                <w:rFonts w:cstheme="minorBidi" w:hint="cs"/>
                                <w:sz w:val="28"/>
                                <w:szCs w:val="28"/>
                                <w:cs/>
                              </w:rPr>
                              <w:t xml:space="preserve">សម្រាប់  បញ្ចូលលេខ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62FA" id="Text Box 7" o:spid="_x0000_s1037" type="#_x0000_t202" style="position:absolute;left:0;text-align:left;margin-left:139.9pt;margin-top:8.9pt;width:175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" fillcolor="white [3201]" strokeweight=".5pt">
                <v:textbox>
                  <w:txbxContent>
                    <w:p w14:paraId="4570D725" w14:textId="1876855A" w:rsidR="00B96E08" w:rsidRPr="00933DEE" w:rsidRDefault="00B96E08">
                      <w:pPr>
                        <w:rPr>
                          <w:rFonts w:cstheme="minorBidi"/>
                          <w:sz w:val="28"/>
                          <w:szCs w:val="28"/>
                          <w:cs/>
                        </w:rPr>
                      </w:pPr>
                      <w:r w:rsidRPr="00933DEE">
                        <w:rPr>
                          <w:rFonts w:cstheme="minorBidi"/>
                          <w:sz w:val="28"/>
                          <w:szCs w:val="28"/>
                        </w:rPr>
                        <w:t xml:space="preserve">Input </w:t>
                      </w:r>
                      <w:r w:rsidRPr="00933DE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33DEE">
                        <w:rPr>
                          <w:rFonts w:cstheme="minorBidi" w:hint="cs"/>
                          <w:sz w:val="28"/>
                          <w:szCs w:val="28"/>
                          <w:cs/>
                        </w:rPr>
                        <w:t xml:space="preserve">សម្រាប់  បញ្ចូលលេខ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D31C1" wp14:editId="6857FC5B">
                <wp:simplePos x="0" y="0"/>
                <wp:positionH relativeFrom="column">
                  <wp:posOffset>690880</wp:posOffset>
                </wp:positionH>
                <wp:positionV relativeFrom="paragraph">
                  <wp:posOffset>111125</wp:posOffset>
                </wp:positionV>
                <wp:extent cx="790575" cy="247650"/>
                <wp:effectExtent l="19050" t="0" r="4762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0 h 247650"/>
                            <a:gd name="connsiteX1" fmla="*/ 609600 w 609600"/>
                            <a:gd name="connsiteY1" fmla="*/ 0 h 247650"/>
                            <a:gd name="connsiteX2" fmla="*/ 609600 w 609600"/>
                            <a:gd name="connsiteY2" fmla="*/ 247650 h 247650"/>
                            <a:gd name="connsiteX3" fmla="*/ 0 w 609600"/>
                            <a:gd name="connsiteY3" fmla="*/ 247650 h 247650"/>
                            <a:gd name="connsiteX4" fmla="*/ 0 w 609600"/>
                            <a:gd name="connsiteY4" fmla="*/ 0 h 247650"/>
                            <a:gd name="connsiteX0" fmla="*/ 0 w 790575"/>
                            <a:gd name="connsiteY0" fmla="*/ 0 h 247650"/>
                            <a:gd name="connsiteX1" fmla="*/ 790575 w 790575"/>
                            <a:gd name="connsiteY1" fmla="*/ 0 h 247650"/>
                            <a:gd name="connsiteX2" fmla="*/ 609600 w 790575"/>
                            <a:gd name="connsiteY2" fmla="*/ 247650 h 247650"/>
                            <a:gd name="connsiteX3" fmla="*/ 0 w 790575"/>
                            <a:gd name="connsiteY3" fmla="*/ 247650 h 247650"/>
                            <a:gd name="connsiteX4" fmla="*/ 0 w 790575"/>
                            <a:gd name="connsiteY4" fmla="*/ 0 h 247650"/>
                            <a:gd name="connsiteX0" fmla="*/ 123825 w 790575"/>
                            <a:gd name="connsiteY0" fmla="*/ 0 h 247650"/>
                            <a:gd name="connsiteX1" fmla="*/ 790575 w 790575"/>
                            <a:gd name="connsiteY1" fmla="*/ 0 h 247650"/>
                            <a:gd name="connsiteX2" fmla="*/ 609600 w 790575"/>
                            <a:gd name="connsiteY2" fmla="*/ 247650 h 247650"/>
                            <a:gd name="connsiteX3" fmla="*/ 0 w 790575"/>
                            <a:gd name="connsiteY3" fmla="*/ 247650 h 247650"/>
                            <a:gd name="connsiteX4" fmla="*/ 123825 w 790575"/>
                            <a:gd name="connsiteY4" fmla="*/ 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0575" h="247650">
                              <a:moveTo>
                                <a:pt x="123825" y="0"/>
                              </a:moveTo>
                              <a:lnTo>
                                <a:pt x="790575" y="0"/>
                              </a:lnTo>
                              <a:lnTo>
                                <a:pt x="609600" y="247650"/>
                              </a:lnTo>
                              <a:lnTo>
                                <a:pt x="0" y="247650"/>
                              </a:lnTo>
                              <a:lnTo>
                                <a:pt x="12382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EC9E9" w14:textId="04A87A7E" w:rsidR="00B96E08" w:rsidRDefault="00B96E08" w:rsidP="00B96E0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D31C1" id="Rectangle 4" o:spid="_x0000_s1038" style="position:absolute;left:0;text-align:left;margin-left:54.4pt;margin-top:8.75pt;width:62.25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90575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" adj="-11796480,,5400" path="m123825,l790575,,609600,247650,,247650,123825,xe" fillcolor="#4472c4 [3204]" strokecolor="#1f3763 [1604]" strokeweight="1pt">
                <v:stroke joinstyle="miter"/>
                <v:formulas/>
                <v:path arrowok="t" o:connecttype="custom" o:connectlocs="123825,0;790575,0;609600,247650;0,247650;123825,0" o:connectangles="0,0,0,0,0" textboxrect="0,0,790575,247650"/>
                <v:textbox>
                  <w:txbxContent>
                    <w:p w14:paraId="7BDEC9E9" w14:textId="04A87A7E" w:rsidR="00B96E08" w:rsidRDefault="00B96E08" w:rsidP="00B96E08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3D4A7215" w14:textId="587C90CA" w:rsidR="00ED21EC" w:rsidRDefault="00ED21EC" w:rsidP="004338B8">
      <w:pPr>
        <w:pStyle w:val="Instructions"/>
      </w:pPr>
    </w:p>
    <w:p w14:paraId="402AF7C8" w14:textId="7B70B43D" w:rsidR="00040005" w:rsidRDefault="00040005" w:rsidP="004338B8">
      <w:pPr>
        <w:pStyle w:val="Instructions"/>
      </w:pPr>
    </w:p>
    <w:p w14:paraId="34CC3705" w14:textId="0843F1A4" w:rsidR="00040005" w:rsidRDefault="00933DEE" w:rsidP="004338B8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D09B9" wp14:editId="19693402">
                <wp:simplePos x="0" y="0"/>
                <wp:positionH relativeFrom="column">
                  <wp:posOffset>1776730</wp:posOffset>
                </wp:positionH>
                <wp:positionV relativeFrom="paragraph">
                  <wp:posOffset>146685</wp:posOffset>
                </wp:positionV>
                <wp:extent cx="314325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22D84" w14:textId="49BEAA80" w:rsidR="00B96E08" w:rsidRPr="00933DEE" w:rsidRDefault="00B96E08">
                            <w:pPr>
                              <w:rPr>
                                <w:rFonts w:cstheme="minorBidi"/>
                                <w:sz w:val="28"/>
                                <w:szCs w:val="28"/>
                                <w:cs/>
                              </w:rPr>
                            </w:pPr>
                            <w:r w:rsidRPr="00933DEE"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 xml:space="preserve">While </w:t>
                            </w:r>
                            <w:r w:rsidRPr="00933DE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DEE">
                              <w:rPr>
                                <w:rFonts w:cstheme="minorBidi" w:hint="cs"/>
                                <w:sz w:val="28"/>
                                <w:szCs w:val="28"/>
                                <w:cs/>
                              </w:rPr>
                              <w:t xml:space="preserve">សម្រាប់  </w:t>
                            </w:r>
                            <w:r w:rsidRPr="00933DEE"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 xml:space="preserve">loop </w:t>
                            </w:r>
                            <w:r w:rsidRPr="00933DEE">
                              <w:rPr>
                                <w:rFonts w:cstheme="minorBidi" w:hint="cs"/>
                                <w:sz w:val="28"/>
                                <w:szCs w:val="28"/>
                                <w:cs/>
                              </w:rPr>
                              <w:t xml:space="preserve">នៃចំនួន </w:t>
                            </w:r>
                            <w:r w:rsidRPr="00933DEE"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 xml:space="preserve">text </w:t>
                            </w:r>
                            <w:r w:rsidRPr="00933DEE">
                              <w:rPr>
                                <w:rFonts w:cstheme="minorBidi" w:hint="cs"/>
                                <w:sz w:val="28"/>
                                <w:szCs w:val="28"/>
                                <w:cs/>
                              </w:rPr>
                              <w:t>ដែលយើងបញ្ចូលទៅ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09B9" id="Text Box 8" o:spid="_x0000_s1039" type="#_x0000_t202" style="position:absolute;left:0;text-align:left;margin-left:139.9pt;margin-top:11.55pt;width:247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" fillcolor="white [3201]" strokeweight=".5pt">
                <v:textbox>
                  <w:txbxContent>
                    <w:p w14:paraId="1AE22D84" w14:textId="49BEAA80" w:rsidR="00B96E08" w:rsidRPr="00933DEE" w:rsidRDefault="00B96E08">
                      <w:pPr>
                        <w:rPr>
                          <w:rFonts w:cstheme="minorBidi"/>
                          <w:sz w:val="28"/>
                          <w:szCs w:val="28"/>
                          <w:cs/>
                        </w:rPr>
                      </w:pPr>
                      <w:r w:rsidRPr="00933DEE">
                        <w:rPr>
                          <w:rFonts w:cstheme="minorBidi"/>
                          <w:sz w:val="28"/>
                          <w:szCs w:val="28"/>
                        </w:rPr>
                        <w:t xml:space="preserve">While </w:t>
                      </w:r>
                      <w:r w:rsidRPr="00933DE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33DEE">
                        <w:rPr>
                          <w:rFonts w:cstheme="minorBidi" w:hint="cs"/>
                          <w:sz w:val="28"/>
                          <w:szCs w:val="28"/>
                          <w:cs/>
                        </w:rPr>
                        <w:t xml:space="preserve">សម្រាប់  </w:t>
                      </w:r>
                      <w:r w:rsidRPr="00933DEE">
                        <w:rPr>
                          <w:rFonts w:cstheme="minorBidi"/>
                          <w:sz w:val="28"/>
                          <w:szCs w:val="28"/>
                        </w:rPr>
                        <w:t xml:space="preserve">loop </w:t>
                      </w:r>
                      <w:r w:rsidRPr="00933DEE">
                        <w:rPr>
                          <w:rFonts w:cstheme="minorBidi" w:hint="cs"/>
                          <w:sz w:val="28"/>
                          <w:szCs w:val="28"/>
                          <w:cs/>
                        </w:rPr>
                        <w:t xml:space="preserve">នៃចំនួន </w:t>
                      </w:r>
                      <w:r w:rsidRPr="00933DEE">
                        <w:rPr>
                          <w:rFonts w:cstheme="minorBidi"/>
                          <w:sz w:val="28"/>
                          <w:szCs w:val="28"/>
                        </w:rPr>
                        <w:t xml:space="preserve">text </w:t>
                      </w:r>
                      <w:r w:rsidRPr="00933DEE">
                        <w:rPr>
                          <w:rFonts w:cstheme="minorBidi" w:hint="cs"/>
                          <w:sz w:val="28"/>
                          <w:szCs w:val="28"/>
                          <w:cs/>
                        </w:rPr>
                        <w:t>ដែលយើងបញ្ចូលទៅ</w:t>
                      </w:r>
                    </w:p>
                  </w:txbxContent>
                </v:textbox>
              </v:shape>
            </w:pict>
          </mc:Fallback>
        </mc:AlternateContent>
      </w:r>
      <w:r w:rsidR="00B96E08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928E1" wp14:editId="7066EC8F">
                <wp:simplePos x="0" y="0"/>
                <wp:positionH relativeFrom="column">
                  <wp:posOffset>443230</wp:posOffset>
                </wp:positionH>
                <wp:positionV relativeFrom="paragraph">
                  <wp:posOffset>17145</wp:posOffset>
                </wp:positionV>
                <wp:extent cx="1143000" cy="609600"/>
                <wp:effectExtent l="19050" t="1905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1E50D" w14:textId="3FDB5EB4" w:rsidR="00B96E08" w:rsidRDefault="00B96E08" w:rsidP="00B96E08"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28E1" id="Diamond 5" o:spid="_x0000_s1040" type="#_x0000_t4" style="position:absolute;left:0;text-align:left;margin-left:34.9pt;margin-top:1.35pt;width:90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" fillcolor="#4472c4 [3204]" strokecolor="#1f3763 [1604]" strokeweight="1pt">
                <v:textbox>
                  <w:txbxContent>
                    <w:p w14:paraId="3751E50D" w14:textId="3FDB5EB4" w:rsidR="00B96E08" w:rsidRDefault="00B96E08" w:rsidP="00B96E08">
                      <w: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14:paraId="04D07B56" w14:textId="5D6721FB" w:rsidR="00B96E08" w:rsidRDefault="00B96E08" w:rsidP="004338B8">
      <w:pPr>
        <w:pStyle w:val="Instructions"/>
      </w:pPr>
    </w:p>
    <w:p w14:paraId="391A5FCA" w14:textId="06720528" w:rsidR="00B96E08" w:rsidRDefault="00B96E08" w:rsidP="004338B8">
      <w:pPr>
        <w:pStyle w:val="Instructions"/>
      </w:pPr>
    </w:p>
    <w:p w14:paraId="0EDAFA43" w14:textId="6BA11BA5" w:rsidR="00B96E08" w:rsidRDefault="00933DEE" w:rsidP="004338B8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EBF45" wp14:editId="52C2E65D">
                <wp:simplePos x="0" y="0"/>
                <wp:positionH relativeFrom="column">
                  <wp:posOffset>1776730</wp:posOffset>
                </wp:positionH>
                <wp:positionV relativeFrom="paragraph">
                  <wp:posOffset>157480</wp:posOffset>
                </wp:positionV>
                <wp:extent cx="3143250" cy="3429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26151" w14:textId="7E6382D8" w:rsidR="00B96E08" w:rsidRPr="00933DEE" w:rsidRDefault="00B96E08">
                            <w:pPr>
                              <w:rPr>
                                <w:rFonts w:cstheme="minorBidi"/>
                                <w:sz w:val="28"/>
                                <w:szCs w:val="28"/>
                              </w:rPr>
                            </w:pPr>
                            <w:r w:rsidRPr="00933DEE"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Pr="00933DE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DEE">
                              <w:rPr>
                                <w:rFonts w:cstheme="minorBidi" w:hint="cs"/>
                                <w:sz w:val="28"/>
                                <w:szCs w:val="28"/>
                                <w:cs/>
                              </w:rPr>
                              <w:t xml:space="preserve">សម្រាប់  </w:t>
                            </w:r>
                            <w:r w:rsidRPr="00933DEE"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 xml:space="preserve">Store </w:t>
                            </w:r>
                            <w:r w:rsidRPr="00933DEE">
                              <w:rPr>
                                <w:rFonts w:cstheme="minorBidi" w:hint="cs"/>
                                <w:sz w:val="28"/>
                                <w:szCs w:val="28"/>
                                <w:cs/>
                              </w:rPr>
                              <w:t xml:space="preserve">នូវចំនួនលេខដែលវា </w:t>
                            </w:r>
                            <w:r w:rsidRPr="00933DEE"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BF45" id="Text Box 11" o:spid="_x0000_s1041" type="#_x0000_t202" style="position:absolute;left:0;text-align:left;margin-left:139.9pt;margin-top:12.4pt;width:24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" fillcolor="white [3201]" strokeweight=".5pt">
                <v:textbox>
                  <w:txbxContent>
                    <w:p w14:paraId="05526151" w14:textId="7E6382D8" w:rsidR="00B96E08" w:rsidRPr="00933DEE" w:rsidRDefault="00B96E08">
                      <w:pPr>
                        <w:rPr>
                          <w:rFonts w:cstheme="minorBidi"/>
                          <w:sz w:val="28"/>
                          <w:szCs w:val="28"/>
                        </w:rPr>
                      </w:pPr>
                      <w:r w:rsidRPr="00933DEE">
                        <w:rPr>
                          <w:rFonts w:cstheme="minorBidi"/>
                          <w:sz w:val="28"/>
                          <w:szCs w:val="28"/>
                        </w:rPr>
                        <w:t xml:space="preserve">Input </w:t>
                      </w:r>
                      <w:r w:rsidRPr="00933DE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33DEE">
                        <w:rPr>
                          <w:rFonts w:cstheme="minorBidi" w:hint="cs"/>
                          <w:sz w:val="28"/>
                          <w:szCs w:val="28"/>
                          <w:cs/>
                        </w:rPr>
                        <w:t xml:space="preserve">សម្រាប់  </w:t>
                      </w:r>
                      <w:r w:rsidRPr="00933DEE">
                        <w:rPr>
                          <w:rFonts w:cstheme="minorBidi"/>
                          <w:sz w:val="28"/>
                          <w:szCs w:val="28"/>
                        </w:rPr>
                        <w:t xml:space="preserve">Store </w:t>
                      </w:r>
                      <w:r w:rsidRPr="00933DEE">
                        <w:rPr>
                          <w:rFonts w:cstheme="minorBidi" w:hint="cs"/>
                          <w:sz w:val="28"/>
                          <w:szCs w:val="28"/>
                          <w:cs/>
                        </w:rPr>
                        <w:t xml:space="preserve">នូវចំនួនលេខដែលវា </w:t>
                      </w:r>
                      <w:r w:rsidRPr="00933DEE">
                        <w:rPr>
                          <w:rFonts w:cstheme="minorBidi"/>
                          <w:sz w:val="28"/>
                          <w:szCs w:val="28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</w:p>
    <w:p w14:paraId="2E3388A2" w14:textId="3041E954" w:rsidR="00B96E08" w:rsidRDefault="00B96E08" w:rsidP="004338B8">
      <w:pPr>
        <w:pStyle w:val="Instructions"/>
        <w:rPr>
          <w:rFonts w:cstheme="minorBid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9ECF1" wp14:editId="780218A6">
                <wp:simplePos x="0" y="0"/>
                <wp:positionH relativeFrom="column">
                  <wp:posOffset>690880</wp:posOffset>
                </wp:positionH>
                <wp:positionV relativeFrom="paragraph">
                  <wp:posOffset>130810</wp:posOffset>
                </wp:positionV>
                <wp:extent cx="60960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0D0B0" w14:textId="469AB04E" w:rsidR="00B96E08" w:rsidRDefault="00B96E08" w:rsidP="00B96E08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9ECF1" id="Rectangle 10" o:spid="_x0000_s1042" style="position:absolute;left:0;text-align:left;margin-left:54.4pt;margin-top:10.3pt;width:48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" fillcolor="#4472c4 [3204]" strokecolor="#1f3763 [1604]" strokeweight="1pt">
                <v:textbox>
                  <w:txbxContent>
                    <w:p w14:paraId="5780D0B0" w14:textId="469AB04E" w:rsidR="00B96E08" w:rsidRDefault="00B96E08" w:rsidP="00B96E08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</w:p>
    <w:p w14:paraId="520D0B73" w14:textId="7956E0CF" w:rsidR="00B96E08" w:rsidRDefault="00B96E08" w:rsidP="004338B8">
      <w:pPr>
        <w:pStyle w:val="Instructions"/>
        <w:rPr>
          <w:rFonts w:cstheme="minorBidi"/>
        </w:rPr>
      </w:pPr>
    </w:p>
    <w:p w14:paraId="2D8A0EB6" w14:textId="1A3ACE25" w:rsidR="00B96E08" w:rsidRDefault="00B96E08" w:rsidP="004338B8">
      <w:pPr>
        <w:pStyle w:val="Instructions"/>
        <w:rPr>
          <w:rFonts w:cstheme="minorBid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C1A4D" wp14:editId="7771442B">
                <wp:simplePos x="0" y="0"/>
                <wp:positionH relativeFrom="column">
                  <wp:posOffset>1776730</wp:posOffset>
                </wp:positionH>
                <wp:positionV relativeFrom="paragraph">
                  <wp:posOffset>121284</wp:posOffset>
                </wp:positionV>
                <wp:extent cx="2228850" cy="333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513E9" w14:textId="29506F17" w:rsidR="00B96E08" w:rsidRPr="00933DEE" w:rsidRDefault="00B96E08">
                            <w:pPr>
                              <w:rPr>
                                <w:rFonts w:cstheme="minorBidi"/>
                                <w:sz w:val="28"/>
                                <w:szCs w:val="28"/>
                              </w:rPr>
                            </w:pPr>
                            <w:r w:rsidRPr="00933DEE"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 w:rsidRPr="00933DE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3DEE">
                              <w:rPr>
                                <w:rFonts w:cstheme="minorBidi" w:hint="cs"/>
                                <w:sz w:val="28"/>
                                <w:szCs w:val="28"/>
                                <w:cs/>
                              </w:rPr>
                              <w:t xml:space="preserve">សម្រាប់  </w:t>
                            </w:r>
                            <w:r w:rsidRPr="00933DEE"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1A4D" id="Text Box 12" o:spid="_x0000_s1043" type="#_x0000_t202" style="position:absolute;left:0;text-align:left;margin-left:139.9pt;margin-top:9.55pt;width:175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" fillcolor="white [3201]" strokeweight=".5pt">
                <v:textbox>
                  <w:txbxContent>
                    <w:p w14:paraId="345513E9" w14:textId="29506F17" w:rsidR="00B96E08" w:rsidRPr="00933DEE" w:rsidRDefault="00B96E08">
                      <w:pPr>
                        <w:rPr>
                          <w:rFonts w:cstheme="minorBidi"/>
                          <w:sz w:val="28"/>
                          <w:szCs w:val="28"/>
                        </w:rPr>
                      </w:pPr>
                      <w:r w:rsidRPr="00933DEE">
                        <w:rPr>
                          <w:rFonts w:cstheme="minorBidi"/>
                          <w:sz w:val="28"/>
                          <w:szCs w:val="28"/>
                        </w:rPr>
                        <w:t xml:space="preserve">Output </w:t>
                      </w:r>
                      <w:r w:rsidRPr="00933DE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33DEE">
                        <w:rPr>
                          <w:rFonts w:cstheme="minorBidi" w:hint="cs"/>
                          <w:sz w:val="28"/>
                          <w:szCs w:val="28"/>
                          <w:cs/>
                        </w:rPr>
                        <w:t xml:space="preserve">សម្រាប់  </w:t>
                      </w:r>
                      <w:r w:rsidRPr="00933DEE">
                        <w:rPr>
                          <w:rFonts w:cstheme="minorBidi"/>
                          <w:sz w:val="28"/>
                          <w:szCs w:val="28"/>
                        </w:rP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5F068B65" w14:textId="49178DC7" w:rsidR="00B96E08" w:rsidRDefault="00B96E08" w:rsidP="004338B8">
      <w:pPr>
        <w:pStyle w:val="Instructions"/>
        <w:rPr>
          <w:rFonts w:cstheme="minorBid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56F17" wp14:editId="3FB1B1FB">
                <wp:simplePos x="0" y="0"/>
                <wp:positionH relativeFrom="column">
                  <wp:posOffset>509905</wp:posOffset>
                </wp:positionH>
                <wp:positionV relativeFrom="paragraph">
                  <wp:posOffset>27940</wp:posOffset>
                </wp:positionV>
                <wp:extent cx="790575" cy="247650"/>
                <wp:effectExtent l="19050" t="0" r="47625" b="19050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0 h 247650"/>
                            <a:gd name="connsiteX1" fmla="*/ 609600 w 609600"/>
                            <a:gd name="connsiteY1" fmla="*/ 0 h 247650"/>
                            <a:gd name="connsiteX2" fmla="*/ 609600 w 609600"/>
                            <a:gd name="connsiteY2" fmla="*/ 247650 h 247650"/>
                            <a:gd name="connsiteX3" fmla="*/ 0 w 609600"/>
                            <a:gd name="connsiteY3" fmla="*/ 247650 h 247650"/>
                            <a:gd name="connsiteX4" fmla="*/ 0 w 609600"/>
                            <a:gd name="connsiteY4" fmla="*/ 0 h 247650"/>
                            <a:gd name="connsiteX0" fmla="*/ 0 w 790575"/>
                            <a:gd name="connsiteY0" fmla="*/ 0 h 247650"/>
                            <a:gd name="connsiteX1" fmla="*/ 790575 w 790575"/>
                            <a:gd name="connsiteY1" fmla="*/ 0 h 247650"/>
                            <a:gd name="connsiteX2" fmla="*/ 609600 w 790575"/>
                            <a:gd name="connsiteY2" fmla="*/ 247650 h 247650"/>
                            <a:gd name="connsiteX3" fmla="*/ 0 w 790575"/>
                            <a:gd name="connsiteY3" fmla="*/ 247650 h 247650"/>
                            <a:gd name="connsiteX4" fmla="*/ 0 w 790575"/>
                            <a:gd name="connsiteY4" fmla="*/ 0 h 247650"/>
                            <a:gd name="connsiteX0" fmla="*/ 123825 w 790575"/>
                            <a:gd name="connsiteY0" fmla="*/ 0 h 247650"/>
                            <a:gd name="connsiteX1" fmla="*/ 790575 w 790575"/>
                            <a:gd name="connsiteY1" fmla="*/ 0 h 247650"/>
                            <a:gd name="connsiteX2" fmla="*/ 609600 w 790575"/>
                            <a:gd name="connsiteY2" fmla="*/ 247650 h 247650"/>
                            <a:gd name="connsiteX3" fmla="*/ 0 w 790575"/>
                            <a:gd name="connsiteY3" fmla="*/ 247650 h 247650"/>
                            <a:gd name="connsiteX4" fmla="*/ 123825 w 790575"/>
                            <a:gd name="connsiteY4" fmla="*/ 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0575" h="247650">
                              <a:moveTo>
                                <a:pt x="123825" y="0"/>
                              </a:moveTo>
                              <a:lnTo>
                                <a:pt x="790575" y="0"/>
                              </a:lnTo>
                              <a:lnTo>
                                <a:pt x="609600" y="247650"/>
                              </a:lnTo>
                              <a:lnTo>
                                <a:pt x="0" y="247650"/>
                              </a:lnTo>
                              <a:lnTo>
                                <a:pt x="12382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9A1D2" w14:textId="3E181663" w:rsidR="00B96E08" w:rsidRDefault="00B96E08" w:rsidP="00B96E0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56F17" id="_x0000_s1044" style="position:absolute;left:0;text-align:left;margin-left:40.15pt;margin-top:2.2pt;width:62.2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90575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" adj="-11796480,,5400" path="m123825,l790575,,609600,247650,,247650,123825,xe" fillcolor="#4472c4 [3204]" strokecolor="#1f3763 [1604]" strokeweight="1pt">
                <v:stroke joinstyle="miter"/>
                <v:formulas/>
                <v:path arrowok="t" o:connecttype="custom" o:connectlocs="123825,0;790575,0;609600,247650;0,247650;123825,0" o:connectangles="0,0,0,0,0" textboxrect="0,0,790575,247650"/>
                <v:textbox>
                  <w:txbxContent>
                    <w:p w14:paraId="0DA9A1D2" w14:textId="3E181663" w:rsidR="00B96E08" w:rsidRDefault="00B96E08" w:rsidP="00B96E08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434D4CDE" w14:textId="77777777" w:rsidR="00B96E08" w:rsidRPr="00B96E08" w:rsidRDefault="00B96E08" w:rsidP="004338B8">
      <w:pPr>
        <w:pStyle w:val="Instructions"/>
        <w:rPr>
          <w:rFonts w:cstheme="minorBidi"/>
        </w:rPr>
      </w:pPr>
    </w:p>
    <w:p w14:paraId="68286A8F" w14:textId="70B9B1C6" w:rsidR="008B5CF9" w:rsidRDefault="008B5CF9" w:rsidP="008B5CF9">
      <w:pPr>
        <w:pStyle w:val="Question"/>
        <w:numPr>
          <w:ilvl w:val="0"/>
          <w:numId w:val="45"/>
        </w:numPr>
      </w:pPr>
      <w:r>
        <w:t xml:space="preserve">Review the code and find </w:t>
      </w:r>
      <w:r w:rsidRPr="008B5CF9">
        <w:rPr>
          <w:b/>
        </w:rPr>
        <w:t>the error</w:t>
      </w:r>
      <w:r>
        <w:t xml:space="preserve"> and explain them.</w:t>
      </w:r>
    </w:p>
    <w:p w14:paraId="2DCABF71" w14:textId="77777777" w:rsidR="00040005" w:rsidRDefault="00040005" w:rsidP="00040005">
      <w:pPr>
        <w:pStyle w:val="Instructions"/>
      </w:pPr>
      <w:r>
        <w:t>number = int(input())</w:t>
      </w:r>
    </w:p>
    <w:p w14:paraId="561F1CC1" w14:textId="77777777" w:rsidR="00040005" w:rsidRDefault="00040005" w:rsidP="00040005">
      <w:pPr>
        <w:pStyle w:val="Instructions"/>
      </w:pPr>
      <w:r>
        <w:t>result = ""</w:t>
      </w:r>
    </w:p>
    <w:p w14:paraId="029EF5A1" w14:textId="77777777" w:rsidR="00040005" w:rsidRDefault="00040005" w:rsidP="00040005">
      <w:pPr>
        <w:pStyle w:val="Instructions"/>
      </w:pPr>
      <w:r>
        <w:t>for index in range(number):</w:t>
      </w:r>
    </w:p>
    <w:p w14:paraId="2741C8FA" w14:textId="77777777" w:rsidR="00040005" w:rsidRDefault="00040005" w:rsidP="00040005">
      <w:pPr>
        <w:pStyle w:val="Instructions"/>
      </w:pPr>
      <w:r>
        <w:t xml:space="preserve">   result = result + " " + str(index + 1)</w:t>
      </w:r>
    </w:p>
    <w:p w14:paraId="43C291E7" w14:textId="21C7EE19" w:rsidR="00040005" w:rsidRDefault="00040005" w:rsidP="00040005">
      <w:pPr>
        <w:pStyle w:val="Instructions"/>
      </w:pPr>
      <w:r>
        <w:t>print(result)</w:t>
      </w:r>
    </w:p>
    <w:p w14:paraId="13D4DCD4" w14:textId="3704C80F" w:rsidR="008B5CF9" w:rsidRDefault="008B5CF9" w:rsidP="004338B8">
      <w:pPr>
        <w:pStyle w:val="Question"/>
        <w:numPr>
          <w:ilvl w:val="0"/>
          <w:numId w:val="45"/>
        </w:numPr>
      </w:pPr>
      <w:r>
        <w:t>Write your own good code to solve this problem.</w:t>
      </w:r>
      <w:r w:rsidR="004338B8">
        <w:t xml:space="preserve"> </w:t>
      </w:r>
      <w:r>
        <w:t>This time, you can</w:t>
      </w:r>
      <w:r w:rsidR="00FC6DB5">
        <w:t>’t</w:t>
      </w:r>
      <w:r>
        <w:t xml:space="preserve"> us</w:t>
      </w:r>
      <w:r w:rsidR="00FC6DB5">
        <w:t xml:space="preserve">e the </w:t>
      </w:r>
      <w:r w:rsidR="00FC6DB5" w:rsidRPr="00FC6DB5">
        <w:rPr>
          <w:b/>
          <w:bCs w:val="0"/>
        </w:rPr>
        <w:t>for</w:t>
      </w:r>
      <w:r w:rsidRPr="004338B8">
        <w:rPr>
          <w:b/>
        </w:rPr>
        <w:t xml:space="preserve"> condition</w:t>
      </w:r>
      <w:r w:rsidR="005A1F11">
        <w:t>.</w:t>
      </w:r>
    </w:p>
    <w:p w14:paraId="1301656D" w14:textId="77777777" w:rsidR="003E3CF4" w:rsidRPr="003E3CF4" w:rsidRDefault="003E3CF4" w:rsidP="003E3CF4">
      <w:pPr>
        <w:pStyle w:val="Instructions"/>
        <w:rPr>
          <w:sz w:val="24"/>
          <w:szCs w:val="24"/>
        </w:rPr>
      </w:pPr>
      <w:r w:rsidRPr="003E3CF4">
        <w:rPr>
          <w:sz w:val="24"/>
          <w:szCs w:val="24"/>
        </w:rPr>
        <w:t>text = int(input())</w:t>
      </w:r>
    </w:p>
    <w:p w14:paraId="379CB594" w14:textId="77777777" w:rsidR="003E3CF4" w:rsidRPr="003E3CF4" w:rsidRDefault="003E3CF4" w:rsidP="003E3CF4">
      <w:pPr>
        <w:pStyle w:val="Instructions"/>
        <w:rPr>
          <w:sz w:val="24"/>
          <w:szCs w:val="24"/>
        </w:rPr>
      </w:pPr>
      <w:r w:rsidRPr="003E3CF4">
        <w:rPr>
          <w:sz w:val="24"/>
          <w:szCs w:val="24"/>
        </w:rPr>
        <w:t>i = 0</w:t>
      </w:r>
    </w:p>
    <w:p w14:paraId="11EEC456" w14:textId="77777777" w:rsidR="003E3CF4" w:rsidRPr="003E3CF4" w:rsidRDefault="003E3CF4" w:rsidP="003E3CF4">
      <w:pPr>
        <w:pStyle w:val="Instructions"/>
        <w:rPr>
          <w:sz w:val="24"/>
          <w:szCs w:val="24"/>
        </w:rPr>
      </w:pPr>
      <w:r w:rsidRPr="003E3CF4">
        <w:rPr>
          <w:sz w:val="24"/>
          <w:szCs w:val="24"/>
        </w:rPr>
        <w:t>number = 0</w:t>
      </w:r>
    </w:p>
    <w:p w14:paraId="0FEEDB5B" w14:textId="77777777" w:rsidR="003E3CF4" w:rsidRPr="003E3CF4" w:rsidRDefault="003E3CF4" w:rsidP="003E3CF4">
      <w:pPr>
        <w:pStyle w:val="Instructions"/>
        <w:rPr>
          <w:sz w:val="24"/>
          <w:szCs w:val="24"/>
        </w:rPr>
      </w:pPr>
      <w:r w:rsidRPr="003E3CF4">
        <w:rPr>
          <w:sz w:val="24"/>
          <w:szCs w:val="24"/>
        </w:rPr>
        <w:t>while i &lt; text:</w:t>
      </w:r>
    </w:p>
    <w:p w14:paraId="5961E9CE" w14:textId="77777777" w:rsidR="003E3CF4" w:rsidRPr="003E3CF4" w:rsidRDefault="003E3CF4" w:rsidP="003E3CF4">
      <w:pPr>
        <w:pStyle w:val="Instructions"/>
        <w:rPr>
          <w:sz w:val="24"/>
          <w:szCs w:val="24"/>
        </w:rPr>
      </w:pPr>
      <w:r w:rsidRPr="003E3CF4">
        <w:rPr>
          <w:sz w:val="24"/>
          <w:szCs w:val="24"/>
        </w:rPr>
        <w:t xml:space="preserve">    number = number + 1</w:t>
      </w:r>
    </w:p>
    <w:p w14:paraId="1C536313" w14:textId="77777777" w:rsidR="003E3CF4" w:rsidRPr="003E3CF4" w:rsidRDefault="003E3CF4" w:rsidP="003E3CF4">
      <w:pPr>
        <w:pStyle w:val="Instructions"/>
        <w:rPr>
          <w:sz w:val="24"/>
          <w:szCs w:val="24"/>
        </w:rPr>
      </w:pPr>
      <w:r w:rsidRPr="003E3CF4">
        <w:rPr>
          <w:sz w:val="24"/>
          <w:szCs w:val="24"/>
        </w:rPr>
        <w:t xml:space="preserve">    i = i + 1</w:t>
      </w:r>
    </w:p>
    <w:p w14:paraId="2C79231E" w14:textId="48594FA5" w:rsidR="00040005" w:rsidRPr="003E3CF4" w:rsidRDefault="003E3CF4" w:rsidP="003E3CF4">
      <w:pPr>
        <w:pStyle w:val="Instructions"/>
        <w:rPr>
          <w:sz w:val="24"/>
          <w:szCs w:val="24"/>
        </w:rPr>
      </w:pPr>
      <w:r w:rsidRPr="003E3CF4">
        <w:rPr>
          <w:sz w:val="24"/>
          <w:szCs w:val="24"/>
        </w:rPr>
        <w:t xml:space="preserve">    print(number, end=" ")</w:t>
      </w:r>
    </w:p>
    <w:sectPr w:rsidR="00040005" w:rsidRPr="003E3CF4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E2D59"/>
    <w:multiLevelType w:val="hybridMultilevel"/>
    <w:tmpl w:val="DA0C7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3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1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8"/>
    <w:lvlOverride w:ilvl="0">
      <w:startOverride w:val="1"/>
    </w:lvlOverride>
  </w:num>
  <w:num w:numId="44">
    <w:abstractNumId w:val="20"/>
  </w:num>
  <w:num w:numId="45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22F8"/>
    <w:rsid w:val="00040005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2319"/>
    <w:rsid w:val="000A6E58"/>
    <w:rsid w:val="000D7B8E"/>
    <w:rsid w:val="000E65F2"/>
    <w:rsid w:val="000F1513"/>
    <w:rsid w:val="000F16DB"/>
    <w:rsid w:val="001047D8"/>
    <w:rsid w:val="001049A4"/>
    <w:rsid w:val="00105CC7"/>
    <w:rsid w:val="00106288"/>
    <w:rsid w:val="00115989"/>
    <w:rsid w:val="00127B81"/>
    <w:rsid w:val="00127C48"/>
    <w:rsid w:val="00136600"/>
    <w:rsid w:val="00162D44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36DB2"/>
    <w:rsid w:val="002470E0"/>
    <w:rsid w:val="00253665"/>
    <w:rsid w:val="00267592"/>
    <w:rsid w:val="00270E88"/>
    <w:rsid w:val="00274245"/>
    <w:rsid w:val="0027597B"/>
    <w:rsid w:val="00285BCC"/>
    <w:rsid w:val="002954E6"/>
    <w:rsid w:val="00297E0E"/>
    <w:rsid w:val="002C2796"/>
    <w:rsid w:val="002D1850"/>
    <w:rsid w:val="002D44CC"/>
    <w:rsid w:val="002D4629"/>
    <w:rsid w:val="002E1AA9"/>
    <w:rsid w:val="002F5ADE"/>
    <w:rsid w:val="0030183F"/>
    <w:rsid w:val="00303D4F"/>
    <w:rsid w:val="003150AE"/>
    <w:rsid w:val="003237F1"/>
    <w:rsid w:val="00337160"/>
    <w:rsid w:val="00337EFD"/>
    <w:rsid w:val="00346333"/>
    <w:rsid w:val="00356544"/>
    <w:rsid w:val="00361145"/>
    <w:rsid w:val="00392B98"/>
    <w:rsid w:val="00395214"/>
    <w:rsid w:val="003C4510"/>
    <w:rsid w:val="003E18EC"/>
    <w:rsid w:val="003E3378"/>
    <w:rsid w:val="003E3674"/>
    <w:rsid w:val="003E3CF4"/>
    <w:rsid w:val="003E63EA"/>
    <w:rsid w:val="003E6809"/>
    <w:rsid w:val="00405D2C"/>
    <w:rsid w:val="00406DE4"/>
    <w:rsid w:val="00410C4A"/>
    <w:rsid w:val="00420B62"/>
    <w:rsid w:val="00421870"/>
    <w:rsid w:val="00421BAA"/>
    <w:rsid w:val="004338B8"/>
    <w:rsid w:val="00437BAE"/>
    <w:rsid w:val="00450F7D"/>
    <w:rsid w:val="00455CA0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A1F11"/>
    <w:rsid w:val="005B1B20"/>
    <w:rsid w:val="005C40F8"/>
    <w:rsid w:val="005D48C6"/>
    <w:rsid w:val="005E282D"/>
    <w:rsid w:val="005E39AC"/>
    <w:rsid w:val="005E7448"/>
    <w:rsid w:val="00620E37"/>
    <w:rsid w:val="00622066"/>
    <w:rsid w:val="00622C39"/>
    <w:rsid w:val="00627219"/>
    <w:rsid w:val="00637FC0"/>
    <w:rsid w:val="006640E8"/>
    <w:rsid w:val="00672D8A"/>
    <w:rsid w:val="00681413"/>
    <w:rsid w:val="00685B67"/>
    <w:rsid w:val="00687D50"/>
    <w:rsid w:val="00692F2D"/>
    <w:rsid w:val="006B2BEA"/>
    <w:rsid w:val="006B70FC"/>
    <w:rsid w:val="006E361B"/>
    <w:rsid w:val="006E79DA"/>
    <w:rsid w:val="0070203E"/>
    <w:rsid w:val="00705066"/>
    <w:rsid w:val="00706183"/>
    <w:rsid w:val="00707F5D"/>
    <w:rsid w:val="00716996"/>
    <w:rsid w:val="007374E3"/>
    <w:rsid w:val="00747B2C"/>
    <w:rsid w:val="007541A2"/>
    <w:rsid w:val="007913D0"/>
    <w:rsid w:val="007A6888"/>
    <w:rsid w:val="00800554"/>
    <w:rsid w:val="00821335"/>
    <w:rsid w:val="008308A7"/>
    <w:rsid w:val="00830A35"/>
    <w:rsid w:val="00870EC4"/>
    <w:rsid w:val="008726F7"/>
    <w:rsid w:val="00874E49"/>
    <w:rsid w:val="008835DD"/>
    <w:rsid w:val="008909C7"/>
    <w:rsid w:val="008A0C5F"/>
    <w:rsid w:val="008B5AC2"/>
    <w:rsid w:val="008B5CF9"/>
    <w:rsid w:val="008C6148"/>
    <w:rsid w:val="008F38EB"/>
    <w:rsid w:val="00904310"/>
    <w:rsid w:val="00904C40"/>
    <w:rsid w:val="00914A97"/>
    <w:rsid w:val="00933DEE"/>
    <w:rsid w:val="0093474B"/>
    <w:rsid w:val="00942F42"/>
    <w:rsid w:val="00950A89"/>
    <w:rsid w:val="0096026C"/>
    <w:rsid w:val="0098731C"/>
    <w:rsid w:val="0099007D"/>
    <w:rsid w:val="009905CA"/>
    <w:rsid w:val="009B1A58"/>
    <w:rsid w:val="009C460E"/>
    <w:rsid w:val="009C502E"/>
    <w:rsid w:val="009D390C"/>
    <w:rsid w:val="009E0EFC"/>
    <w:rsid w:val="009E3456"/>
    <w:rsid w:val="009F6079"/>
    <w:rsid w:val="009F65B5"/>
    <w:rsid w:val="00A00D24"/>
    <w:rsid w:val="00A00D86"/>
    <w:rsid w:val="00A066DF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1A5D"/>
    <w:rsid w:val="00B12877"/>
    <w:rsid w:val="00B35D8A"/>
    <w:rsid w:val="00B55BAB"/>
    <w:rsid w:val="00B704B0"/>
    <w:rsid w:val="00B92470"/>
    <w:rsid w:val="00B92732"/>
    <w:rsid w:val="00B96E08"/>
    <w:rsid w:val="00BA2986"/>
    <w:rsid w:val="00BA4A2B"/>
    <w:rsid w:val="00BA61D3"/>
    <w:rsid w:val="00BC6E5D"/>
    <w:rsid w:val="00BD319B"/>
    <w:rsid w:val="00C06668"/>
    <w:rsid w:val="00C24B51"/>
    <w:rsid w:val="00C306BB"/>
    <w:rsid w:val="00C310B6"/>
    <w:rsid w:val="00C411DE"/>
    <w:rsid w:val="00C44A96"/>
    <w:rsid w:val="00C57EB5"/>
    <w:rsid w:val="00C71D30"/>
    <w:rsid w:val="00C739B3"/>
    <w:rsid w:val="00C80A39"/>
    <w:rsid w:val="00C8129B"/>
    <w:rsid w:val="00C814F5"/>
    <w:rsid w:val="00C84C50"/>
    <w:rsid w:val="00C85074"/>
    <w:rsid w:val="00C90A73"/>
    <w:rsid w:val="00CA097E"/>
    <w:rsid w:val="00CA7190"/>
    <w:rsid w:val="00CB12B1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56831"/>
    <w:rsid w:val="00D81C7B"/>
    <w:rsid w:val="00D90B56"/>
    <w:rsid w:val="00DB67BF"/>
    <w:rsid w:val="00DC73CC"/>
    <w:rsid w:val="00DD0E65"/>
    <w:rsid w:val="00DE20AB"/>
    <w:rsid w:val="00DF3136"/>
    <w:rsid w:val="00E11C30"/>
    <w:rsid w:val="00E13AA0"/>
    <w:rsid w:val="00E2330F"/>
    <w:rsid w:val="00E36B9F"/>
    <w:rsid w:val="00E51CCD"/>
    <w:rsid w:val="00E526FA"/>
    <w:rsid w:val="00E54974"/>
    <w:rsid w:val="00E558C2"/>
    <w:rsid w:val="00E61F54"/>
    <w:rsid w:val="00E63CCC"/>
    <w:rsid w:val="00E70E4A"/>
    <w:rsid w:val="00E777CE"/>
    <w:rsid w:val="00E90692"/>
    <w:rsid w:val="00E97E8B"/>
    <w:rsid w:val="00EA3526"/>
    <w:rsid w:val="00EA454D"/>
    <w:rsid w:val="00EB7468"/>
    <w:rsid w:val="00EC7A19"/>
    <w:rsid w:val="00ED21EC"/>
    <w:rsid w:val="00EE22E4"/>
    <w:rsid w:val="00F029CE"/>
    <w:rsid w:val="00F02D2C"/>
    <w:rsid w:val="00F12E61"/>
    <w:rsid w:val="00F1573B"/>
    <w:rsid w:val="00F268FA"/>
    <w:rsid w:val="00F3100B"/>
    <w:rsid w:val="00F5142D"/>
    <w:rsid w:val="00F52F13"/>
    <w:rsid w:val="00F567E4"/>
    <w:rsid w:val="00F61A1D"/>
    <w:rsid w:val="00F63919"/>
    <w:rsid w:val="00FC6DB5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C2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tabs>
        <w:tab w:val="num" w:pos="360"/>
      </w:tabs>
      <w:spacing w:before="240" w:after="240"/>
      <w:ind w:left="0" w:firstLine="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ED20B-C42C-44A7-89E6-738EC89F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24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7</cp:revision>
  <cp:lastPrinted>2023-08-06T06:59:00Z</cp:lastPrinted>
  <dcterms:created xsi:type="dcterms:W3CDTF">2023-08-06T04:11:00Z</dcterms:created>
  <dcterms:modified xsi:type="dcterms:W3CDTF">2023-08-06T06:59:00Z</dcterms:modified>
</cp:coreProperties>
</file>