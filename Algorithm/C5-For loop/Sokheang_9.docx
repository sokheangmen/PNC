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FF10" w14:textId="61747C46" w:rsidR="002D1850" w:rsidRDefault="002D1850" w:rsidP="002F5ADE">
      <w:pPr>
        <w:pStyle w:val="Heading1"/>
      </w:pPr>
    </w:p>
    <w:p w14:paraId="4364D107" w14:textId="6C44F556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0DB3D82E" w14:textId="77777777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Check if the text contains only sorted digits (from lowest to highest values)</w:t>
      </w:r>
    </w:p>
    <w:p w14:paraId="0CCD57D3" w14:textId="2EDFC2F7" w:rsid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If so, write SORTED, otherwise write NOT SORTED</w:t>
      </w:r>
    </w:p>
    <w:p w14:paraId="41AA9175" w14:textId="121907AA" w:rsidR="00162D44" w:rsidRPr="00162D44" w:rsidRDefault="00162D44" w:rsidP="00162D44">
      <w:pPr>
        <w:pStyle w:val="Question"/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162D44" w:rsidRPr="00267592" w14:paraId="5392FDE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56597431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40CB5545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485EA7" w:rsidRPr="00C85074" w14:paraId="229FDEAA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0ED9A596" w14:textId="378D97DC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4EB220C4" w14:textId="65819713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44499006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A2DE2F7" w14:textId="3258C276" w:rsidR="00485EA7" w:rsidRDefault="00485EA7" w:rsidP="00C53EF5">
            <w:pPr>
              <w:jc w:val="left"/>
            </w:pPr>
            <w:r w:rsidRPr="002E1AA9">
              <w:rPr>
                <w:rFonts w:cstheme="minorHAnsi"/>
              </w:rPr>
              <w:t>4762</w:t>
            </w:r>
          </w:p>
        </w:tc>
        <w:tc>
          <w:tcPr>
            <w:tcW w:w="5245" w:type="dxa"/>
            <w:vAlign w:val="center"/>
          </w:tcPr>
          <w:p w14:paraId="7D691B4F" w14:textId="1228EE6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485EA7" w:rsidRPr="00C85074" w14:paraId="71D9DFCB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5527066D" w14:textId="474EAE79" w:rsidR="00485EA7" w:rsidRPr="00B1336D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12</w:t>
            </w:r>
          </w:p>
        </w:tc>
        <w:tc>
          <w:tcPr>
            <w:tcW w:w="5245" w:type="dxa"/>
            <w:vAlign w:val="center"/>
          </w:tcPr>
          <w:p w14:paraId="552E720A" w14:textId="3088359E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578E019C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E6B59BE" w14:textId="58FF3045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1268</w:t>
            </w:r>
          </w:p>
        </w:tc>
        <w:tc>
          <w:tcPr>
            <w:tcW w:w="5245" w:type="dxa"/>
            <w:vAlign w:val="center"/>
          </w:tcPr>
          <w:p w14:paraId="075EB68D" w14:textId="7F1E2C30" w:rsidR="00485EA7" w:rsidRPr="00C85074" w:rsidRDefault="007D5E4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485EA7" w:rsidRPr="00C85074" w14:paraId="610B333E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73158EEC" w14:textId="43B6C493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1896</w:t>
            </w:r>
          </w:p>
        </w:tc>
        <w:tc>
          <w:tcPr>
            <w:tcW w:w="5245" w:type="dxa"/>
            <w:vAlign w:val="center"/>
          </w:tcPr>
          <w:p w14:paraId="1D18F211" w14:textId="64C27E9B" w:rsidR="00485EA7" w:rsidRPr="00C85074" w:rsidRDefault="007D5E4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 NOT SORTED</w:t>
            </w:r>
          </w:p>
        </w:tc>
      </w:tr>
      <w:tr w:rsidR="00485EA7" w:rsidRPr="00C85074" w14:paraId="3DF78BDB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67B761A" w14:textId="2D28805E" w:rsidR="00485EA7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1536</w:t>
            </w:r>
          </w:p>
        </w:tc>
        <w:tc>
          <w:tcPr>
            <w:tcW w:w="5245" w:type="dxa"/>
            <w:vAlign w:val="center"/>
          </w:tcPr>
          <w:p w14:paraId="196E77D3" w14:textId="61E66C4F" w:rsidR="00485EA7" w:rsidRPr="00C85074" w:rsidRDefault="007D5E4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485EA7" w:rsidRPr="00C85074" w14:paraId="4C5C41B5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3141746C" w14:textId="2DBC9D7F" w:rsidR="00DE0549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2789</w:t>
            </w:r>
          </w:p>
        </w:tc>
        <w:tc>
          <w:tcPr>
            <w:tcW w:w="5245" w:type="dxa"/>
            <w:vAlign w:val="center"/>
          </w:tcPr>
          <w:p w14:paraId="371C1B9E" w14:textId="7B205F06" w:rsidR="00485EA7" w:rsidRPr="00C85074" w:rsidRDefault="00624EB2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</w:tbl>
    <w:p w14:paraId="2D8EE192" w14:textId="104AB8CE" w:rsidR="005D5BF2" w:rsidRDefault="00427A14" w:rsidP="00427A14">
      <w:pPr>
        <w:pStyle w:val="Question"/>
      </w:pPr>
      <w:r w:rsidRPr="00427A14">
        <w:t>How many parts can you divide the problem into? Individual work.</w:t>
      </w:r>
    </w:p>
    <w:p w14:paraId="2E43AAB0" w14:textId="47543DE4" w:rsidR="005D5BF2" w:rsidRDefault="000F40E2" w:rsidP="005D5BF2">
      <w:pPr>
        <w:pStyle w:val="Instructions"/>
      </w:pPr>
      <w:r>
        <w:t>1.created variable for input</w:t>
      </w:r>
    </w:p>
    <w:p w14:paraId="05D730AB" w14:textId="2E115ED2" w:rsidR="000F40E2" w:rsidRDefault="000F40E2" w:rsidP="005D5BF2">
      <w:pPr>
        <w:pStyle w:val="Instructions"/>
      </w:pPr>
      <w:r>
        <w:t>2.Set result to “Sorted”</w:t>
      </w:r>
    </w:p>
    <w:p w14:paraId="5CE3AE75" w14:textId="50B52BDC" w:rsidR="000F40E2" w:rsidRDefault="000F40E2" w:rsidP="005D5BF2">
      <w:pPr>
        <w:pStyle w:val="Instructions"/>
      </w:pPr>
      <w:r>
        <w:t>3.U</w:t>
      </w:r>
      <w:r w:rsidR="00026A16">
        <w:t>se for loop for repeat indext</w:t>
      </w:r>
    </w:p>
    <w:p w14:paraId="1934FC05" w14:textId="63CDDEE1" w:rsidR="000F40E2" w:rsidRDefault="00026A16" w:rsidP="005D5BF2">
      <w:pPr>
        <w:pStyle w:val="Instructions"/>
      </w:pPr>
      <w:r>
        <w:t>4.</w:t>
      </w:r>
      <w:r w:rsidR="000F40E2">
        <w:t xml:space="preserve"> check condition</w:t>
      </w:r>
      <w:r>
        <w:t xml:space="preserve"> if</w:t>
      </w:r>
    </w:p>
    <w:p w14:paraId="5D11D9A8" w14:textId="5E17CA83" w:rsidR="005D5BF2" w:rsidRDefault="000F40E2" w:rsidP="00905454">
      <w:pPr>
        <w:pStyle w:val="Instructions"/>
      </w:pPr>
      <w:r>
        <w:t>5.print</w:t>
      </w:r>
    </w:p>
    <w:p w14:paraId="13FE100A" w14:textId="5A3168F8" w:rsidR="005D5BF2" w:rsidRDefault="00427A14" w:rsidP="005D5BF2">
      <w:pPr>
        <w:pStyle w:val="Question"/>
      </w:pPr>
      <w:r>
        <w:t>Create the flowchart structure of your algorithm. Team (3 students) work.</w:t>
      </w:r>
    </w:p>
    <w:p w14:paraId="102CD7A1" w14:textId="650FEA82" w:rsidR="00270D6C" w:rsidRDefault="007C74F5" w:rsidP="00270D6C">
      <w:pPr>
        <w:pStyle w:val="Instructions"/>
      </w:pPr>
      <w:r>
        <w:rPr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09AE8" wp14:editId="63AEF124">
                <wp:simplePos x="0" y="0"/>
                <wp:positionH relativeFrom="column">
                  <wp:posOffset>1271905</wp:posOffset>
                </wp:positionH>
                <wp:positionV relativeFrom="paragraph">
                  <wp:posOffset>93980</wp:posOffset>
                </wp:positionV>
                <wp:extent cx="695325" cy="27622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B9998" w14:textId="2F9783E0" w:rsidR="007C74F5" w:rsidRDefault="007C74F5" w:rsidP="007C74F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09A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left:0;text-align:left;margin-left:100.15pt;margin-top:7.4pt;width:54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" fillcolor="black [3200]" strokecolor="black [1600]" strokeweight="1pt">
                <v:textbox>
                  <w:txbxContent>
                    <w:p w14:paraId="569B9998" w14:textId="2F9783E0" w:rsidR="007C74F5" w:rsidRDefault="007C74F5" w:rsidP="007C74F5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FAC6007" w14:textId="77BD3277" w:rsidR="00270D6C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707815" wp14:editId="7B31094C">
                <wp:simplePos x="0" y="0"/>
                <wp:positionH relativeFrom="column">
                  <wp:posOffset>1643380</wp:posOffset>
                </wp:positionH>
                <wp:positionV relativeFrom="paragraph">
                  <wp:posOffset>121920</wp:posOffset>
                </wp:positionV>
                <wp:extent cx="9525" cy="323850"/>
                <wp:effectExtent l="381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7B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4pt;margin-top:9.6pt;width:.75pt;height:2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WM2AEAAAI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B30EC93" w14:textId="11C83B47" w:rsidR="00270D6C" w:rsidRDefault="00270D6C" w:rsidP="00270D6C">
      <w:pPr>
        <w:pStyle w:val="Instructions"/>
      </w:pPr>
    </w:p>
    <w:p w14:paraId="1B3DBA17" w14:textId="4D26FA84" w:rsidR="007C74F5" w:rsidRDefault="007C74F5" w:rsidP="00270D6C">
      <w:pPr>
        <w:pStyle w:val="Instructions"/>
      </w:pPr>
    </w:p>
    <w:p w14:paraId="149E5208" w14:textId="4E23CE9E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197C8" wp14:editId="5F2A583C">
                <wp:simplePos x="0" y="0"/>
                <wp:positionH relativeFrom="column">
                  <wp:posOffset>1071880</wp:posOffset>
                </wp:positionH>
                <wp:positionV relativeFrom="paragraph">
                  <wp:posOffset>8890</wp:posOffset>
                </wp:positionV>
                <wp:extent cx="1162050" cy="3333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D49CB" w14:textId="15926BBE" w:rsidR="007C74F5" w:rsidRDefault="007C74F5" w:rsidP="007C74F5">
                            <w:pPr>
                              <w:jc w:val="center"/>
                            </w:pPr>
                            <w:r>
                              <w:t>Get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197C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84.4pt;margin-top:.7pt;width:91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" adj="1549" fillcolor="#4472c4 [3204]" strokecolor="#1f3763 [1604]" strokeweight="1pt">
                <v:textbox>
                  <w:txbxContent>
                    <w:p w14:paraId="37AD49CB" w14:textId="15926BBE" w:rsidR="007C74F5" w:rsidRDefault="007C74F5" w:rsidP="007C74F5">
                      <w:pPr>
                        <w:jc w:val="center"/>
                      </w:pPr>
                      <w:r>
                        <w:t>Get 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27A5660" w14:textId="6B1AB12F" w:rsidR="007C74F5" w:rsidRDefault="007C74F5" w:rsidP="00270D6C">
      <w:pPr>
        <w:pStyle w:val="Instructions"/>
      </w:pPr>
    </w:p>
    <w:p w14:paraId="2A7567B1" w14:textId="5E22A557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DD8903" wp14:editId="5A6F6EC2">
                <wp:simplePos x="0" y="0"/>
                <wp:positionH relativeFrom="column">
                  <wp:posOffset>1681480</wp:posOffset>
                </wp:positionH>
                <wp:positionV relativeFrom="paragraph">
                  <wp:posOffset>13335</wp:posOffset>
                </wp:positionV>
                <wp:extent cx="9525" cy="3238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9F3FA" id="Straight Arrow Connector 2" o:spid="_x0000_s1026" type="#_x0000_t32" style="position:absolute;margin-left:132.4pt;margin-top:1.05pt;width:.75pt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A329446" w14:textId="78F22E27" w:rsidR="007C74F5" w:rsidRDefault="007C74F5" w:rsidP="00270D6C">
      <w:pPr>
        <w:pStyle w:val="Instructions"/>
      </w:pPr>
    </w:p>
    <w:p w14:paraId="4AB02331" w14:textId="41DCB38E" w:rsidR="007C74F5" w:rsidRDefault="007C74F5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4FCBC" wp14:editId="3CA49A94">
                <wp:simplePos x="0" y="0"/>
                <wp:positionH relativeFrom="column">
                  <wp:posOffset>1081404</wp:posOffset>
                </wp:positionH>
                <wp:positionV relativeFrom="paragraph">
                  <wp:posOffset>55880</wp:posOffset>
                </wp:positionV>
                <wp:extent cx="1304925" cy="3143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5FFA3" w14:textId="4B324762" w:rsidR="007C74F5" w:rsidRDefault="007C74F5" w:rsidP="007C74F5">
                            <w:pPr>
                              <w:jc w:val="center"/>
                            </w:pPr>
                            <w:r>
                              <w:t>Result=”SORTED</w:t>
                            </w:r>
                            <w:r w:rsidR="00FB2DF9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34FCBC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left:0;text-align:left;margin-left:85.15pt;margin-top:4.4pt;width:102.75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" fillcolor="#4472c4 [3204]" strokecolor="#1f3763 [1604]" strokeweight="1pt">
                <v:textbox>
                  <w:txbxContent>
                    <w:p w14:paraId="1225FFA3" w14:textId="4B324762" w:rsidR="007C74F5" w:rsidRDefault="007C74F5" w:rsidP="007C74F5">
                      <w:pPr>
                        <w:jc w:val="center"/>
                      </w:pPr>
                      <w:r>
                        <w:t>Result=”SORTED</w:t>
                      </w:r>
                      <w:r w:rsidR="00FB2DF9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C62278F" w14:textId="1A84E437" w:rsidR="007C74F5" w:rsidRDefault="007C74F5" w:rsidP="00270D6C">
      <w:pPr>
        <w:pStyle w:val="Instructions"/>
      </w:pPr>
    </w:p>
    <w:p w14:paraId="0785AFBB" w14:textId="1C4E62D5" w:rsidR="007C74F5" w:rsidRDefault="003759CD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8B6BC3" wp14:editId="31AE82EE">
                <wp:simplePos x="0" y="0"/>
                <wp:positionH relativeFrom="column">
                  <wp:posOffset>433706</wp:posOffset>
                </wp:positionH>
                <wp:positionV relativeFrom="paragraph">
                  <wp:posOffset>157481</wp:posOffset>
                </wp:positionV>
                <wp:extent cx="1219200" cy="45719"/>
                <wp:effectExtent l="0" t="76200" r="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058D" id="Straight Arrow Connector 50" o:spid="_x0000_s1026" type="#_x0000_t32" style="position:absolute;margin-left:34.15pt;margin-top:12.4pt;width:96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B2DF9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D888AD" wp14:editId="1A8472AF">
                <wp:simplePos x="0" y="0"/>
                <wp:positionH relativeFrom="column">
                  <wp:posOffset>1662430</wp:posOffset>
                </wp:positionH>
                <wp:positionV relativeFrom="paragraph">
                  <wp:posOffset>24765</wp:posOffset>
                </wp:positionV>
                <wp:extent cx="9525" cy="3238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DD89C" id="Straight Arrow Connector 4" o:spid="_x0000_s1026" type="#_x0000_t32" style="position:absolute;margin-left:130.9pt;margin-top:1.95pt;width:.75pt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KE2AEAAAIEAAAOAAAAZHJzL2Uyb0RvYy54bWysU9tuEzEQfUfiHyy/k03SBpU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D3144B8" w14:textId="34FAF64F" w:rsidR="007C74F5" w:rsidRDefault="003759CD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2DC8E" wp14:editId="079D98EA">
                <wp:simplePos x="0" y="0"/>
                <wp:positionH relativeFrom="column">
                  <wp:posOffset>443230</wp:posOffset>
                </wp:positionH>
                <wp:positionV relativeFrom="paragraph">
                  <wp:posOffset>28574</wp:posOffset>
                </wp:positionV>
                <wp:extent cx="9525" cy="26574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5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B3DE3" id="Straight Connector 1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2.25pt" to="35.6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BE9977B" w14:textId="6F4232A5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D2DBE" wp14:editId="19BEEBC2">
                <wp:simplePos x="0" y="0"/>
                <wp:positionH relativeFrom="column">
                  <wp:posOffset>843280</wp:posOffset>
                </wp:positionH>
                <wp:positionV relativeFrom="paragraph">
                  <wp:posOffset>26035</wp:posOffset>
                </wp:positionV>
                <wp:extent cx="1685925" cy="704850"/>
                <wp:effectExtent l="19050" t="19050" r="4762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0485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6961" w14:textId="17784E14" w:rsidR="007C74F5" w:rsidRDefault="007C74F5" w:rsidP="007C74F5">
                            <w:pPr>
                              <w:jc w:val="center"/>
                            </w:pPr>
                            <w:r>
                              <w:t>Len(text)-1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D2D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left:0;text-align:left;margin-left:66.4pt;margin-top:2.05pt;width:132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" fillcolor="red" strokecolor="#1f3763 [1604]" strokeweight="1pt">
                <v:textbox>
                  <w:txbxContent>
                    <w:p w14:paraId="53EC6961" w14:textId="17784E14" w:rsidR="007C74F5" w:rsidRDefault="007C74F5" w:rsidP="007C74F5">
                      <w:pPr>
                        <w:jc w:val="center"/>
                      </w:pPr>
                      <w:r>
                        <w:t>Len(text)-1</w:t>
                      </w:r>
                    </w:p>
                  </w:txbxContent>
                </v:textbox>
              </v:shape>
            </w:pict>
          </mc:Fallback>
        </mc:AlternateContent>
      </w:r>
    </w:p>
    <w:p w14:paraId="0ABE71AD" w14:textId="32A32954" w:rsidR="007C74F5" w:rsidRDefault="007C74F5" w:rsidP="00270D6C">
      <w:pPr>
        <w:pStyle w:val="Instructions"/>
      </w:pPr>
    </w:p>
    <w:p w14:paraId="0BFD5904" w14:textId="2D7D4D5D" w:rsidR="007C74F5" w:rsidRDefault="003759CD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56400F" wp14:editId="18D3B29A">
                <wp:simplePos x="0" y="0"/>
                <wp:positionH relativeFrom="column">
                  <wp:posOffset>3576955</wp:posOffset>
                </wp:positionH>
                <wp:positionV relativeFrom="paragraph">
                  <wp:posOffset>11430</wp:posOffset>
                </wp:positionV>
                <wp:extent cx="47625" cy="12573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421B6" id="Straight Connector 5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5pt,.9pt" to="285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1E98E0" wp14:editId="131CD821">
                <wp:simplePos x="0" y="0"/>
                <wp:positionH relativeFrom="column">
                  <wp:posOffset>2500630</wp:posOffset>
                </wp:positionH>
                <wp:positionV relativeFrom="paragraph">
                  <wp:posOffset>20320</wp:posOffset>
                </wp:positionV>
                <wp:extent cx="1114425" cy="45719"/>
                <wp:effectExtent l="0" t="76200" r="9525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8B3E" id="Straight Arrow Connector 51" o:spid="_x0000_s1026" type="#_x0000_t32" style="position:absolute;margin-left:196.9pt;margin-top:1.6pt;width:87.75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6B5D90F" w14:textId="6B8F57B3" w:rsidR="007C74F5" w:rsidRDefault="007C74F5" w:rsidP="00270D6C">
      <w:pPr>
        <w:pStyle w:val="Instructions"/>
      </w:pPr>
    </w:p>
    <w:p w14:paraId="5C460789" w14:textId="3664E8C6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93FB18" wp14:editId="1487208E">
                <wp:simplePos x="0" y="0"/>
                <wp:positionH relativeFrom="column">
                  <wp:posOffset>1700530</wp:posOffset>
                </wp:positionH>
                <wp:positionV relativeFrom="paragraph">
                  <wp:posOffset>104140</wp:posOffset>
                </wp:positionV>
                <wp:extent cx="9525" cy="3238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29C30" id="Straight Arrow Connector 24" o:spid="_x0000_s1026" type="#_x0000_t32" style="position:absolute;margin-left:133.9pt;margin-top:8.2pt;width:.75pt;height:25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gr2QEAAAQEAAAOAAAAZHJzL2Uyb0RvYy54bWysU9uO0zAQfUfiHyy/07Rdip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90D7723" w14:textId="2266BAA8" w:rsidR="007C74F5" w:rsidRDefault="007C74F5" w:rsidP="00270D6C">
      <w:pPr>
        <w:pStyle w:val="Instructions"/>
      </w:pPr>
    </w:p>
    <w:p w14:paraId="37616CDC" w14:textId="27200A15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EC83C" wp14:editId="22B76845">
                <wp:simplePos x="0" y="0"/>
                <wp:positionH relativeFrom="column">
                  <wp:posOffset>652780</wp:posOffset>
                </wp:positionH>
                <wp:positionV relativeFrom="paragraph">
                  <wp:posOffset>143510</wp:posOffset>
                </wp:positionV>
                <wp:extent cx="2143125" cy="590550"/>
                <wp:effectExtent l="38100" t="19050" r="666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E009" w14:textId="2CAFB42F" w:rsidR="007C74F5" w:rsidRPr="007C74F5" w:rsidRDefault="007C74F5" w:rsidP="007C74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74F5">
                              <w:rPr>
                                <w:color w:val="000000" w:themeColor="text1"/>
                                <w:highlight w:val="yellow"/>
                              </w:rPr>
                              <w:t>Text[i+1]&lt;text[i]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C83C" id="Diamond 11" o:spid="_x0000_s1030" type="#_x0000_t4" style="position:absolute;left:0;text-align:left;margin-left:51.4pt;margin-top:11.3pt;width:168.7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" fillcolor="yellow" strokecolor="#1f3763 [1604]" strokeweight="1pt">
                <v:textbox>
                  <w:txbxContent>
                    <w:p w14:paraId="719FE009" w14:textId="2CAFB42F" w:rsidR="007C74F5" w:rsidRPr="007C74F5" w:rsidRDefault="007C74F5" w:rsidP="007C74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74F5">
                        <w:rPr>
                          <w:color w:val="000000" w:themeColor="text1"/>
                          <w:highlight w:val="yellow"/>
                        </w:rPr>
                        <w:t>Text[i+1]&lt;text[i]</w:t>
                      </w:r>
                    </w:p>
                  </w:txbxContent>
                </v:textbox>
              </v:shape>
            </w:pict>
          </mc:Fallback>
        </mc:AlternateContent>
      </w:r>
    </w:p>
    <w:p w14:paraId="096D16F1" w14:textId="2409C8C2" w:rsidR="007C74F5" w:rsidRDefault="007C74F5" w:rsidP="00270D6C">
      <w:pPr>
        <w:pStyle w:val="Instructions"/>
      </w:pPr>
    </w:p>
    <w:p w14:paraId="34573E14" w14:textId="37352922" w:rsidR="007C74F5" w:rsidRDefault="007C74F5" w:rsidP="00270D6C">
      <w:pPr>
        <w:pStyle w:val="Instructions"/>
      </w:pPr>
    </w:p>
    <w:p w14:paraId="0A1E0536" w14:textId="79735725" w:rsidR="007C74F5" w:rsidRDefault="007C74F5" w:rsidP="00270D6C">
      <w:pPr>
        <w:pStyle w:val="Instructions"/>
      </w:pPr>
    </w:p>
    <w:p w14:paraId="60DD358A" w14:textId="45D057A6" w:rsidR="007C74F5" w:rsidRDefault="003759CD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94E83C" wp14:editId="1A3DE91C">
                <wp:simplePos x="0" y="0"/>
                <wp:positionH relativeFrom="column">
                  <wp:posOffset>2843530</wp:posOffset>
                </wp:positionH>
                <wp:positionV relativeFrom="paragraph">
                  <wp:posOffset>9525</wp:posOffset>
                </wp:positionV>
                <wp:extent cx="1552575" cy="381000"/>
                <wp:effectExtent l="19050" t="0" r="4762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AC90B" w14:textId="3D634647" w:rsidR="007C74F5" w:rsidRPr="007C74F5" w:rsidRDefault="007C74F5" w:rsidP="007C74F5">
                            <w:pPr>
                              <w:jc w:val="center"/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Print(result)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4E83C" id="Parallelogram 21" o:spid="_x0000_s1031" type="#_x0000_t7" style="position:absolute;left:0;text-align:left;margin-left:223.9pt;margin-top:.75pt;width:122.25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" adj="1325" fillcolor="#4472c4 [3204]" strokecolor="#1f3763 [1604]" strokeweight="1pt">
                <v:textbox>
                  <w:txbxContent>
                    <w:p w14:paraId="00DAC90B" w14:textId="3D634647" w:rsidR="007C74F5" w:rsidRPr="007C74F5" w:rsidRDefault="007C74F5" w:rsidP="007C74F5">
                      <w:pPr>
                        <w:jc w:val="center"/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Print(result)</w:t>
                      </w:r>
                    </w:p>
                  </w:txbxContent>
                </v:textbox>
              </v:shape>
            </w:pict>
          </mc:Fallback>
        </mc:AlternateContent>
      </w:r>
    </w:p>
    <w:p w14:paraId="5D449B92" w14:textId="735B1DDC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1DF551" wp14:editId="7B91D5B3">
                <wp:simplePos x="0" y="0"/>
                <wp:positionH relativeFrom="column">
                  <wp:posOffset>1710055</wp:posOffset>
                </wp:positionH>
                <wp:positionV relativeFrom="paragraph">
                  <wp:posOffset>9525</wp:posOffset>
                </wp:positionV>
                <wp:extent cx="9525" cy="3238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E0E1D" id="Straight Arrow Connector 48" o:spid="_x0000_s1026" type="#_x0000_t32" style="position:absolute;margin-left:134.65pt;margin-top:.75pt;width:.75pt;height:2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I+2QEAAAQEAAAOAAAAZHJzL2Uyb0RvYy54bWysU9uO0zAQfUfiHyy/07Rdip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794CB6E" w14:textId="269660F9" w:rsidR="007C74F5" w:rsidRDefault="003759CD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193D8C" wp14:editId="5A8290B3">
                <wp:simplePos x="0" y="0"/>
                <wp:positionH relativeFrom="column">
                  <wp:posOffset>3605530</wp:posOffset>
                </wp:positionH>
                <wp:positionV relativeFrom="paragraph">
                  <wp:posOffset>13970</wp:posOffset>
                </wp:positionV>
                <wp:extent cx="45719" cy="371475"/>
                <wp:effectExtent l="38100" t="0" r="6921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4717" id="Straight Arrow Connector 53" o:spid="_x0000_s1026" type="#_x0000_t32" style="position:absolute;margin-left:283.9pt;margin-top:1.1pt;width:3.6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50F2C85" w14:textId="46CD33D4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8E233" wp14:editId="3A2B504B">
                <wp:simplePos x="0" y="0"/>
                <wp:positionH relativeFrom="column">
                  <wp:posOffset>957580</wp:posOffset>
                </wp:positionH>
                <wp:positionV relativeFrom="paragraph">
                  <wp:posOffset>10795</wp:posOffset>
                </wp:positionV>
                <wp:extent cx="1562100" cy="32385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02665" w14:textId="0781F5A9" w:rsidR="007C74F5" w:rsidRDefault="007C74F5" w:rsidP="007C74F5">
                            <w:pPr>
                              <w:jc w:val="center"/>
                            </w:pPr>
                            <w:r>
                              <w:t>Result=”Not Sorted”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8E233" id="Flowchart: Process 13" o:spid="_x0000_s1032" type="#_x0000_t109" style="position:absolute;left:0;text-align:left;margin-left:75.4pt;margin-top:.85pt;width:123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" fillcolor="#4472c4 [3204]" strokecolor="#1f3763 [1604]" strokeweight="1pt">
                <v:textbox>
                  <w:txbxContent>
                    <w:p w14:paraId="06302665" w14:textId="0781F5A9" w:rsidR="007C74F5" w:rsidRDefault="007C74F5" w:rsidP="007C74F5">
                      <w:pPr>
                        <w:jc w:val="center"/>
                      </w:pPr>
                      <w:r>
                        <w:t>Result=”Not Sorted”</w:t>
                      </w:r>
                    </w:p>
                  </w:txbxContent>
                </v:textbox>
              </v:shape>
            </w:pict>
          </mc:Fallback>
        </mc:AlternateContent>
      </w:r>
    </w:p>
    <w:p w14:paraId="17603270" w14:textId="2CF88C33" w:rsidR="007C74F5" w:rsidRDefault="003759CD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57056" wp14:editId="3812BC4D">
                <wp:simplePos x="0" y="0"/>
                <wp:positionH relativeFrom="column">
                  <wp:posOffset>3300730</wp:posOffset>
                </wp:positionH>
                <wp:positionV relativeFrom="paragraph">
                  <wp:posOffset>9525</wp:posOffset>
                </wp:positionV>
                <wp:extent cx="695325" cy="276225"/>
                <wp:effectExtent l="0" t="0" r="28575" b="2857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3306E" w14:textId="1BAFB594" w:rsidR="007C74F5" w:rsidRDefault="007C74F5" w:rsidP="007C74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5705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3" o:spid="_x0000_s1033" type="#_x0000_t176" style="position:absolute;left:0;text-align:left;margin-left:259.9pt;margin-top:.75pt;width:54.7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" fillcolor="black [3200]" strokecolor="black [1600]" strokeweight="1pt">
                <v:textbox>
                  <w:txbxContent>
                    <w:p w14:paraId="63D3306E" w14:textId="1BAFB594" w:rsidR="007C74F5" w:rsidRDefault="007C74F5" w:rsidP="007C74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B2DF9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194139" wp14:editId="1D01911A">
                <wp:simplePos x="0" y="0"/>
                <wp:positionH relativeFrom="column">
                  <wp:posOffset>1700530</wp:posOffset>
                </wp:positionH>
                <wp:positionV relativeFrom="paragraph">
                  <wp:posOffset>48895</wp:posOffset>
                </wp:positionV>
                <wp:extent cx="9525" cy="32385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0FE6F" id="Straight Arrow Connector 49" o:spid="_x0000_s1026" type="#_x0000_t32" style="position:absolute;margin-left:133.9pt;margin-top:3.85pt;width:.75pt;height:2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50F4F00" w14:textId="32561F39" w:rsidR="007C74F5" w:rsidRDefault="007C74F5" w:rsidP="00270D6C">
      <w:pPr>
        <w:pStyle w:val="Instructions"/>
      </w:pPr>
    </w:p>
    <w:p w14:paraId="0769F639" w14:textId="21A2E280" w:rsidR="007C74F5" w:rsidRDefault="00FB2DF9" w:rsidP="00270D6C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F066A" wp14:editId="7DB02086">
                <wp:simplePos x="0" y="0"/>
                <wp:positionH relativeFrom="column">
                  <wp:posOffset>490855</wp:posOffset>
                </wp:positionH>
                <wp:positionV relativeFrom="paragraph">
                  <wp:posOffset>12699</wp:posOffset>
                </wp:positionV>
                <wp:extent cx="12382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082C8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pt" to="136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EB015AE" w14:textId="2AB69062" w:rsidR="007C74F5" w:rsidRDefault="007C74F5" w:rsidP="00270D6C">
      <w:pPr>
        <w:pStyle w:val="Instructions"/>
      </w:pPr>
    </w:p>
    <w:p w14:paraId="1095AC3F" w14:textId="7BFF1E25" w:rsidR="007C74F5" w:rsidRDefault="007C74F5" w:rsidP="00270D6C">
      <w:pPr>
        <w:pStyle w:val="Instructions"/>
      </w:pPr>
    </w:p>
    <w:p w14:paraId="13E9EDE0" w14:textId="42CD1860" w:rsidR="007C74F5" w:rsidRDefault="007C74F5" w:rsidP="00270D6C">
      <w:pPr>
        <w:pStyle w:val="Instructions"/>
      </w:pPr>
    </w:p>
    <w:p w14:paraId="24674053" w14:textId="44A7AAE9" w:rsidR="007C74F5" w:rsidRDefault="007C74F5" w:rsidP="00270D6C">
      <w:pPr>
        <w:pStyle w:val="Instructions"/>
      </w:pPr>
    </w:p>
    <w:p w14:paraId="4230B677" w14:textId="5B3225A6" w:rsidR="007C74F5" w:rsidRDefault="007C74F5" w:rsidP="00270D6C">
      <w:pPr>
        <w:pStyle w:val="Instructions"/>
      </w:pPr>
    </w:p>
    <w:p w14:paraId="3B19C53B" w14:textId="77777777" w:rsidR="007C74F5" w:rsidRDefault="007C74F5" w:rsidP="00270D6C">
      <w:pPr>
        <w:pStyle w:val="Instructions"/>
      </w:pPr>
    </w:p>
    <w:p w14:paraId="4EC19A92" w14:textId="000EAFA3" w:rsidR="00427A14" w:rsidRDefault="00427A14" w:rsidP="005D5BF2">
      <w:pPr>
        <w:pStyle w:val="Question"/>
      </w:pPr>
      <w:r>
        <w:t>Implement your code.</w:t>
      </w:r>
      <w:r w:rsidRPr="00427A14">
        <w:t xml:space="preserve"> </w:t>
      </w:r>
      <w:r>
        <w:t>Team (3 students) work.</w:t>
      </w:r>
    </w:p>
    <w:p w14:paraId="2149F817" w14:textId="1EAF9D58" w:rsidR="00270D6C" w:rsidRDefault="00F33768" w:rsidP="00270D6C">
      <w:pPr>
        <w:pStyle w:val="Instructions"/>
      </w:pPr>
      <w:r>
        <w:t>Text=input()</w:t>
      </w:r>
    </w:p>
    <w:p w14:paraId="5233FE5A" w14:textId="4A286EA2" w:rsidR="00F33768" w:rsidRDefault="00F33768" w:rsidP="00270D6C">
      <w:pPr>
        <w:pStyle w:val="Instructions"/>
      </w:pPr>
      <w:r>
        <w:t>Result=”sorted”</w:t>
      </w:r>
    </w:p>
    <w:p w14:paraId="0C290CCE" w14:textId="437387EF" w:rsidR="00F33768" w:rsidRDefault="00F33768" w:rsidP="00270D6C">
      <w:pPr>
        <w:pStyle w:val="Instructions"/>
      </w:pPr>
      <w:r>
        <w:t>For i in range(len(text)-1:</w:t>
      </w:r>
    </w:p>
    <w:p w14:paraId="4232C2A0" w14:textId="2C4B7749" w:rsidR="00F33768" w:rsidRDefault="00F33768" w:rsidP="00270D6C">
      <w:pPr>
        <w:pStyle w:val="Instructions"/>
      </w:pPr>
      <w:r>
        <w:t xml:space="preserve">         If text[i+1]&lt;text[i]:</w:t>
      </w:r>
    </w:p>
    <w:p w14:paraId="662BF360" w14:textId="21F2F915" w:rsidR="00F33768" w:rsidRDefault="00F33768" w:rsidP="00270D6C">
      <w:pPr>
        <w:pStyle w:val="Instructions"/>
      </w:pPr>
      <w:r>
        <w:t xml:space="preserve">                    Result=”not sorted”</w:t>
      </w:r>
    </w:p>
    <w:p w14:paraId="708E83F7" w14:textId="3D18B6D1" w:rsidR="00270D6C" w:rsidRDefault="00F33768" w:rsidP="00F33768">
      <w:pPr>
        <w:pStyle w:val="Instructions"/>
      </w:pPr>
      <w:r>
        <w:t>Print(result)</w:t>
      </w:r>
    </w:p>
    <w:p w14:paraId="706C8921" w14:textId="3ED5A90F" w:rsidR="00427A14" w:rsidRDefault="00427A14" w:rsidP="005D5BF2">
      <w:pPr>
        <w:pStyle w:val="Question"/>
      </w:pPr>
      <w:r>
        <w:t>Execute it in a table of execution.</w:t>
      </w:r>
      <w:r w:rsidRPr="00427A14">
        <w:t xml:space="preserve"> </w:t>
      </w:r>
      <w:r>
        <w:t>Team (3 students) work.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4"/>
        <w:gridCol w:w="1165"/>
        <w:gridCol w:w="1210"/>
        <w:gridCol w:w="1117"/>
        <w:gridCol w:w="1268"/>
        <w:gridCol w:w="1525"/>
        <w:gridCol w:w="1217"/>
      </w:tblGrid>
      <w:tr w:rsidR="00DE2255" w14:paraId="42FC014B" w14:textId="77777777" w:rsidTr="00DE2255">
        <w:tc>
          <w:tcPr>
            <w:tcW w:w="1342" w:type="dxa"/>
          </w:tcPr>
          <w:p w14:paraId="17108E2F" w14:textId="3FA3026E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Step</w:t>
            </w:r>
          </w:p>
        </w:tc>
        <w:tc>
          <w:tcPr>
            <w:tcW w:w="1342" w:type="dxa"/>
          </w:tcPr>
          <w:p w14:paraId="712B5C44" w14:textId="5BF7112A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text</w:t>
            </w:r>
          </w:p>
        </w:tc>
        <w:tc>
          <w:tcPr>
            <w:tcW w:w="1342" w:type="dxa"/>
          </w:tcPr>
          <w:p w14:paraId="277F8993" w14:textId="6A5485E1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result</w:t>
            </w:r>
          </w:p>
        </w:tc>
        <w:tc>
          <w:tcPr>
            <w:tcW w:w="1342" w:type="dxa"/>
          </w:tcPr>
          <w:p w14:paraId="62CDA364" w14:textId="47A10173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i</w:t>
            </w:r>
          </w:p>
        </w:tc>
        <w:tc>
          <w:tcPr>
            <w:tcW w:w="1342" w:type="dxa"/>
          </w:tcPr>
          <w:p w14:paraId="06022F1D" w14:textId="61815752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Len(text)-1</w:t>
            </w:r>
          </w:p>
        </w:tc>
        <w:tc>
          <w:tcPr>
            <w:tcW w:w="1343" w:type="dxa"/>
          </w:tcPr>
          <w:p w14:paraId="1CD621B6" w14:textId="0CE9A121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Text[i+1]&lt;text[i]</w:t>
            </w:r>
          </w:p>
        </w:tc>
        <w:tc>
          <w:tcPr>
            <w:tcW w:w="1343" w:type="dxa"/>
          </w:tcPr>
          <w:p w14:paraId="5DD8031B" w14:textId="1392A459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output</w:t>
            </w:r>
          </w:p>
        </w:tc>
      </w:tr>
      <w:tr w:rsidR="00DE2255" w14:paraId="01E6604B" w14:textId="77777777" w:rsidTr="00DE2255">
        <w:tc>
          <w:tcPr>
            <w:tcW w:w="1342" w:type="dxa"/>
          </w:tcPr>
          <w:p w14:paraId="58CA75F5" w14:textId="7BB79DBB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342" w:type="dxa"/>
          </w:tcPr>
          <w:p w14:paraId="6A1C1E6E" w14:textId="7660984F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123</w:t>
            </w:r>
          </w:p>
        </w:tc>
        <w:tc>
          <w:tcPr>
            <w:tcW w:w="1342" w:type="dxa"/>
          </w:tcPr>
          <w:p w14:paraId="53C8476A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45688519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55C6F6E2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4CFA1E08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325F0242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</w:tr>
      <w:tr w:rsidR="00DE2255" w14:paraId="7C6DD69F" w14:textId="77777777" w:rsidTr="00DE2255">
        <w:tc>
          <w:tcPr>
            <w:tcW w:w="1342" w:type="dxa"/>
          </w:tcPr>
          <w:p w14:paraId="7E08C734" w14:textId="547545EB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lastRenderedPageBreak/>
              <w:t>2</w:t>
            </w:r>
          </w:p>
        </w:tc>
        <w:tc>
          <w:tcPr>
            <w:tcW w:w="1342" w:type="dxa"/>
          </w:tcPr>
          <w:p w14:paraId="31CF0B4F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6EF19204" w14:textId="07C51284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sorted</w:t>
            </w:r>
          </w:p>
        </w:tc>
        <w:tc>
          <w:tcPr>
            <w:tcW w:w="1342" w:type="dxa"/>
          </w:tcPr>
          <w:p w14:paraId="447B85C2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51C7494E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65540967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63F9ACFA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</w:tr>
      <w:tr w:rsidR="00DE2255" w14:paraId="14E035FB" w14:textId="77777777" w:rsidTr="00DE2255">
        <w:tc>
          <w:tcPr>
            <w:tcW w:w="1342" w:type="dxa"/>
          </w:tcPr>
          <w:p w14:paraId="1CCF8FDE" w14:textId="32083C83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342" w:type="dxa"/>
          </w:tcPr>
          <w:p w14:paraId="61CF0619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5E29CDBD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04C6B1A4" w14:textId="2E63FCBD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42" w:type="dxa"/>
          </w:tcPr>
          <w:p w14:paraId="55999C38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010B00AA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1E2537F3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</w:tr>
      <w:tr w:rsidR="00DE2255" w14:paraId="69FBEE03" w14:textId="77777777" w:rsidTr="00DE2255">
        <w:tc>
          <w:tcPr>
            <w:tcW w:w="1342" w:type="dxa"/>
          </w:tcPr>
          <w:p w14:paraId="78838ED9" w14:textId="010635E6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342" w:type="dxa"/>
          </w:tcPr>
          <w:p w14:paraId="6A0C06EA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6A722CC7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392CAC1B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01D34B2C" w14:textId="4CE3ADA2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343" w:type="dxa"/>
          </w:tcPr>
          <w:p w14:paraId="21F795C7" w14:textId="581747A8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3239AF04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</w:tr>
      <w:tr w:rsidR="00DE2255" w14:paraId="65717656" w14:textId="77777777" w:rsidTr="00DE2255">
        <w:tc>
          <w:tcPr>
            <w:tcW w:w="1342" w:type="dxa"/>
          </w:tcPr>
          <w:p w14:paraId="00E6E6D3" w14:textId="664E76E5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342" w:type="dxa"/>
          </w:tcPr>
          <w:p w14:paraId="3531D830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543F715E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20ED16E1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42936AF0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2C7A51AE" w14:textId="1024DBC4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false</w:t>
            </w:r>
          </w:p>
        </w:tc>
        <w:tc>
          <w:tcPr>
            <w:tcW w:w="1343" w:type="dxa"/>
          </w:tcPr>
          <w:p w14:paraId="6B9C478A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</w:tr>
      <w:tr w:rsidR="00DE2255" w14:paraId="5EB1F163" w14:textId="77777777" w:rsidTr="00DE2255">
        <w:tc>
          <w:tcPr>
            <w:tcW w:w="1342" w:type="dxa"/>
          </w:tcPr>
          <w:p w14:paraId="1F00759A" w14:textId="6B863E73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1342" w:type="dxa"/>
          </w:tcPr>
          <w:p w14:paraId="6FAC57A1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41AAAEA7" w14:textId="70FD3E22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Not sorted</w:t>
            </w:r>
          </w:p>
        </w:tc>
        <w:tc>
          <w:tcPr>
            <w:tcW w:w="1342" w:type="dxa"/>
          </w:tcPr>
          <w:p w14:paraId="4BFB1D8D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7BA97EBD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307014AB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56D5AF46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</w:tr>
      <w:tr w:rsidR="00DE2255" w14:paraId="7C80D268" w14:textId="77777777" w:rsidTr="00DE2255">
        <w:trPr>
          <w:trHeight w:val="955"/>
        </w:trPr>
        <w:tc>
          <w:tcPr>
            <w:tcW w:w="1342" w:type="dxa"/>
          </w:tcPr>
          <w:p w14:paraId="4CD5AF29" w14:textId="5DA64015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342" w:type="dxa"/>
          </w:tcPr>
          <w:p w14:paraId="3CADA3A4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6C6BAC0F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79B4A159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2" w:type="dxa"/>
          </w:tcPr>
          <w:p w14:paraId="219ED4BC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6553FE72" w14:textId="77777777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1343" w:type="dxa"/>
          </w:tcPr>
          <w:p w14:paraId="6255468F" w14:textId="3F2DA08E" w:rsidR="00DE2255" w:rsidRDefault="00DE2255" w:rsidP="007C74F5">
            <w:pPr>
              <w:pStyle w:val="Question"/>
              <w:numPr>
                <w:ilvl w:val="0"/>
                <w:numId w:val="0"/>
              </w:numPr>
            </w:pPr>
            <w:r>
              <w:t>Not sorted</w:t>
            </w:r>
          </w:p>
        </w:tc>
      </w:tr>
    </w:tbl>
    <w:p w14:paraId="2CC678E4" w14:textId="2A1CF65E" w:rsidR="007C74F5" w:rsidRDefault="007C74F5" w:rsidP="007C74F5">
      <w:pPr>
        <w:pStyle w:val="Question"/>
        <w:numPr>
          <w:ilvl w:val="0"/>
          <w:numId w:val="0"/>
        </w:numPr>
        <w:ind w:left="720" w:hanging="360"/>
      </w:pPr>
    </w:p>
    <w:p w14:paraId="7D9D6572" w14:textId="77777777" w:rsidR="00DE0549" w:rsidRPr="00DE0549" w:rsidRDefault="00DE0549" w:rsidP="00DE0549">
      <w:pPr>
        <w:pStyle w:val="Heading1"/>
      </w:pPr>
    </w:p>
    <w:p w14:paraId="7ABC53BF" w14:textId="0ADC4EFD" w:rsidR="00C53EF5" w:rsidRPr="002E7888" w:rsidRDefault="00C53EF5" w:rsidP="002E7888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2D20D33B" w14:textId="3072CF7F" w:rsidR="00C53EF5" w:rsidRDefault="00F17E98" w:rsidP="00C53EF5">
      <w:pPr>
        <w:pStyle w:val="ListParagraph"/>
        <w:numPr>
          <w:ilvl w:val="0"/>
          <w:numId w:val="41"/>
        </w:numPr>
      </w:pPr>
      <w:r>
        <w:t xml:space="preserve">Control that the text is owning only </w:t>
      </w:r>
      <w:r w:rsidR="00C53EF5" w:rsidRPr="000A6E58">
        <w:t>"ab</w:t>
      </w:r>
      <w:r w:rsidR="00C53EF5">
        <w:t>c</w:t>
      </w:r>
      <w:r w:rsidR="00C53EF5" w:rsidRPr="000A6E58">
        <w:t>" pattern.</w:t>
      </w:r>
    </w:p>
    <w:p w14:paraId="614CEB58" w14:textId="44338D77" w:rsidR="00F17E98" w:rsidRDefault="00F17E98" w:rsidP="00F17E98">
      <w:pPr>
        <w:pStyle w:val="ListParagraph"/>
        <w:numPr>
          <w:ilvl w:val="1"/>
          <w:numId w:val="41"/>
        </w:numPr>
      </w:pPr>
      <w:r>
        <w:t>Print “OK” if so</w:t>
      </w:r>
    </w:p>
    <w:p w14:paraId="3E5F57A7" w14:textId="170B8FB5" w:rsidR="00F17E98" w:rsidRPr="004B1B34" w:rsidRDefault="00F17E98" w:rsidP="00F17E98">
      <w:pPr>
        <w:pStyle w:val="ListParagraph"/>
        <w:numPr>
          <w:ilvl w:val="1"/>
          <w:numId w:val="41"/>
        </w:numPr>
      </w:pPr>
      <w:r>
        <w:t>Otherwise, print “WRONG”</w:t>
      </w:r>
    </w:p>
    <w:p w14:paraId="1FED093B" w14:textId="77777777" w:rsidR="00C53EF5" w:rsidRPr="00162D44" w:rsidRDefault="00C53EF5" w:rsidP="00C53EF5">
      <w:pPr>
        <w:pStyle w:val="Question"/>
        <w:numPr>
          <w:ilvl w:val="0"/>
          <w:numId w:val="42"/>
        </w:numPr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53EF5" w:rsidRPr="00267592" w14:paraId="6E0AAE98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7A0D2B5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FC04457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53EF5" w:rsidRPr="00C53EF5" w14:paraId="68C8EF5A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2AD8FA20" w14:textId="00515A9D" w:rsidR="00C53EF5" w:rsidRPr="00C53EF5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</w:t>
            </w:r>
          </w:p>
        </w:tc>
        <w:tc>
          <w:tcPr>
            <w:tcW w:w="5245" w:type="dxa"/>
            <w:vAlign w:val="center"/>
          </w:tcPr>
          <w:p w14:paraId="61006FAB" w14:textId="38673A7A" w:rsidR="00C53EF5" w:rsidRPr="00C53EF5" w:rsidRDefault="00515ED6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C53EF5" w:rsidRPr="00C85074" w14:paraId="22CF397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F932FAD" w14:textId="3A9CF5C5" w:rsidR="00C53EF5" w:rsidRDefault="00F17E98" w:rsidP="003C6B17">
            <w:pPr>
              <w:jc w:val="left"/>
            </w:pPr>
            <w:r>
              <w:t>abcabc</w:t>
            </w:r>
          </w:p>
        </w:tc>
        <w:tc>
          <w:tcPr>
            <w:tcW w:w="5245" w:type="dxa"/>
            <w:vAlign w:val="center"/>
          </w:tcPr>
          <w:p w14:paraId="4C98F3D6" w14:textId="586F8486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C53EF5" w:rsidRPr="00C85074" w14:paraId="3FF9732B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2DCC3E8" w14:textId="25E3B776" w:rsidR="00C53EF5" w:rsidRPr="00B1336D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</w:t>
            </w:r>
          </w:p>
        </w:tc>
        <w:tc>
          <w:tcPr>
            <w:tcW w:w="5245" w:type="dxa"/>
            <w:vAlign w:val="center"/>
          </w:tcPr>
          <w:p w14:paraId="6A5452CD" w14:textId="1AEF08A9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3E2E04" w:rsidRPr="00C85074" w14:paraId="2DD6A05E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22374E1" w14:textId="21A7E05B" w:rsidR="003E2E04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aabc</w:t>
            </w:r>
          </w:p>
        </w:tc>
        <w:tc>
          <w:tcPr>
            <w:tcW w:w="5245" w:type="dxa"/>
            <w:vAlign w:val="center"/>
          </w:tcPr>
          <w:p w14:paraId="0547C82A" w14:textId="5631D5AC" w:rsidR="003E2E04" w:rsidRPr="00C85074" w:rsidRDefault="00DE2255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12ADCBE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5AC7BBB" w14:textId="1401155A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</w:t>
            </w:r>
          </w:p>
        </w:tc>
        <w:tc>
          <w:tcPr>
            <w:tcW w:w="5245" w:type="dxa"/>
            <w:vAlign w:val="center"/>
          </w:tcPr>
          <w:p w14:paraId="45135B99" w14:textId="665CB728" w:rsidR="00515ED6" w:rsidRPr="00C85074" w:rsidRDefault="00DE2255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633E301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05EEF54" w14:textId="0BB88EF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abcabcab</w:t>
            </w:r>
          </w:p>
        </w:tc>
        <w:tc>
          <w:tcPr>
            <w:tcW w:w="5245" w:type="dxa"/>
            <w:vAlign w:val="center"/>
          </w:tcPr>
          <w:p w14:paraId="55100936" w14:textId="01698014" w:rsidR="00515ED6" w:rsidRPr="00C85074" w:rsidRDefault="00DE2255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15287AF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5BD77DA8" w14:textId="2C6D780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abcdefg</w:t>
            </w:r>
          </w:p>
        </w:tc>
        <w:tc>
          <w:tcPr>
            <w:tcW w:w="5245" w:type="dxa"/>
            <w:vAlign w:val="center"/>
          </w:tcPr>
          <w:p w14:paraId="74FC7BDB" w14:textId="03BA77A9" w:rsidR="00515ED6" w:rsidRPr="00C85074" w:rsidRDefault="00DE2255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</w:tbl>
    <w:p w14:paraId="329178BC" w14:textId="1BE2ACA0" w:rsidR="00CF5391" w:rsidRDefault="00C0786B" w:rsidP="00C53EF5">
      <w:pPr>
        <w:pStyle w:val="Question"/>
      </w:pPr>
      <w:r>
        <w:t>Create your flowchart structure with black boxes.</w:t>
      </w:r>
    </w:p>
    <w:p w14:paraId="38CF23F9" w14:textId="3B2F2612" w:rsidR="002E7888" w:rsidRDefault="002E7888" w:rsidP="002E7888">
      <w:pPr>
        <w:pStyle w:val="ListParagraph"/>
        <w:numPr>
          <w:ilvl w:val="0"/>
          <w:numId w:val="43"/>
        </w:numPr>
      </w:pPr>
      <w:r>
        <w:t>Each student has to create his own.</w:t>
      </w:r>
    </w:p>
    <w:p w14:paraId="15AF3F59" w14:textId="7CEAD5C5" w:rsidR="002E7888" w:rsidRDefault="002E7888" w:rsidP="002E7888">
      <w:pPr>
        <w:pStyle w:val="ListParagraph"/>
        <w:numPr>
          <w:ilvl w:val="0"/>
          <w:numId w:val="43"/>
        </w:numPr>
      </w:pPr>
      <w:r>
        <w:t>Share the result in group of 3</w:t>
      </w:r>
      <w:r w:rsidR="00B5648B">
        <w:t>.</w:t>
      </w:r>
    </w:p>
    <w:p w14:paraId="3650FC9E" w14:textId="716E086A" w:rsidR="00290F22" w:rsidRDefault="00290F22" w:rsidP="00290F22">
      <w:pPr>
        <w:pStyle w:val="Instructions"/>
        <w:rPr>
          <w:noProof/>
          <w:lang w:eastAsia="en-US"/>
          <w14:ligatures w14:val="standardContextual"/>
        </w:rPr>
      </w:pPr>
    </w:p>
    <w:p w14:paraId="2A226B01" w14:textId="437E6B88" w:rsidR="00DE2255" w:rsidRDefault="005F1414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2D6D9" wp14:editId="7877C6D8">
                <wp:simplePos x="0" y="0"/>
                <wp:positionH relativeFrom="column">
                  <wp:posOffset>1598295</wp:posOffset>
                </wp:positionH>
                <wp:positionV relativeFrom="paragraph">
                  <wp:posOffset>55880</wp:posOffset>
                </wp:positionV>
                <wp:extent cx="902525" cy="320634"/>
                <wp:effectExtent l="0" t="0" r="12065" b="2286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3206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F16B" w14:textId="46BDB6C6" w:rsidR="005F1414" w:rsidRDefault="005F1414" w:rsidP="005F14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2D6D9" id="Flowchart: Alternate Process 25" o:spid="_x0000_s1034" type="#_x0000_t176" style="position:absolute;left:0;text-align:left;margin-left:125.85pt;margin-top:4.4pt;width:71.05pt;height:2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" fillcolor="black [3200]" strokecolor="black [1600]" strokeweight="1pt">
                <v:textbox>
                  <w:txbxContent>
                    <w:p w14:paraId="7BE3F16B" w14:textId="46BDB6C6" w:rsidR="005F1414" w:rsidRDefault="005F1414" w:rsidP="005F14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CE44F7" w14:textId="505E102F" w:rsidR="00DE2255" w:rsidRDefault="00DE2255" w:rsidP="00290F22">
      <w:pPr>
        <w:pStyle w:val="Instructions"/>
      </w:pPr>
    </w:p>
    <w:p w14:paraId="4C18A101" w14:textId="07F3188A" w:rsidR="00DE2255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0015FD" wp14:editId="49A19948">
                <wp:simplePos x="0" y="0"/>
                <wp:positionH relativeFrom="column">
                  <wp:posOffset>2091055</wp:posOffset>
                </wp:positionH>
                <wp:positionV relativeFrom="paragraph">
                  <wp:posOffset>50165</wp:posOffset>
                </wp:positionV>
                <wp:extent cx="9525" cy="428625"/>
                <wp:effectExtent l="381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D3479" id="Straight Arrow Connector 55" o:spid="_x0000_s1026" type="#_x0000_t32" style="position:absolute;margin-left:164.65pt;margin-top:3.95pt;width:.75pt;height:3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A5D016C" w14:textId="2BF7FDC2" w:rsidR="00DE2255" w:rsidRDefault="00DE2255" w:rsidP="00290F22">
      <w:pPr>
        <w:pStyle w:val="Instructions"/>
      </w:pPr>
    </w:p>
    <w:p w14:paraId="3BD0C4D5" w14:textId="590C95CC" w:rsidR="005F1414" w:rsidRDefault="005F1414" w:rsidP="00290F22">
      <w:pPr>
        <w:pStyle w:val="Instructions"/>
      </w:pPr>
    </w:p>
    <w:p w14:paraId="6FD09212" w14:textId="29FE17C8" w:rsidR="005F1414" w:rsidRDefault="00F33768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C4B387" wp14:editId="0D43F397">
                <wp:simplePos x="0" y="0"/>
                <wp:positionH relativeFrom="column">
                  <wp:posOffset>1498600</wp:posOffset>
                </wp:positionH>
                <wp:positionV relativeFrom="paragraph">
                  <wp:posOffset>15875</wp:posOffset>
                </wp:positionV>
                <wp:extent cx="1211283" cy="308280"/>
                <wp:effectExtent l="19050" t="0" r="46355" b="1587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308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46A62" w14:textId="40AEC358" w:rsidR="005F1414" w:rsidRDefault="005F1414" w:rsidP="005F1414">
                            <w:pPr>
                              <w:jc w:val="center"/>
                            </w:pPr>
                            <w:r>
                              <w:t>Get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4B387" id="Parallelogram 27" o:spid="_x0000_s1035" type="#_x0000_t7" style="position:absolute;left:0;text-align:left;margin-left:118pt;margin-top:1.25pt;width:95.4pt;height:2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" adj="1374" fillcolor="#4472c4 [3204]" strokecolor="#1f3763 [1604]" strokeweight="1pt">
                <v:textbox>
                  <w:txbxContent>
                    <w:p w14:paraId="2E746A62" w14:textId="40AEC358" w:rsidR="005F1414" w:rsidRDefault="005F1414" w:rsidP="005F1414">
                      <w:pPr>
                        <w:jc w:val="center"/>
                      </w:pPr>
                      <w:r>
                        <w:t>Get text</w:t>
                      </w:r>
                    </w:p>
                  </w:txbxContent>
                </v:textbox>
              </v:shape>
            </w:pict>
          </mc:Fallback>
        </mc:AlternateContent>
      </w:r>
    </w:p>
    <w:p w14:paraId="758E3C88" w14:textId="25929268" w:rsidR="005F1414" w:rsidRDefault="005F1414" w:rsidP="00290F22">
      <w:pPr>
        <w:pStyle w:val="Instructions"/>
      </w:pPr>
    </w:p>
    <w:p w14:paraId="7AFA4A24" w14:textId="40CBBF52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A1B452" wp14:editId="7A3E2E20">
                <wp:simplePos x="0" y="0"/>
                <wp:positionH relativeFrom="column">
                  <wp:posOffset>2091055</wp:posOffset>
                </wp:positionH>
                <wp:positionV relativeFrom="paragraph">
                  <wp:posOffset>11430</wp:posOffset>
                </wp:positionV>
                <wp:extent cx="9525" cy="42862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E2024" id="Straight Arrow Connector 58" o:spid="_x0000_s1026" type="#_x0000_t32" style="position:absolute;margin-left:164.65pt;margin-top:.9pt;width:.75pt;height:3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2DF541B" w14:textId="5F781215" w:rsidR="00DE2255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B7D000" wp14:editId="02A90C1A">
                <wp:simplePos x="0" y="0"/>
                <wp:positionH relativeFrom="column">
                  <wp:posOffset>462280</wp:posOffset>
                </wp:positionH>
                <wp:positionV relativeFrom="paragraph">
                  <wp:posOffset>88900</wp:posOffset>
                </wp:positionV>
                <wp:extent cx="1609725" cy="50165"/>
                <wp:effectExtent l="0" t="76200" r="9525" b="450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9746" id="Straight Arrow Connector 62" o:spid="_x0000_s1026" type="#_x0000_t32" style="position:absolute;margin-left:36.4pt;margin-top:7pt;width:126.75pt;height:3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EE36B26" w14:textId="61300EAB" w:rsidR="00DE2255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E4F4EF" wp14:editId="6915E355">
                <wp:simplePos x="0" y="0"/>
                <wp:positionH relativeFrom="column">
                  <wp:posOffset>443230</wp:posOffset>
                </wp:positionH>
                <wp:positionV relativeFrom="paragraph">
                  <wp:posOffset>12700</wp:posOffset>
                </wp:positionV>
                <wp:extent cx="37465" cy="3362325"/>
                <wp:effectExtent l="0" t="0" r="1968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BB2E2" id="Straight Connector 3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pt" to="37.8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15C1C4A" w14:textId="061CA5A7" w:rsidR="00DE2255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209314" wp14:editId="06E1470B">
                <wp:simplePos x="0" y="0"/>
                <wp:positionH relativeFrom="column">
                  <wp:posOffset>3824605</wp:posOffset>
                </wp:positionH>
                <wp:positionV relativeFrom="paragraph">
                  <wp:posOffset>9525</wp:posOffset>
                </wp:positionV>
                <wp:extent cx="1306195" cy="474980"/>
                <wp:effectExtent l="0" t="0" r="0" b="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7498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4B70" w14:textId="0ABCEAD3" w:rsidR="002C29D3" w:rsidRDefault="002C29D3" w:rsidP="002C29D3"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09314" id="Flowchart: Alternate Process 46" o:spid="_x0000_s1036" type="#_x0000_t176" style="position:absolute;left:0;text-align:left;margin-left:301.15pt;margin-top:.75pt;width:102.85pt;height:37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" filled="f" stroked="f" strokeweight="1pt">
                <v:textbox>
                  <w:txbxContent>
                    <w:p w14:paraId="11564B70" w14:textId="0ABCEAD3" w:rsidR="002C29D3" w:rsidRDefault="002C29D3" w:rsidP="002C29D3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E1FD3F" wp14:editId="2DB2BC1C">
                <wp:simplePos x="0" y="0"/>
                <wp:positionH relativeFrom="column">
                  <wp:posOffset>1243330</wp:posOffset>
                </wp:positionH>
                <wp:positionV relativeFrom="paragraph">
                  <wp:posOffset>28575</wp:posOffset>
                </wp:positionV>
                <wp:extent cx="1695450" cy="619125"/>
                <wp:effectExtent l="19050" t="19050" r="38100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1912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3196" w14:textId="3D7D552A" w:rsidR="005F1414" w:rsidRDefault="005F1414" w:rsidP="005F1414">
                            <w:pPr>
                              <w:jc w:val="center"/>
                            </w:pPr>
                            <w:r>
                              <w:t>Len(text)-2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1FD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7" type="#_x0000_t110" style="position:absolute;left:0;text-align:left;margin-left:97.9pt;margin-top:2.25pt;width:133.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" fillcolor="red" strokecolor="#1f3763 [1604]" strokeweight="1pt">
                <v:textbox>
                  <w:txbxContent>
                    <w:p w14:paraId="75FE3196" w14:textId="3D7D552A" w:rsidR="005F1414" w:rsidRDefault="005F1414" w:rsidP="005F1414">
                      <w:pPr>
                        <w:jc w:val="center"/>
                      </w:pPr>
                      <w:r>
                        <w:t>Len(text)-2</w:t>
                      </w:r>
                    </w:p>
                  </w:txbxContent>
                </v:textbox>
              </v:shape>
            </w:pict>
          </mc:Fallback>
        </mc:AlternateContent>
      </w:r>
    </w:p>
    <w:p w14:paraId="17F76A04" w14:textId="5F0B6E9F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ADA8C2" wp14:editId="5E3D94D9">
                <wp:simplePos x="0" y="0"/>
                <wp:positionH relativeFrom="column">
                  <wp:posOffset>2910205</wp:posOffset>
                </wp:positionH>
                <wp:positionV relativeFrom="paragraph">
                  <wp:posOffset>130175</wp:posOffset>
                </wp:positionV>
                <wp:extent cx="1762125" cy="45719"/>
                <wp:effectExtent l="0" t="76200" r="9525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03D8" id="Straight Arrow Connector 63" o:spid="_x0000_s1026" type="#_x0000_t32" style="position:absolute;margin-left:229.15pt;margin-top:10.25pt;width:138.75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8755645" w14:textId="3AF55075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0C3D7E" wp14:editId="66DF67C7">
                <wp:simplePos x="0" y="0"/>
                <wp:positionH relativeFrom="column">
                  <wp:posOffset>4657090</wp:posOffset>
                </wp:positionH>
                <wp:positionV relativeFrom="paragraph">
                  <wp:posOffset>13335</wp:posOffset>
                </wp:positionV>
                <wp:extent cx="45719" cy="695325"/>
                <wp:effectExtent l="38100" t="0" r="69215" b="47625"/>
                <wp:wrapNone/>
                <wp:docPr id="1426732160" name="Straight Arrow Connector 1426732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A10C" id="Straight Arrow Connector 1426732160" o:spid="_x0000_s1026" type="#_x0000_t32" style="position:absolute;margin-left:366.7pt;margin-top:1.05pt;width:3.6pt;height:5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4CD2FD6" w14:textId="6F837884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ADB6D9" wp14:editId="7A12298D">
                <wp:simplePos x="0" y="0"/>
                <wp:positionH relativeFrom="column">
                  <wp:posOffset>2091055</wp:posOffset>
                </wp:positionH>
                <wp:positionV relativeFrom="paragraph">
                  <wp:posOffset>138430</wp:posOffset>
                </wp:positionV>
                <wp:extent cx="9525" cy="428625"/>
                <wp:effectExtent l="3810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F7CF9" id="Straight Arrow Connector 59" o:spid="_x0000_s1026" type="#_x0000_t32" style="position:absolute;margin-left:164.65pt;margin-top:10.9pt;width:.75pt;height:3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5B65C3A" w14:textId="1DA8A44E" w:rsidR="005F1414" w:rsidRDefault="005F1414" w:rsidP="00290F22">
      <w:pPr>
        <w:pStyle w:val="Instructions"/>
      </w:pPr>
    </w:p>
    <w:p w14:paraId="1479D2C3" w14:textId="66431A67" w:rsidR="005F1414" w:rsidRDefault="005F1414" w:rsidP="00290F22">
      <w:pPr>
        <w:pStyle w:val="Instructions"/>
      </w:pPr>
    </w:p>
    <w:p w14:paraId="65B7DFD3" w14:textId="22AFF70A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69B353" wp14:editId="7946DA3B">
                <wp:simplePos x="0" y="0"/>
                <wp:positionH relativeFrom="column">
                  <wp:posOffset>624205</wp:posOffset>
                </wp:positionH>
                <wp:positionV relativeFrom="paragraph">
                  <wp:posOffset>32385</wp:posOffset>
                </wp:positionV>
                <wp:extent cx="2943225" cy="1066800"/>
                <wp:effectExtent l="19050" t="19050" r="2857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6680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D0219" w14:textId="4E21E3E7" w:rsidR="005F1414" w:rsidRPr="005F1414" w:rsidRDefault="005F1414" w:rsidP="005F14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1414">
                              <w:rPr>
                                <w:color w:val="000000" w:themeColor="text1"/>
                              </w:rPr>
                              <w:t>Text[i]=”a”</w:t>
                            </w:r>
                          </w:p>
                          <w:p w14:paraId="0530F295" w14:textId="56AF2A31" w:rsidR="005F1414" w:rsidRDefault="005F1414" w:rsidP="005F1414">
                            <w:pPr>
                              <w:jc w:val="center"/>
                            </w:pPr>
                            <w:r w:rsidRPr="005F1414">
                              <w:rPr>
                                <w:color w:val="000000" w:themeColor="text1"/>
                              </w:rPr>
                              <w:t>And text[i]=”b”and text[i]=”C”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B353" id="Flowchart: Decision 31" o:spid="_x0000_s1038" type="#_x0000_t110" style="position:absolute;left:0;text-align:left;margin-left:49.15pt;margin-top:2.55pt;width:231.75pt;height:8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" fillcolor="yellow" strokecolor="#1f3763 [1604]" strokeweight="1pt">
                <v:textbox>
                  <w:txbxContent>
                    <w:p w14:paraId="2A9D0219" w14:textId="4E21E3E7" w:rsidR="005F1414" w:rsidRPr="005F1414" w:rsidRDefault="005F1414" w:rsidP="005F14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1414">
                        <w:rPr>
                          <w:color w:val="000000" w:themeColor="text1"/>
                        </w:rPr>
                        <w:t>Text[i]=”a”</w:t>
                      </w:r>
                    </w:p>
                    <w:p w14:paraId="0530F295" w14:textId="56AF2A31" w:rsidR="005F1414" w:rsidRDefault="005F1414" w:rsidP="005F1414">
                      <w:pPr>
                        <w:jc w:val="center"/>
                      </w:pPr>
                      <w:r w:rsidRPr="005F1414">
                        <w:rPr>
                          <w:color w:val="000000" w:themeColor="text1"/>
                        </w:rPr>
                        <w:t>And text[i]=”b”and text[i]=”C”</w:t>
                      </w:r>
                    </w:p>
                  </w:txbxContent>
                </v:textbox>
              </v:shape>
            </w:pict>
          </mc:Fallback>
        </mc:AlternateContent>
      </w:r>
      <w:r w:rsidR="005F1414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0E784" wp14:editId="2CDB120A">
                <wp:simplePos x="0" y="0"/>
                <wp:positionH relativeFrom="column">
                  <wp:posOffset>4086860</wp:posOffset>
                </wp:positionH>
                <wp:positionV relativeFrom="paragraph">
                  <wp:posOffset>71755</wp:posOffset>
                </wp:positionV>
                <wp:extent cx="1306285" cy="320156"/>
                <wp:effectExtent l="0" t="0" r="27305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320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6E8A" w14:textId="2B816DDD" w:rsidR="005F1414" w:rsidRDefault="005F1414" w:rsidP="005F1414">
                            <w:pPr>
                              <w:jc w:val="center"/>
                            </w:pPr>
                            <w:r>
                              <w:t>Print(result)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0E784" id="Rectangle 38" o:spid="_x0000_s1039" style="position:absolute;left:0;text-align:left;margin-left:321.8pt;margin-top:5.65pt;width:102.85pt;height:25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" fillcolor="#4472c4 [3204]" strokecolor="#1f3763 [1604]" strokeweight="1pt">
                <v:textbox>
                  <w:txbxContent>
                    <w:p w14:paraId="16536E8A" w14:textId="2B816DDD" w:rsidR="005F1414" w:rsidRDefault="005F1414" w:rsidP="005F1414">
                      <w:pPr>
                        <w:jc w:val="center"/>
                      </w:pPr>
                      <w:r>
                        <w:t>Print(result)</w:t>
                      </w:r>
                    </w:p>
                  </w:txbxContent>
                </v:textbox>
              </v:rect>
            </w:pict>
          </mc:Fallback>
        </mc:AlternateContent>
      </w:r>
    </w:p>
    <w:p w14:paraId="17BE4166" w14:textId="4ACF9542" w:rsidR="005F1414" w:rsidRDefault="005F1414" w:rsidP="00290F22">
      <w:pPr>
        <w:pStyle w:val="Instructions"/>
      </w:pPr>
    </w:p>
    <w:p w14:paraId="250EF868" w14:textId="536FAF5C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2CE289" wp14:editId="3CC791AD">
                <wp:simplePos x="0" y="0"/>
                <wp:positionH relativeFrom="column">
                  <wp:posOffset>4719955</wp:posOffset>
                </wp:positionH>
                <wp:positionV relativeFrom="paragraph">
                  <wp:posOffset>7620</wp:posOffset>
                </wp:positionV>
                <wp:extent cx="57150" cy="2171700"/>
                <wp:effectExtent l="19050" t="0" r="76200" b="57150"/>
                <wp:wrapNone/>
                <wp:docPr id="1426732161" name="Straight Arrow Connector 1426732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0976" id="Straight Arrow Connector 1426732161" o:spid="_x0000_s1026" type="#_x0000_t32" style="position:absolute;margin-left:371.65pt;margin-top:.6pt;width:4.5pt;height:17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621562B" w14:textId="166CEA7C" w:rsidR="005F1414" w:rsidRDefault="00AF5FE8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D8836E" wp14:editId="33403631">
                <wp:simplePos x="0" y="0"/>
                <wp:positionH relativeFrom="column">
                  <wp:posOffset>3519805</wp:posOffset>
                </wp:positionH>
                <wp:positionV relativeFrom="paragraph">
                  <wp:posOffset>83186</wp:posOffset>
                </wp:positionV>
                <wp:extent cx="504825" cy="45719"/>
                <wp:effectExtent l="0" t="57150" r="28575" b="50165"/>
                <wp:wrapNone/>
                <wp:docPr id="1426732162" name="Straight Arrow Connector 142673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AF1A" id="Straight Arrow Connector 1426732162" o:spid="_x0000_s1026" type="#_x0000_t32" style="position:absolute;margin-left:277.15pt;margin-top:6.55pt;width:39.75pt;height:3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5A25D64" w14:textId="7EA74492" w:rsidR="005F1414" w:rsidRDefault="00AF5FE8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EFF147" wp14:editId="594526BB">
                <wp:simplePos x="0" y="0"/>
                <wp:positionH relativeFrom="column">
                  <wp:posOffset>3938905</wp:posOffset>
                </wp:positionH>
                <wp:positionV relativeFrom="paragraph">
                  <wp:posOffset>12065</wp:posOffset>
                </wp:positionV>
                <wp:extent cx="47625" cy="1552575"/>
                <wp:effectExtent l="76200" t="0" r="47625" b="47625"/>
                <wp:wrapNone/>
                <wp:docPr id="1426732163" name="Straight Arrow Connector 1426732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3AC0" id="Straight Arrow Connector 1426732163" o:spid="_x0000_s1026" type="#_x0000_t32" style="position:absolute;margin-left:310.15pt;margin-top:.95pt;width:3.75pt;height:122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755CD7AD" w14:textId="3498E919" w:rsidR="005F1414" w:rsidRDefault="005F1414" w:rsidP="00290F22">
      <w:pPr>
        <w:pStyle w:val="Instructions"/>
      </w:pPr>
    </w:p>
    <w:p w14:paraId="717F502B" w14:textId="65E05F63" w:rsidR="00DE2255" w:rsidRDefault="00AF5FE8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E45600" wp14:editId="14E3961D">
                <wp:simplePos x="0" y="0"/>
                <wp:positionH relativeFrom="column">
                  <wp:posOffset>3938905</wp:posOffset>
                </wp:positionH>
                <wp:positionV relativeFrom="paragraph">
                  <wp:posOffset>73660</wp:posOffset>
                </wp:positionV>
                <wp:extent cx="561975" cy="276225"/>
                <wp:effectExtent l="0" t="0" r="0" b="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4715E" w14:textId="7882A3A5" w:rsidR="002C29D3" w:rsidRDefault="002C29D3" w:rsidP="002C29D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5600" id="Flowchart: Alternate Process 45" o:spid="_x0000_s1040" type="#_x0000_t176" style="position:absolute;left:0;text-align:left;margin-left:310.15pt;margin-top:5.8pt;width:44.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" filled="f" stroked="f" strokeweight="1pt">
                <v:textbox>
                  <w:txbxContent>
                    <w:p w14:paraId="2D54715E" w14:textId="7882A3A5" w:rsidR="002C29D3" w:rsidRDefault="002C29D3" w:rsidP="002C29D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58E0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980442" wp14:editId="61A2F8BB">
                <wp:simplePos x="0" y="0"/>
                <wp:positionH relativeFrom="column">
                  <wp:posOffset>2100580</wp:posOffset>
                </wp:positionH>
                <wp:positionV relativeFrom="paragraph">
                  <wp:posOffset>153035</wp:posOffset>
                </wp:positionV>
                <wp:extent cx="9525" cy="428625"/>
                <wp:effectExtent l="3810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448CC" id="Straight Arrow Connector 60" o:spid="_x0000_s1026" type="#_x0000_t32" style="position:absolute;margin-left:165.4pt;margin-top:12.05pt;width:.75pt;height:33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7ECE9BA" w14:textId="3BD4D280" w:rsidR="00290F22" w:rsidRDefault="00AF5FE8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2D5B9D" wp14:editId="6539E852">
                <wp:simplePos x="0" y="0"/>
                <wp:positionH relativeFrom="column">
                  <wp:posOffset>2091055</wp:posOffset>
                </wp:positionH>
                <wp:positionV relativeFrom="paragraph">
                  <wp:posOffset>13970</wp:posOffset>
                </wp:positionV>
                <wp:extent cx="407035" cy="400050"/>
                <wp:effectExtent l="0" t="0" r="0" b="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4000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B57B" w14:textId="11891BBF" w:rsidR="002C29D3" w:rsidRDefault="002C29D3" w:rsidP="002C29D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5B9D" id="Flowchart: Alternate Process 47" o:spid="_x0000_s1041" type="#_x0000_t176" style="position:absolute;left:0;text-align:left;margin-left:164.65pt;margin-top:1.1pt;width:32.0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" filled="f" stroked="f" strokeweight="1pt">
                <v:textbox>
                  <w:txbxContent>
                    <w:p w14:paraId="3254B57B" w14:textId="11891BBF" w:rsidR="002C29D3" w:rsidRDefault="002C29D3" w:rsidP="002C29D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7D6C82D" w14:textId="10FB882B" w:rsidR="00290F22" w:rsidRDefault="00290F22" w:rsidP="00290F22">
      <w:pPr>
        <w:pStyle w:val="Instructions"/>
      </w:pPr>
    </w:p>
    <w:p w14:paraId="0DA465AB" w14:textId="3118B197" w:rsidR="005F1414" w:rsidRDefault="005F1414" w:rsidP="00290F22">
      <w:pPr>
        <w:pStyle w:val="Instructions"/>
      </w:pPr>
    </w:p>
    <w:p w14:paraId="165FA645" w14:textId="586528A3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BA40B" wp14:editId="69BC2333">
                <wp:simplePos x="0" y="0"/>
                <wp:positionH relativeFrom="column">
                  <wp:posOffset>1450975</wp:posOffset>
                </wp:positionH>
                <wp:positionV relativeFrom="paragraph">
                  <wp:posOffset>24765</wp:posOffset>
                </wp:positionV>
                <wp:extent cx="1306285" cy="320156"/>
                <wp:effectExtent l="0" t="0" r="2730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320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FB04" w14:textId="38793551" w:rsidR="005F1414" w:rsidRDefault="005F1414" w:rsidP="005F1414">
                            <w:pPr>
                              <w:jc w:val="center"/>
                            </w:pPr>
                            <w:r>
                              <w:t>Result=”ok”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BA40B" id="Rectangle 33" o:spid="_x0000_s1042" style="position:absolute;left:0;text-align:left;margin-left:114.25pt;margin-top:1.95pt;width:102.85pt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" fillcolor="#4472c4 [3204]" strokecolor="#1f3763 [1604]" strokeweight="1pt">
                <v:textbox>
                  <w:txbxContent>
                    <w:p w14:paraId="0387FB04" w14:textId="38793551" w:rsidR="005F1414" w:rsidRDefault="005F1414" w:rsidP="005F1414">
                      <w:pPr>
                        <w:jc w:val="center"/>
                      </w:pPr>
                      <w:r>
                        <w:t>Result=”ok”</w:t>
                      </w:r>
                    </w:p>
                  </w:txbxContent>
                </v:textbox>
              </v:rect>
            </w:pict>
          </mc:Fallback>
        </mc:AlternateContent>
      </w:r>
    </w:p>
    <w:p w14:paraId="6561ACA7" w14:textId="5C99FFFE" w:rsidR="005F1414" w:rsidRDefault="005F1414" w:rsidP="00290F22">
      <w:pPr>
        <w:pStyle w:val="Instructions"/>
      </w:pPr>
    </w:p>
    <w:p w14:paraId="20F13759" w14:textId="512CE224" w:rsidR="005F1414" w:rsidRDefault="00D458E0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653507" wp14:editId="23865C43">
                <wp:simplePos x="0" y="0"/>
                <wp:positionH relativeFrom="column">
                  <wp:posOffset>2157730</wp:posOffset>
                </wp:positionH>
                <wp:positionV relativeFrom="paragraph">
                  <wp:posOffset>13335</wp:posOffset>
                </wp:positionV>
                <wp:extent cx="9525" cy="428625"/>
                <wp:effectExtent l="3810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DC55D" id="Straight Arrow Connector 61" o:spid="_x0000_s1026" type="#_x0000_t32" style="position:absolute;margin-left:169.9pt;margin-top:1.05pt;width:.75pt;height:33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1011C50" w14:textId="5E7FD366" w:rsidR="005F1414" w:rsidRDefault="005F1414" w:rsidP="00290F22">
      <w:pPr>
        <w:pStyle w:val="Instructions"/>
      </w:pPr>
    </w:p>
    <w:p w14:paraId="7455D4A3" w14:textId="68DDD67B" w:rsidR="005F1414" w:rsidRDefault="00AF5FE8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39F2A7" wp14:editId="46EBB4D4">
                <wp:simplePos x="0" y="0"/>
                <wp:positionH relativeFrom="column">
                  <wp:posOffset>2167255</wp:posOffset>
                </wp:positionH>
                <wp:positionV relativeFrom="paragraph">
                  <wp:posOffset>14604</wp:posOffset>
                </wp:positionV>
                <wp:extent cx="1818005" cy="38100"/>
                <wp:effectExtent l="0" t="0" r="10795" b="19050"/>
                <wp:wrapNone/>
                <wp:docPr id="1426732164" name="Straight Connector 1426732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00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C9F7B" id="Straight Connector 1426732164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1.15pt" to="313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458E0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05E74" wp14:editId="2A41BEDA">
                <wp:simplePos x="0" y="0"/>
                <wp:positionH relativeFrom="column">
                  <wp:posOffset>462280</wp:posOffset>
                </wp:positionH>
                <wp:positionV relativeFrom="paragraph">
                  <wp:posOffset>100330</wp:posOffset>
                </wp:positionV>
                <wp:extent cx="1713230" cy="9525"/>
                <wp:effectExtent l="0" t="0" r="2032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32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721E7" id="Straight Connector 34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7.9pt" to="171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4698308" w14:textId="1E66766A" w:rsidR="005F1414" w:rsidRDefault="005F1414" w:rsidP="00290F22">
      <w:pPr>
        <w:pStyle w:val="Instructions"/>
      </w:pPr>
    </w:p>
    <w:p w14:paraId="04070999" w14:textId="6F72B449" w:rsidR="005F1414" w:rsidRDefault="005F1414" w:rsidP="00290F22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83B0A" wp14:editId="59D66FF8">
                <wp:simplePos x="0" y="0"/>
                <wp:positionH relativeFrom="column">
                  <wp:posOffset>4333875</wp:posOffset>
                </wp:positionH>
                <wp:positionV relativeFrom="paragraph">
                  <wp:posOffset>11430</wp:posOffset>
                </wp:positionV>
                <wp:extent cx="902525" cy="320634"/>
                <wp:effectExtent l="0" t="0" r="12065" b="2286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3206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EB883" w14:textId="09F2F0C3" w:rsidR="005F1414" w:rsidRDefault="005F1414" w:rsidP="005F14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83B0A" id="Flowchart: Alternate Process 41" o:spid="_x0000_s1043" type="#_x0000_t176" style="position:absolute;left:0;text-align:left;margin-left:341.25pt;margin-top:.9pt;width:71.05pt;height:2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" fillcolor="black [3200]" strokecolor="black [1600]" strokeweight="1pt">
                <v:textbox>
                  <w:txbxContent>
                    <w:p w14:paraId="191EB883" w14:textId="09F2F0C3" w:rsidR="005F1414" w:rsidRDefault="005F1414" w:rsidP="005F14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3A9F844" w14:textId="207D880C" w:rsidR="005F1414" w:rsidRDefault="005F1414" w:rsidP="00290F22">
      <w:pPr>
        <w:pStyle w:val="Instructions"/>
      </w:pPr>
    </w:p>
    <w:p w14:paraId="143A0CA5" w14:textId="60DD7FA6" w:rsidR="005F1414" w:rsidRDefault="005F1414" w:rsidP="00290F22">
      <w:pPr>
        <w:pStyle w:val="Instructions"/>
      </w:pPr>
    </w:p>
    <w:p w14:paraId="34FCCEEF" w14:textId="77777777" w:rsidR="005F1414" w:rsidRDefault="005F1414" w:rsidP="00290F22">
      <w:pPr>
        <w:pStyle w:val="Instructions"/>
      </w:pPr>
    </w:p>
    <w:p w14:paraId="7BE5E16F" w14:textId="344C4D51" w:rsidR="00C0786B" w:rsidRDefault="00C0786B" w:rsidP="00C53EF5">
      <w:pPr>
        <w:pStyle w:val="Question"/>
      </w:pPr>
      <w:r>
        <w:t>Implement it in Python.</w:t>
      </w:r>
      <w:r w:rsidR="002E7888">
        <w:t xml:space="preserve"> In group of 3</w:t>
      </w:r>
      <w:r w:rsidR="00B5648B">
        <w:t>.</w:t>
      </w:r>
    </w:p>
    <w:p w14:paraId="435D9704" w14:textId="7877534F" w:rsidR="00DE2255" w:rsidRDefault="00DE2255" w:rsidP="00290F22">
      <w:pPr>
        <w:pStyle w:val="Instructions"/>
      </w:pPr>
    </w:p>
    <w:p w14:paraId="760E85BB" w14:textId="262D5F3B" w:rsidR="00DE2255" w:rsidRDefault="00DE2255" w:rsidP="00290F22">
      <w:pPr>
        <w:pStyle w:val="Instructions"/>
      </w:pPr>
    </w:p>
    <w:p w14:paraId="35AB1D7F" w14:textId="00975A6C" w:rsidR="00DE2255" w:rsidRDefault="00DE2255" w:rsidP="00290F22">
      <w:pPr>
        <w:pStyle w:val="Instructions"/>
      </w:pPr>
    </w:p>
    <w:p w14:paraId="49748713" w14:textId="166EB355" w:rsidR="00DE2255" w:rsidRDefault="00DE2255" w:rsidP="00290F22">
      <w:pPr>
        <w:pStyle w:val="Instructions"/>
      </w:pPr>
      <w:r>
        <w:rPr>
          <w:noProof/>
          <w:lang w:eastAsia="en-US"/>
          <w14:ligatures w14:val="standardContextual"/>
        </w:rPr>
        <w:drawing>
          <wp:inline distT="0" distB="0" distL="0" distR="0" wp14:anchorId="2FE27123" wp14:editId="1D1B1A78">
            <wp:extent cx="4857750" cy="1581150"/>
            <wp:effectExtent l="0" t="0" r="0" b="0"/>
            <wp:docPr id="130178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03D7" w14:textId="77777777" w:rsidR="00490D28" w:rsidRDefault="00490D28" w:rsidP="00290F22">
      <w:pPr>
        <w:pStyle w:val="Instructions"/>
      </w:pPr>
    </w:p>
    <w:p w14:paraId="47791BF7" w14:textId="77777777" w:rsidR="00290F22" w:rsidRDefault="00290F22" w:rsidP="00290F22">
      <w:pPr>
        <w:pStyle w:val="Instructions"/>
      </w:pPr>
    </w:p>
    <w:p w14:paraId="44125D93" w14:textId="00CFE2C5" w:rsidR="00C0786B" w:rsidRDefault="00C0786B" w:rsidP="00C53EF5">
      <w:pPr>
        <w:pStyle w:val="Question"/>
      </w:pPr>
      <w:r>
        <w:t xml:space="preserve">Fill up the </w:t>
      </w:r>
      <w:r w:rsidR="002E7888">
        <w:t>execution</w:t>
      </w:r>
      <w:r>
        <w:t xml:space="preserve"> </w:t>
      </w:r>
      <w:r w:rsidR="002E7888">
        <w:t>table.</w:t>
      </w:r>
      <w:r w:rsidR="002E7888" w:rsidRPr="002E7888">
        <w:t xml:space="preserve"> </w:t>
      </w:r>
      <w:r w:rsidR="002E7888">
        <w:t>In group of 3</w:t>
      </w:r>
      <w:r w:rsidR="00B5648B">
        <w:t>.</w:t>
      </w:r>
    </w:p>
    <w:tbl>
      <w:tblPr>
        <w:tblStyle w:val="TableGrid"/>
        <w:tblW w:w="9911" w:type="dxa"/>
        <w:tblInd w:w="-1422" w:type="dxa"/>
        <w:tblLook w:val="04A0" w:firstRow="1" w:lastRow="0" w:firstColumn="1" w:lastColumn="0" w:noHBand="0" w:noVBand="1"/>
      </w:tblPr>
      <w:tblGrid>
        <w:gridCol w:w="1098"/>
        <w:gridCol w:w="1100"/>
        <w:gridCol w:w="1070"/>
        <w:gridCol w:w="1310"/>
        <w:gridCol w:w="2719"/>
        <w:gridCol w:w="1339"/>
        <w:gridCol w:w="1275"/>
      </w:tblGrid>
      <w:tr w:rsidR="00AF5FE8" w14:paraId="3567558E" w14:textId="77777777" w:rsidTr="00AF5FE8">
        <w:trPr>
          <w:trHeight w:val="430"/>
        </w:trPr>
        <w:tc>
          <w:tcPr>
            <w:tcW w:w="1098" w:type="dxa"/>
            <w:shd w:val="clear" w:color="auto" w:fill="B4C6E7" w:themeFill="accent1" w:themeFillTint="66"/>
            <w:vAlign w:val="center"/>
          </w:tcPr>
          <w:p w14:paraId="47EF4B04" w14:textId="77777777" w:rsidR="00AF5FE8" w:rsidRDefault="00AF5FE8" w:rsidP="003C6B17">
            <w:pPr>
              <w:jc w:val="center"/>
            </w:pPr>
            <w:r>
              <w:t>Step</w:t>
            </w:r>
          </w:p>
        </w:tc>
        <w:tc>
          <w:tcPr>
            <w:tcW w:w="1100" w:type="dxa"/>
            <w:shd w:val="clear" w:color="auto" w:fill="B4C6E7" w:themeFill="accent1" w:themeFillTint="66"/>
            <w:vAlign w:val="center"/>
          </w:tcPr>
          <w:p w14:paraId="421DB4B1" w14:textId="3D078398" w:rsidR="00AF5FE8" w:rsidRDefault="00AF5FE8" w:rsidP="003C6B17">
            <w:pPr>
              <w:jc w:val="center"/>
            </w:pPr>
            <w:r>
              <w:t>text</w:t>
            </w:r>
          </w:p>
        </w:tc>
        <w:tc>
          <w:tcPr>
            <w:tcW w:w="1070" w:type="dxa"/>
            <w:shd w:val="clear" w:color="auto" w:fill="B4C6E7" w:themeFill="accent1" w:themeFillTint="66"/>
            <w:vAlign w:val="center"/>
          </w:tcPr>
          <w:p w14:paraId="08A9B4C9" w14:textId="64502819" w:rsidR="00AF5FE8" w:rsidRDefault="00AF5FE8" w:rsidP="003C6B17">
            <w:pPr>
              <w:jc w:val="center"/>
            </w:pPr>
            <w:r>
              <w:t>i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0D786B48" w14:textId="3F0E31A6" w:rsidR="00AF5FE8" w:rsidRDefault="00AF5FE8" w:rsidP="003C6B17">
            <w:pPr>
              <w:jc w:val="center"/>
            </w:pPr>
            <w:r>
              <w:t>Len(text)-2</w:t>
            </w:r>
          </w:p>
        </w:tc>
        <w:tc>
          <w:tcPr>
            <w:tcW w:w="2719" w:type="dxa"/>
            <w:shd w:val="clear" w:color="auto" w:fill="B4C6E7" w:themeFill="accent1" w:themeFillTint="66"/>
          </w:tcPr>
          <w:p w14:paraId="172E3765" w14:textId="6336AADC" w:rsidR="00AF5FE8" w:rsidRDefault="00AF5FE8" w:rsidP="003C6B17">
            <w:pPr>
              <w:jc w:val="center"/>
            </w:pPr>
            <w:r>
              <w:t>Text[i]==”a”and text[i]==”b”and text[i]==”c”</w:t>
            </w:r>
          </w:p>
        </w:tc>
        <w:tc>
          <w:tcPr>
            <w:tcW w:w="1339" w:type="dxa"/>
            <w:shd w:val="clear" w:color="auto" w:fill="B4C6E7" w:themeFill="accent1" w:themeFillTint="66"/>
          </w:tcPr>
          <w:p w14:paraId="386CA30A" w14:textId="5CF72635" w:rsidR="00AF5FE8" w:rsidRDefault="00AF5FE8" w:rsidP="003C6B17">
            <w:pPr>
              <w:jc w:val="center"/>
            </w:pPr>
            <w:r>
              <w:t>result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5973A2EA" w14:textId="56A07E73" w:rsidR="00AF5FE8" w:rsidRDefault="00AF5FE8" w:rsidP="009B61D9">
            <w:pPr>
              <w:tabs>
                <w:tab w:val="left" w:pos="954"/>
                <w:tab w:val="center" w:pos="6157"/>
              </w:tabs>
              <w:jc w:val="left"/>
            </w:pPr>
            <w:r>
              <w:t>output</w:t>
            </w:r>
          </w:p>
        </w:tc>
      </w:tr>
      <w:tr w:rsidR="00AF5FE8" w14:paraId="2DD6E720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5849F6BC" w14:textId="77777777" w:rsidR="00AF5FE8" w:rsidRDefault="00AF5FE8" w:rsidP="003C6B17">
            <w:pPr>
              <w:jc w:val="center"/>
            </w:pPr>
            <w:r>
              <w:t>1</w:t>
            </w:r>
          </w:p>
        </w:tc>
        <w:tc>
          <w:tcPr>
            <w:tcW w:w="1100" w:type="dxa"/>
            <w:vAlign w:val="center"/>
          </w:tcPr>
          <w:p w14:paraId="288B7572" w14:textId="0AF3A96A" w:rsidR="00AF5FE8" w:rsidRDefault="00AF5FE8" w:rsidP="003C6B17">
            <w:pPr>
              <w:jc w:val="center"/>
            </w:pPr>
            <w:r>
              <w:t>abc</w:t>
            </w:r>
          </w:p>
        </w:tc>
        <w:tc>
          <w:tcPr>
            <w:tcW w:w="1070" w:type="dxa"/>
            <w:vAlign w:val="center"/>
          </w:tcPr>
          <w:p w14:paraId="09256684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42081F05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716AC9B2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2E0BF0B1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14C61BB1" w14:textId="77777777" w:rsidR="00AF5FE8" w:rsidRDefault="00AF5FE8" w:rsidP="003C6B17">
            <w:pPr>
              <w:jc w:val="center"/>
            </w:pPr>
          </w:p>
        </w:tc>
      </w:tr>
      <w:tr w:rsidR="00AF5FE8" w14:paraId="19D1791B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286D7A96" w14:textId="77777777" w:rsidR="00AF5FE8" w:rsidRDefault="00AF5FE8" w:rsidP="003C6B17">
            <w:pPr>
              <w:jc w:val="center"/>
            </w:pPr>
            <w:r>
              <w:t>2</w:t>
            </w:r>
          </w:p>
        </w:tc>
        <w:tc>
          <w:tcPr>
            <w:tcW w:w="1100" w:type="dxa"/>
            <w:vAlign w:val="center"/>
          </w:tcPr>
          <w:p w14:paraId="0B049CAB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4AFB0D3C" w14:textId="40B6F9A3" w:rsidR="00AF5FE8" w:rsidRDefault="00AF5FE8" w:rsidP="003C6B17">
            <w:pPr>
              <w:jc w:val="center"/>
            </w:pPr>
            <w:r>
              <w:t>0</w:t>
            </w:r>
          </w:p>
        </w:tc>
        <w:tc>
          <w:tcPr>
            <w:tcW w:w="1310" w:type="dxa"/>
          </w:tcPr>
          <w:p w14:paraId="6B1E7590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338AE3C8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5740F17C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01F0053E" w14:textId="77777777" w:rsidR="00AF5FE8" w:rsidRDefault="00AF5FE8" w:rsidP="003C6B17">
            <w:pPr>
              <w:jc w:val="center"/>
            </w:pPr>
          </w:p>
        </w:tc>
      </w:tr>
      <w:tr w:rsidR="00AF5FE8" w14:paraId="200C4BF7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141FC67F" w14:textId="57AA6664" w:rsidR="00AF5FE8" w:rsidRDefault="00AF5FE8" w:rsidP="003C6B17">
            <w:pPr>
              <w:jc w:val="center"/>
            </w:pPr>
            <w:r>
              <w:t>3</w:t>
            </w:r>
          </w:p>
        </w:tc>
        <w:tc>
          <w:tcPr>
            <w:tcW w:w="1100" w:type="dxa"/>
            <w:vAlign w:val="center"/>
          </w:tcPr>
          <w:p w14:paraId="220EA6C4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272082A0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7B0479EC" w14:textId="6B29A2C6" w:rsidR="00AF5FE8" w:rsidRDefault="00AF5FE8" w:rsidP="003C6B17">
            <w:pPr>
              <w:jc w:val="center"/>
            </w:pPr>
            <w:r>
              <w:t>1</w:t>
            </w:r>
          </w:p>
        </w:tc>
        <w:tc>
          <w:tcPr>
            <w:tcW w:w="2719" w:type="dxa"/>
          </w:tcPr>
          <w:p w14:paraId="3335820B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624B2B79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2C332A09" w14:textId="77777777" w:rsidR="00AF5FE8" w:rsidRDefault="00AF5FE8" w:rsidP="003C6B17">
            <w:pPr>
              <w:jc w:val="center"/>
            </w:pPr>
          </w:p>
        </w:tc>
      </w:tr>
      <w:tr w:rsidR="00AF5FE8" w14:paraId="16D1F2B6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7DE2F57E" w14:textId="6031B5AC" w:rsidR="00AF5FE8" w:rsidRDefault="00AF5FE8" w:rsidP="003C6B17">
            <w:pPr>
              <w:jc w:val="center"/>
            </w:pPr>
            <w:r>
              <w:t>4</w:t>
            </w:r>
          </w:p>
        </w:tc>
        <w:tc>
          <w:tcPr>
            <w:tcW w:w="1100" w:type="dxa"/>
            <w:vAlign w:val="center"/>
          </w:tcPr>
          <w:p w14:paraId="06F0DEB5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619C8A03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51AE1249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486AEDE2" w14:textId="0A063EE6" w:rsidR="00AF5FE8" w:rsidRDefault="00AF5FE8" w:rsidP="003C6B17">
            <w:pPr>
              <w:jc w:val="center"/>
            </w:pPr>
            <w:r>
              <w:t>ok</w:t>
            </w:r>
          </w:p>
        </w:tc>
        <w:tc>
          <w:tcPr>
            <w:tcW w:w="1339" w:type="dxa"/>
          </w:tcPr>
          <w:p w14:paraId="50E804F8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57E02889" w14:textId="77777777" w:rsidR="00AF5FE8" w:rsidRDefault="00AF5FE8" w:rsidP="003C6B17">
            <w:pPr>
              <w:jc w:val="center"/>
            </w:pPr>
          </w:p>
        </w:tc>
      </w:tr>
      <w:tr w:rsidR="00AF5FE8" w14:paraId="211A5EF3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10E78EE1" w14:textId="47C13A9B" w:rsidR="00AF5FE8" w:rsidRDefault="00AF5FE8" w:rsidP="003C6B17">
            <w:pPr>
              <w:jc w:val="center"/>
            </w:pPr>
            <w:r>
              <w:t>5</w:t>
            </w:r>
          </w:p>
        </w:tc>
        <w:tc>
          <w:tcPr>
            <w:tcW w:w="1100" w:type="dxa"/>
            <w:vAlign w:val="center"/>
          </w:tcPr>
          <w:p w14:paraId="1E61032A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0AC3294B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0E3B18E4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09380B20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360F5BF2" w14:textId="3A86D753" w:rsidR="00AF5FE8" w:rsidRDefault="00AF5FE8" w:rsidP="003C6B17">
            <w:pPr>
              <w:jc w:val="center"/>
            </w:pPr>
            <w:r>
              <w:t>ok</w:t>
            </w:r>
          </w:p>
        </w:tc>
        <w:tc>
          <w:tcPr>
            <w:tcW w:w="1275" w:type="dxa"/>
          </w:tcPr>
          <w:p w14:paraId="42DAED2F" w14:textId="77777777" w:rsidR="00AF5FE8" w:rsidRDefault="00AF5FE8" w:rsidP="003C6B17">
            <w:pPr>
              <w:jc w:val="center"/>
            </w:pPr>
          </w:p>
        </w:tc>
      </w:tr>
      <w:tr w:rsidR="00AF5FE8" w14:paraId="7B3227A8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5772B6F0" w14:textId="5AF21BCE" w:rsidR="00AF5FE8" w:rsidRDefault="00AF5FE8" w:rsidP="003C6B17">
            <w:pPr>
              <w:jc w:val="center"/>
            </w:pPr>
            <w:r>
              <w:t>6</w:t>
            </w:r>
          </w:p>
        </w:tc>
        <w:tc>
          <w:tcPr>
            <w:tcW w:w="1100" w:type="dxa"/>
            <w:vAlign w:val="center"/>
          </w:tcPr>
          <w:p w14:paraId="66E0F252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5EBD2B86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2439CB22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5AA7C5A7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71D7CD71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56F0CDBF" w14:textId="2F5EBAD1" w:rsidR="00AF5FE8" w:rsidRDefault="00AF5FE8" w:rsidP="003C6B17">
            <w:pPr>
              <w:jc w:val="center"/>
            </w:pPr>
            <w:r>
              <w:t>ok</w:t>
            </w:r>
          </w:p>
        </w:tc>
      </w:tr>
      <w:tr w:rsidR="00AF5FE8" w14:paraId="7BBA2DB4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27527252" w14:textId="3CE46E5C" w:rsidR="00AF5FE8" w:rsidRDefault="00AF5FE8" w:rsidP="003C6B17">
            <w:pPr>
              <w:jc w:val="center"/>
            </w:pPr>
            <w:r>
              <w:t>7</w:t>
            </w:r>
          </w:p>
        </w:tc>
        <w:tc>
          <w:tcPr>
            <w:tcW w:w="1100" w:type="dxa"/>
            <w:vAlign w:val="center"/>
          </w:tcPr>
          <w:p w14:paraId="20F878CD" w14:textId="2CEDB584" w:rsidR="00AF5FE8" w:rsidRDefault="00AF5FE8" w:rsidP="003C6B17">
            <w:pPr>
              <w:jc w:val="center"/>
            </w:pPr>
            <w:r>
              <w:t>abcd</w:t>
            </w:r>
          </w:p>
        </w:tc>
        <w:tc>
          <w:tcPr>
            <w:tcW w:w="1070" w:type="dxa"/>
            <w:vAlign w:val="center"/>
          </w:tcPr>
          <w:p w14:paraId="773F1A9C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275229B0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1CC054BA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0A4B44A1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2296FDEE" w14:textId="77777777" w:rsidR="00AF5FE8" w:rsidRDefault="00AF5FE8" w:rsidP="003C6B17">
            <w:pPr>
              <w:jc w:val="center"/>
            </w:pPr>
          </w:p>
        </w:tc>
      </w:tr>
      <w:tr w:rsidR="00AF5FE8" w14:paraId="74C11509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1EA13EEA" w14:textId="226AA4CD" w:rsidR="00AF5FE8" w:rsidRDefault="00AF5FE8" w:rsidP="003C6B17">
            <w:pPr>
              <w:jc w:val="center"/>
            </w:pPr>
            <w:r>
              <w:t>8</w:t>
            </w:r>
          </w:p>
        </w:tc>
        <w:tc>
          <w:tcPr>
            <w:tcW w:w="1100" w:type="dxa"/>
            <w:vAlign w:val="center"/>
          </w:tcPr>
          <w:p w14:paraId="2AF763F6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6FC29CBF" w14:textId="365957C7" w:rsidR="00AF5FE8" w:rsidRDefault="00AF5FE8" w:rsidP="003C6B17">
            <w:pPr>
              <w:jc w:val="center"/>
            </w:pPr>
            <w:r>
              <w:t>1</w:t>
            </w:r>
          </w:p>
        </w:tc>
        <w:tc>
          <w:tcPr>
            <w:tcW w:w="1310" w:type="dxa"/>
          </w:tcPr>
          <w:p w14:paraId="66EFE942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3FA34AFE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4FDDAFAA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0E7BB023" w14:textId="77777777" w:rsidR="00AF5FE8" w:rsidRDefault="00AF5FE8" w:rsidP="003C6B17">
            <w:pPr>
              <w:jc w:val="center"/>
            </w:pPr>
          </w:p>
        </w:tc>
      </w:tr>
      <w:tr w:rsidR="00AF5FE8" w14:paraId="7E9E0306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1DD93F99" w14:textId="70411D18" w:rsidR="00AF5FE8" w:rsidRDefault="00AF5FE8" w:rsidP="003C6B17">
            <w:pPr>
              <w:jc w:val="center"/>
            </w:pPr>
            <w:r>
              <w:t>9</w:t>
            </w:r>
          </w:p>
        </w:tc>
        <w:tc>
          <w:tcPr>
            <w:tcW w:w="1100" w:type="dxa"/>
            <w:vAlign w:val="center"/>
          </w:tcPr>
          <w:p w14:paraId="32698243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14B7083A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20887C6B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44AD9705" w14:textId="70EB13B0" w:rsidR="00AF5FE8" w:rsidRDefault="00AF5FE8" w:rsidP="003C6B17">
            <w:pPr>
              <w:jc w:val="center"/>
            </w:pPr>
            <w:r>
              <w:t>wrong</w:t>
            </w:r>
          </w:p>
        </w:tc>
        <w:tc>
          <w:tcPr>
            <w:tcW w:w="1339" w:type="dxa"/>
          </w:tcPr>
          <w:p w14:paraId="16B4E380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1CE268D5" w14:textId="77777777" w:rsidR="00AF5FE8" w:rsidRDefault="00AF5FE8" w:rsidP="003C6B17">
            <w:pPr>
              <w:jc w:val="center"/>
            </w:pPr>
          </w:p>
        </w:tc>
      </w:tr>
      <w:tr w:rsidR="00AF5FE8" w14:paraId="708721DD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1C7E207A" w14:textId="77777777" w:rsidR="00AF5FE8" w:rsidRDefault="00AF5FE8" w:rsidP="003C6B17">
            <w:pPr>
              <w:jc w:val="center"/>
            </w:pPr>
          </w:p>
        </w:tc>
        <w:tc>
          <w:tcPr>
            <w:tcW w:w="1100" w:type="dxa"/>
            <w:vAlign w:val="center"/>
          </w:tcPr>
          <w:p w14:paraId="2DB0B1AD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6E9D0D04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100757E1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314E25CF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707661B6" w14:textId="765B7E48" w:rsidR="00AF5FE8" w:rsidRDefault="00AF5FE8" w:rsidP="003C6B17">
            <w:pPr>
              <w:jc w:val="center"/>
            </w:pPr>
            <w:r>
              <w:t>wrong</w:t>
            </w:r>
          </w:p>
        </w:tc>
        <w:tc>
          <w:tcPr>
            <w:tcW w:w="1275" w:type="dxa"/>
          </w:tcPr>
          <w:p w14:paraId="0B537855" w14:textId="77777777" w:rsidR="00AF5FE8" w:rsidRDefault="00AF5FE8" w:rsidP="003C6B17">
            <w:pPr>
              <w:jc w:val="center"/>
            </w:pPr>
          </w:p>
        </w:tc>
      </w:tr>
      <w:tr w:rsidR="00AF5FE8" w14:paraId="4557A0CE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265A391B" w14:textId="77777777" w:rsidR="00AF5FE8" w:rsidRDefault="00AF5FE8" w:rsidP="003C6B17">
            <w:pPr>
              <w:jc w:val="center"/>
            </w:pPr>
          </w:p>
        </w:tc>
        <w:tc>
          <w:tcPr>
            <w:tcW w:w="1100" w:type="dxa"/>
            <w:vAlign w:val="center"/>
          </w:tcPr>
          <w:p w14:paraId="6E4D7734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2CE30126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4AEEA557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7D463E03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015AD8D2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44812F18" w14:textId="77777777" w:rsidR="00AF5FE8" w:rsidRDefault="00AF5FE8" w:rsidP="003C6B17">
            <w:pPr>
              <w:jc w:val="center"/>
            </w:pPr>
          </w:p>
        </w:tc>
      </w:tr>
      <w:tr w:rsidR="00AF5FE8" w14:paraId="1610C8C5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57738EA7" w14:textId="77777777" w:rsidR="00AF5FE8" w:rsidRDefault="00AF5FE8" w:rsidP="003C6B17">
            <w:pPr>
              <w:jc w:val="center"/>
            </w:pPr>
          </w:p>
        </w:tc>
        <w:tc>
          <w:tcPr>
            <w:tcW w:w="1100" w:type="dxa"/>
            <w:vAlign w:val="center"/>
          </w:tcPr>
          <w:p w14:paraId="07348CEA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060EA43C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6A3738CB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67080EDB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52328A13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1C8D0096" w14:textId="77777777" w:rsidR="00AF5FE8" w:rsidRDefault="00AF5FE8" w:rsidP="003C6B17">
            <w:pPr>
              <w:jc w:val="center"/>
            </w:pPr>
          </w:p>
        </w:tc>
      </w:tr>
      <w:tr w:rsidR="00AF5FE8" w14:paraId="0218481A" w14:textId="77777777" w:rsidTr="00AF5FE8">
        <w:trPr>
          <w:trHeight w:val="430"/>
        </w:trPr>
        <w:tc>
          <w:tcPr>
            <w:tcW w:w="1098" w:type="dxa"/>
            <w:vAlign w:val="center"/>
          </w:tcPr>
          <w:p w14:paraId="232AABFD" w14:textId="77777777" w:rsidR="00AF5FE8" w:rsidRDefault="00AF5FE8" w:rsidP="003C6B17">
            <w:pPr>
              <w:jc w:val="center"/>
            </w:pPr>
          </w:p>
        </w:tc>
        <w:tc>
          <w:tcPr>
            <w:tcW w:w="1100" w:type="dxa"/>
            <w:vAlign w:val="center"/>
          </w:tcPr>
          <w:p w14:paraId="3714D676" w14:textId="77777777" w:rsidR="00AF5FE8" w:rsidRDefault="00AF5FE8" w:rsidP="003C6B17">
            <w:pPr>
              <w:jc w:val="center"/>
            </w:pPr>
          </w:p>
        </w:tc>
        <w:tc>
          <w:tcPr>
            <w:tcW w:w="1070" w:type="dxa"/>
            <w:vAlign w:val="center"/>
          </w:tcPr>
          <w:p w14:paraId="357446A2" w14:textId="77777777" w:rsidR="00AF5FE8" w:rsidRDefault="00AF5FE8" w:rsidP="003C6B17">
            <w:pPr>
              <w:jc w:val="center"/>
            </w:pPr>
          </w:p>
        </w:tc>
        <w:tc>
          <w:tcPr>
            <w:tcW w:w="1310" w:type="dxa"/>
          </w:tcPr>
          <w:p w14:paraId="59F43C55" w14:textId="77777777" w:rsidR="00AF5FE8" w:rsidRDefault="00AF5FE8" w:rsidP="003C6B17">
            <w:pPr>
              <w:jc w:val="center"/>
            </w:pPr>
          </w:p>
        </w:tc>
        <w:tc>
          <w:tcPr>
            <w:tcW w:w="2719" w:type="dxa"/>
          </w:tcPr>
          <w:p w14:paraId="0CDACAED" w14:textId="77777777" w:rsidR="00AF5FE8" w:rsidRDefault="00AF5FE8" w:rsidP="003C6B17">
            <w:pPr>
              <w:jc w:val="center"/>
            </w:pPr>
          </w:p>
        </w:tc>
        <w:tc>
          <w:tcPr>
            <w:tcW w:w="1339" w:type="dxa"/>
          </w:tcPr>
          <w:p w14:paraId="14817718" w14:textId="77777777" w:rsidR="00AF5FE8" w:rsidRDefault="00AF5FE8" w:rsidP="003C6B17">
            <w:pPr>
              <w:jc w:val="center"/>
            </w:pPr>
          </w:p>
        </w:tc>
        <w:tc>
          <w:tcPr>
            <w:tcW w:w="1275" w:type="dxa"/>
          </w:tcPr>
          <w:p w14:paraId="37336889" w14:textId="77777777" w:rsidR="00AF5FE8" w:rsidRDefault="00AF5FE8" w:rsidP="003C6B17">
            <w:pPr>
              <w:jc w:val="center"/>
            </w:pPr>
          </w:p>
        </w:tc>
      </w:tr>
    </w:tbl>
    <w:p w14:paraId="02DC83BD" w14:textId="5F0DC950" w:rsidR="002E7888" w:rsidRDefault="002E7888" w:rsidP="00C53EF5">
      <w:pPr>
        <w:pStyle w:val="Question"/>
      </w:pPr>
      <w:r>
        <w:t>Present your flowchart structure to the class.</w:t>
      </w:r>
      <w:r w:rsidRPr="002E7888">
        <w:t xml:space="preserve"> </w:t>
      </w:r>
      <w:r>
        <w:t>In group of 3</w:t>
      </w:r>
      <w:r w:rsidR="00B5648B">
        <w:t>.</w:t>
      </w:r>
    </w:p>
    <w:p w14:paraId="1999F047" w14:textId="77777777" w:rsidR="008464BA" w:rsidRDefault="008464BA" w:rsidP="008464BA">
      <w:pPr>
        <w:pStyle w:val="Heading1"/>
      </w:pPr>
    </w:p>
    <w:p w14:paraId="13232075" w14:textId="77777777" w:rsidR="008464BA" w:rsidRPr="002E7888" w:rsidRDefault="008464BA" w:rsidP="008464BA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573560BC" w14:textId="77777777" w:rsidR="00652216" w:rsidRDefault="008464BA" w:rsidP="008464BA">
      <w:pPr>
        <w:pStyle w:val="ListParagraph"/>
        <w:numPr>
          <w:ilvl w:val="0"/>
          <w:numId w:val="41"/>
        </w:numPr>
      </w:pPr>
      <w:r w:rsidRPr="008464BA">
        <w:t>Check that the text</w:t>
      </w:r>
      <w:r w:rsidR="00652216">
        <w:t>:</w:t>
      </w:r>
    </w:p>
    <w:p w14:paraId="5C304B05" w14:textId="6A5E8CB8" w:rsidR="00652216" w:rsidRDefault="00652216" w:rsidP="00652216">
      <w:pPr>
        <w:pStyle w:val="ListParagraph"/>
        <w:numPr>
          <w:ilvl w:val="1"/>
          <w:numId w:val="41"/>
        </w:numPr>
      </w:pPr>
      <w:r>
        <w:t xml:space="preserve">Has only </w:t>
      </w:r>
      <w:r w:rsidRPr="009B735D">
        <w:rPr>
          <w:i/>
          <w:iCs/>
        </w:rPr>
        <w:t>y</w:t>
      </w:r>
      <w:r>
        <w:t>, between square brackets (need open AND close brackets).</w:t>
      </w:r>
    </w:p>
    <w:p w14:paraId="372502E1" w14:textId="3FF1A22D" w:rsidR="008464BA" w:rsidRDefault="00652216" w:rsidP="00652216">
      <w:pPr>
        <w:pStyle w:val="ListParagraph"/>
        <w:numPr>
          <w:ilvl w:val="1"/>
          <w:numId w:val="41"/>
        </w:numPr>
      </w:pPr>
      <w:r>
        <w:t>Otherwise h</w:t>
      </w:r>
      <w:r w:rsidR="008464BA" w:rsidRPr="008464BA">
        <w:t xml:space="preserve">as </w:t>
      </w:r>
      <w:r w:rsidR="008464BA" w:rsidRPr="009B735D">
        <w:rPr>
          <w:i/>
          <w:iCs/>
        </w:rPr>
        <w:t>x</w:t>
      </w:r>
    </w:p>
    <w:p w14:paraId="6CD05100" w14:textId="73102A6B" w:rsidR="00A7126F" w:rsidRDefault="00A7126F" w:rsidP="00A7126F">
      <w:pPr>
        <w:pStyle w:val="ListParagraph"/>
        <w:numPr>
          <w:ilvl w:val="0"/>
          <w:numId w:val="41"/>
        </w:numPr>
      </w:pPr>
      <w:r>
        <w:t>If the text is correct</w:t>
      </w:r>
    </w:p>
    <w:p w14:paraId="48C7AAF9" w14:textId="7A9DACF7" w:rsidR="008464BA" w:rsidRDefault="008464BA" w:rsidP="008464BA">
      <w:pPr>
        <w:pStyle w:val="ListParagraph"/>
        <w:numPr>
          <w:ilvl w:val="1"/>
          <w:numId w:val="41"/>
        </w:numPr>
      </w:pPr>
      <w:r>
        <w:t>Print “OK”</w:t>
      </w:r>
    </w:p>
    <w:p w14:paraId="2EF6F7FC" w14:textId="77777777" w:rsidR="008464BA" w:rsidRPr="004B1B34" w:rsidRDefault="008464BA" w:rsidP="008464BA">
      <w:pPr>
        <w:pStyle w:val="ListParagraph"/>
        <w:numPr>
          <w:ilvl w:val="1"/>
          <w:numId w:val="41"/>
        </w:numPr>
      </w:pPr>
      <w:r>
        <w:t>Otherwise, print “WRONG”</w:t>
      </w:r>
    </w:p>
    <w:p w14:paraId="53945D1B" w14:textId="6989A54D" w:rsidR="008464BA" w:rsidRPr="00162D44" w:rsidRDefault="008464BA" w:rsidP="008464BA">
      <w:pPr>
        <w:pStyle w:val="Question"/>
        <w:numPr>
          <w:ilvl w:val="0"/>
          <w:numId w:val="44"/>
        </w:numPr>
      </w:pPr>
      <w:r>
        <w:t xml:space="preserve">What </w:t>
      </w:r>
      <w:r w:rsidRPr="00C53EF5">
        <w:t>will</w:t>
      </w:r>
      <w:r>
        <w:t xml:space="preserve"> be the </w:t>
      </w:r>
      <w:r w:rsidRPr="008464BA">
        <w:rPr>
          <w:b/>
        </w:rPr>
        <w:t>result</w:t>
      </w:r>
      <w:r>
        <w:t xml:space="preserve"> for these outputs?</w:t>
      </w:r>
      <w:r w:rsidR="0040009E">
        <w:t xml:space="preserve"> Individual work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464BA" w:rsidRPr="00267592" w14:paraId="096E8892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62C34F2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68F7E73A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464BA" w:rsidRPr="00C53EF5" w14:paraId="21B893CB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7079FD1D" w14:textId="51147E29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xxx[yyy]xxx</w:t>
            </w:r>
          </w:p>
        </w:tc>
        <w:tc>
          <w:tcPr>
            <w:tcW w:w="5245" w:type="dxa"/>
            <w:vAlign w:val="center"/>
          </w:tcPr>
          <w:p w14:paraId="12F02498" w14:textId="5E0FA3E1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8464BA" w:rsidRPr="00C85074" w14:paraId="033E62DE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10A8B8B" w14:textId="3C0372AD" w:rsidR="008464BA" w:rsidRDefault="008464BA" w:rsidP="00846924">
            <w:pPr>
              <w:jc w:val="left"/>
            </w:pPr>
            <w:r>
              <w:rPr>
                <w:rFonts w:cstheme="minorHAnsi"/>
              </w:rPr>
              <w:t>[yyy]xxx</w:t>
            </w:r>
          </w:p>
        </w:tc>
        <w:tc>
          <w:tcPr>
            <w:tcW w:w="5245" w:type="dxa"/>
            <w:vAlign w:val="center"/>
          </w:tcPr>
          <w:p w14:paraId="4C982132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16C6B921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B63A11D" w14:textId="0389B46E" w:rsidR="008464BA" w:rsidRPr="00B1336D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</w:t>
            </w:r>
          </w:p>
        </w:tc>
        <w:tc>
          <w:tcPr>
            <w:tcW w:w="5245" w:type="dxa"/>
            <w:vAlign w:val="center"/>
          </w:tcPr>
          <w:p w14:paraId="08288D70" w14:textId="511215E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2D990221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B8DB17" w14:textId="7E3A869D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xxxy</w:t>
            </w:r>
          </w:p>
        </w:tc>
        <w:tc>
          <w:tcPr>
            <w:tcW w:w="5245" w:type="dxa"/>
            <w:vAlign w:val="center"/>
          </w:tcPr>
          <w:p w14:paraId="2EB9EBD4" w14:textId="6DB28492" w:rsidR="008464BA" w:rsidRPr="00C85074" w:rsidRDefault="004576EF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7BFC246F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61F364DB" w14:textId="14F7EDA7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[yy]</w:t>
            </w:r>
          </w:p>
        </w:tc>
        <w:tc>
          <w:tcPr>
            <w:tcW w:w="5245" w:type="dxa"/>
            <w:vAlign w:val="center"/>
          </w:tcPr>
          <w:p w14:paraId="51712097" w14:textId="29D594FC" w:rsidR="008464BA" w:rsidRPr="00C85074" w:rsidRDefault="004576EF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3C6B8B70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0E9F87" w14:textId="264B3623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xxx[yxyy]xxx</w:t>
            </w:r>
          </w:p>
        </w:tc>
        <w:tc>
          <w:tcPr>
            <w:tcW w:w="5245" w:type="dxa"/>
            <w:vAlign w:val="center"/>
          </w:tcPr>
          <w:p w14:paraId="330AB26B" w14:textId="59F46582" w:rsidR="008464BA" w:rsidRPr="00C85074" w:rsidRDefault="004576EF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5425D7B5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4D115FE" w14:textId="01E30682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xxxxx</w:t>
            </w:r>
          </w:p>
        </w:tc>
        <w:tc>
          <w:tcPr>
            <w:tcW w:w="5245" w:type="dxa"/>
            <w:vAlign w:val="center"/>
          </w:tcPr>
          <w:p w14:paraId="64455DA1" w14:textId="0F054672" w:rsidR="008464BA" w:rsidRPr="00C85074" w:rsidRDefault="004576EF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</w:tbl>
    <w:p w14:paraId="260B1B4D" w14:textId="76041814" w:rsidR="008464BA" w:rsidRDefault="007E49E3" w:rsidP="00AE38EC">
      <w:pPr>
        <w:pStyle w:val="Question"/>
      </w:pPr>
      <w:r w:rsidRPr="007E49E3">
        <w:t>Which main instruction can solve the problem? What will it be used for? Group of 3 students.</w:t>
      </w:r>
    </w:p>
    <w:p w14:paraId="418294F4" w14:textId="58D5CAB8" w:rsidR="00AE38EC" w:rsidRDefault="00AE38EC" w:rsidP="00AE38EC">
      <w:pPr>
        <w:pStyle w:val="Instructions"/>
      </w:pPr>
    </w:p>
    <w:p w14:paraId="74A88F86" w14:textId="28979FE8" w:rsidR="00AE38EC" w:rsidRDefault="009B61D9" w:rsidP="00AE38EC">
      <w:pPr>
        <w:pStyle w:val="Instructions"/>
      </w:pPr>
      <w:r>
        <w:t>The main  instruction we can sovle the problem we should use for loop in oder to this program</w:t>
      </w:r>
    </w:p>
    <w:p w14:paraId="17A956C9" w14:textId="77777777" w:rsidR="00AE38EC" w:rsidRDefault="00AE38EC" w:rsidP="00AE38EC">
      <w:pPr>
        <w:pStyle w:val="Instructions"/>
      </w:pPr>
    </w:p>
    <w:p w14:paraId="1971BC9D" w14:textId="463AA32A" w:rsidR="00AE38EC" w:rsidRDefault="00AE38EC" w:rsidP="00AE38EC">
      <w:pPr>
        <w:pStyle w:val="Instructions"/>
      </w:pPr>
    </w:p>
    <w:p w14:paraId="53686250" w14:textId="77777777" w:rsidR="00E9734C" w:rsidRDefault="00E9734C" w:rsidP="00AE38EC">
      <w:pPr>
        <w:pStyle w:val="Instructions"/>
      </w:pPr>
    </w:p>
    <w:p w14:paraId="51C6175E" w14:textId="77777777" w:rsidR="00E9734C" w:rsidRDefault="00E9734C" w:rsidP="00AE38EC">
      <w:pPr>
        <w:pStyle w:val="Instructions"/>
      </w:pPr>
    </w:p>
    <w:p w14:paraId="3C474964" w14:textId="5EA4C6AD" w:rsidR="00AE38EC" w:rsidRDefault="00EC712E" w:rsidP="00AE38EC">
      <w:pPr>
        <w:pStyle w:val="Question"/>
      </w:pPr>
      <w:r>
        <w:t>Create a code to solve this problem.</w:t>
      </w:r>
      <w:r w:rsidR="002A6780" w:rsidRPr="002A6780">
        <w:t xml:space="preserve"> </w:t>
      </w:r>
      <w:r w:rsidR="002A6780" w:rsidRPr="007E49E3">
        <w:t>Group of 3 students.</w:t>
      </w:r>
    </w:p>
    <w:p w14:paraId="28792507" w14:textId="7B3F539C" w:rsidR="00713994" w:rsidRDefault="00713994" w:rsidP="00713994">
      <w:pPr>
        <w:pStyle w:val="Instructions"/>
      </w:pPr>
    </w:p>
    <w:p w14:paraId="65CCCBA4" w14:textId="1CCEE324" w:rsidR="00713994" w:rsidRDefault="00713994" w:rsidP="00713994">
      <w:pPr>
        <w:pStyle w:val="Instructions"/>
      </w:pPr>
      <w:bookmarkStart w:id="0" w:name="_GoBack"/>
      <w:bookmarkEnd w:id="0"/>
    </w:p>
    <w:p w14:paraId="47EC9DF1" w14:textId="0139204F" w:rsidR="009B61D9" w:rsidRDefault="009B61D9" w:rsidP="00713994">
      <w:pPr>
        <w:pStyle w:val="Instructions"/>
      </w:pPr>
    </w:p>
    <w:p w14:paraId="07992A7A" w14:textId="19FF5182" w:rsidR="009B61D9" w:rsidRDefault="009B61D9" w:rsidP="00713994">
      <w:pPr>
        <w:pStyle w:val="Instructions"/>
      </w:pPr>
    </w:p>
    <w:p w14:paraId="72E69644" w14:textId="131FB371" w:rsidR="009B61D9" w:rsidRDefault="009B61D9" w:rsidP="00713994">
      <w:pPr>
        <w:pStyle w:val="Instructions"/>
      </w:pPr>
    </w:p>
    <w:p w14:paraId="4233B42B" w14:textId="54939F59" w:rsidR="009B61D9" w:rsidRDefault="009B61D9" w:rsidP="00713994">
      <w:pPr>
        <w:pStyle w:val="Instructions"/>
      </w:pPr>
      <w:r>
        <w:rPr>
          <w:noProof/>
          <w:lang w:eastAsia="en-US"/>
          <w14:ligatures w14:val="standardContextual"/>
        </w:rPr>
        <w:drawing>
          <wp:inline distT="0" distB="0" distL="0" distR="0" wp14:anchorId="3E550F58" wp14:editId="603A8007">
            <wp:extent cx="4772025" cy="4038600"/>
            <wp:effectExtent l="0" t="0" r="9525" b="0"/>
            <wp:docPr id="142673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32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CC41" w14:textId="136EEF28" w:rsidR="00713994" w:rsidRDefault="00713994" w:rsidP="00713994">
      <w:pPr>
        <w:pStyle w:val="Instructions"/>
      </w:pPr>
    </w:p>
    <w:p w14:paraId="66F103DD" w14:textId="534E2688" w:rsidR="00713994" w:rsidRDefault="00713994" w:rsidP="00713994">
      <w:pPr>
        <w:pStyle w:val="Instructions"/>
      </w:pPr>
    </w:p>
    <w:p w14:paraId="4FF26EAC" w14:textId="5C10BE3F" w:rsidR="00713994" w:rsidRDefault="00713994" w:rsidP="00713994">
      <w:pPr>
        <w:pStyle w:val="Instructions"/>
      </w:pPr>
    </w:p>
    <w:p w14:paraId="06C5FBF3" w14:textId="77777777" w:rsidR="00713994" w:rsidRDefault="00713994" w:rsidP="00713994">
      <w:pPr>
        <w:pStyle w:val="Instructions"/>
      </w:pPr>
    </w:p>
    <w:p w14:paraId="05B7694F" w14:textId="1D2FF534" w:rsidR="00713994" w:rsidRDefault="00713994" w:rsidP="00713994">
      <w:pPr>
        <w:pStyle w:val="Instructions"/>
      </w:pPr>
    </w:p>
    <w:p w14:paraId="5353AAC7" w14:textId="1129CDA8" w:rsidR="00713994" w:rsidRDefault="00713994" w:rsidP="00713994">
      <w:pPr>
        <w:pStyle w:val="Instructions"/>
      </w:pPr>
    </w:p>
    <w:p w14:paraId="52D0107B" w14:textId="312706F3" w:rsidR="00EC712E" w:rsidRDefault="00EC712E" w:rsidP="00AE38EC">
      <w:pPr>
        <w:pStyle w:val="Question"/>
      </w:pPr>
      <w:r>
        <w:t>Present your solution to the class.</w:t>
      </w:r>
      <w:r w:rsidR="002A6780" w:rsidRPr="002A6780">
        <w:t xml:space="preserve"> </w:t>
      </w:r>
      <w:r w:rsidR="002A6780" w:rsidRPr="007E49E3">
        <w:t>Group of 3 students.</w:t>
      </w:r>
    </w:p>
    <w:p w14:paraId="41425C16" w14:textId="48C5D78C" w:rsidR="009B61D9" w:rsidRDefault="009B61D9" w:rsidP="009B61D9">
      <w:pPr>
        <w:pStyle w:val="Question"/>
        <w:numPr>
          <w:ilvl w:val="0"/>
          <w:numId w:val="0"/>
        </w:numPr>
        <w:ind w:left="360"/>
      </w:pPr>
      <w:r>
        <w:t>Step1:created variable for input</w:t>
      </w:r>
    </w:p>
    <w:p w14:paraId="68EAEDAC" w14:textId="07A31DEC" w:rsidR="009B61D9" w:rsidRDefault="009B61D9" w:rsidP="009B61D9">
      <w:pPr>
        <w:pStyle w:val="Question"/>
        <w:numPr>
          <w:ilvl w:val="0"/>
          <w:numId w:val="0"/>
        </w:numPr>
        <w:ind w:left="360"/>
      </w:pPr>
      <w:r>
        <w:t>Step2:set</w:t>
      </w:r>
      <w:r w:rsidR="005F1414">
        <w:t xml:space="preserve"> variable to False</w:t>
      </w:r>
    </w:p>
    <w:p w14:paraId="6626B404" w14:textId="2664C2AE" w:rsidR="005F1414" w:rsidRDefault="005F1414" w:rsidP="005F1414">
      <w:pPr>
        <w:pStyle w:val="Question"/>
        <w:numPr>
          <w:ilvl w:val="0"/>
          <w:numId w:val="0"/>
        </w:numPr>
        <w:ind w:left="360"/>
      </w:pPr>
      <w:r>
        <w:t>Step3:set result=”” for store output</w:t>
      </w:r>
    </w:p>
    <w:p w14:paraId="63943BC5" w14:textId="7C710DE0" w:rsidR="009B61D9" w:rsidRDefault="005F1414" w:rsidP="005F1414">
      <w:pPr>
        <w:pStyle w:val="Question"/>
        <w:numPr>
          <w:ilvl w:val="0"/>
          <w:numId w:val="0"/>
        </w:numPr>
        <w:ind w:left="360"/>
      </w:pPr>
      <w:r>
        <w:t>Step4:Use for loop for repeat len text</w:t>
      </w:r>
    </w:p>
    <w:p w14:paraId="182E353A" w14:textId="588413E8" w:rsidR="005F1414" w:rsidRPr="008464BA" w:rsidRDefault="005F1414" w:rsidP="005F1414">
      <w:pPr>
        <w:pStyle w:val="Question"/>
        <w:numPr>
          <w:ilvl w:val="0"/>
          <w:numId w:val="0"/>
        </w:numPr>
        <w:ind w:left="360"/>
      </w:pPr>
      <w:r>
        <w:t>Step5:Use if else for check condition</w:t>
      </w:r>
    </w:p>
    <w:sectPr w:rsidR="005F1414" w:rsidRPr="008464B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5D6161"/>
    <w:multiLevelType w:val="hybridMultilevel"/>
    <w:tmpl w:val="14402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2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0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3"/>
  </w:num>
  <w:num w:numId="44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26A16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0F40E2"/>
    <w:rsid w:val="001047D8"/>
    <w:rsid w:val="001049A4"/>
    <w:rsid w:val="00105CC7"/>
    <w:rsid w:val="00127B81"/>
    <w:rsid w:val="00127C48"/>
    <w:rsid w:val="00135398"/>
    <w:rsid w:val="00155870"/>
    <w:rsid w:val="00162D44"/>
    <w:rsid w:val="00176DA5"/>
    <w:rsid w:val="001A05BB"/>
    <w:rsid w:val="001B669A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4777F"/>
    <w:rsid w:val="00267592"/>
    <w:rsid w:val="00270D6C"/>
    <w:rsid w:val="00274245"/>
    <w:rsid w:val="0027597B"/>
    <w:rsid w:val="00285BCC"/>
    <w:rsid w:val="00290F22"/>
    <w:rsid w:val="002954E6"/>
    <w:rsid w:val="00297E0E"/>
    <w:rsid w:val="002A6780"/>
    <w:rsid w:val="002C29D3"/>
    <w:rsid w:val="002D1850"/>
    <w:rsid w:val="002D44CC"/>
    <w:rsid w:val="002D4629"/>
    <w:rsid w:val="002E1AA9"/>
    <w:rsid w:val="002E7888"/>
    <w:rsid w:val="002F5ADE"/>
    <w:rsid w:val="0030183F"/>
    <w:rsid w:val="00303D4F"/>
    <w:rsid w:val="003150AE"/>
    <w:rsid w:val="0033373E"/>
    <w:rsid w:val="00337160"/>
    <w:rsid w:val="00337EFD"/>
    <w:rsid w:val="00346333"/>
    <w:rsid w:val="00361145"/>
    <w:rsid w:val="003759CD"/>
    <w:rsid w:val="00392B98"/>
    <w:rsid w:val="00395214"/>
    <w:rsid w:val="003C1DA9"/>
    <w:rsid w:val="003C4510"/>
    <w:rsid w:val="003E18EC"/>
    <w:rsid w:val="003E2E04"/>
    <w:rsid w:val="003E3378"/>
    <w:rsid w:val="003E63EA"/>
    <w:rsid w:val="003E6809"/>
    <w:rsid w:val="0040009E"/>
    <w:rsid w:val="00405D2C"/>
    <w:rsid w:val="00406DE4"/>
    <w:rsid w:val="00410C4A"/>
    <w:rsid w:val="00420B62"/>
    <w:rsid w:val="00421870"/>
    <w:rsid w:val="00421BAA"/>
    <w:rsid w:val="00427A14"/>
    <w:rsid w:val="00437BAE"/>
    <w:rsid w:val="00450F7D"/>
    <w:rsid w:val="00454030"/>
    <w:rsid w:val="004576EF"/>
    <w:rsid w:val="00464FE5"/>
    <w:rsid w:val="00470DD5"/>
    <w:rsid w:val="00474FE9"/>
    <w:rsid w:val="00484059"/>
    <w:rsid w:val="0048473B"/>
    <w:rsid w:val="00485EA7"/>
    <w:rsid w:val="00487E5A"/>
    <w:rsid w:val="00490D28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15ED6"/>
    <w:rsid w:val="005330EC"/>
    <w:rsid w:val="00535B58"/>
    <w:rsid w:val="005360DD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D5BF2"/>
    <w:rsid w:val="005D6DA4"/>
    <w:rsid w:val="005E282D"/>
    <w:rsid w:val="005E7448"/>
    <w:rsid w:val="005F1414"/>
    <w:rsid w:val="00620E37"/>
    <w:rsid w:val="00622066"/>
    <w:rsid w:val="00622C39"/>
    <w:rsid w:val="00624EB2"/>
    <w:rsid w:val="00627219"/>
    <w:rsid w:val="00637FC0"/>
    <w:rsid w:val="00652216"/>
    <w:rsid w:val="006640E8"/>
    <w:rsid w:val="006678D8"/>
    <w:rsid w:val="00672D8A"/>
    <w:rsid w:val="00685B67"/>
    <w:rsid w:val="00687D50"/>
    <w:rsid w:val="00692F2D"/>
    <w:rsid w:val="006B70FC"/>
    <w:rsid w:val="006E361B"/>
    <w:rsid w:val="006E6A19"/>
    <w:rsid w:val="006E79DA"/>
    <w:rsid w:val="0070203E"/>
    <w:rsid w:val="00705066"/>
    <w:rsid w:val="00706183"/>
    <w:rsid w:val="00707F5D"/>
    <w:rsid w:val="00713994"/>
    <w:rsid w:val="00716996"/>
    <w:rsid w:val="007222C8"/>
    <w:rsid w:val="007374E3"/>
    <w:rsid w:val="00747B2C"/>
    <w:rsid w:val="007541A2"/>
    <w:rsid w:val="007A6888"/>
    <w:rsid w:val="007C74F5"/>
    <w:rsid w:val="007D5E42"/>
    <w:rsid w:val="007E49E3"/>
    <w:rsid w:val="00800554"/>
    <w:rsid w:val="008308A7"/>
    <w:rsid w:val="008464BA"/>
    <w:rsid w:val="00870EC4"/>
    <w:rsid w:val="00874E49"/>
    <w:rsid w:val="008835DD"/>
    <w:rsid w:val="008A0C5F"/>
    <w:rsid w:val="008B123C"/>
    <w:rsid w:val="008C6148"/>
    <w:rsid w:val="008F38EB"/>
    <w:rsid w:val="00904310"/>
    <w:rsid w:val="00904C40"/>
    <w:rsid w:val="00905454"/>
    <w:rsid w:val="0093474B"/>
    <w:rsid w:val="00942F42"/>
    <w:rsid w:val="00950A89"/>
    <w:rsid w:val="0098731C"/>
    <w:rsid w:val="0099007D"/>
    <w:rsid w:val="009905CA"/>
    <w:rsid w:val="009B1A58"/>
    <w:rsid w:val="009B61D9"/>
    <w:rsid w:val="009B735D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126F"/>
    <w:rsid w:val="00A75C54"/>
    <w:rsid w:val="00A86449"/>
    <w:rsid w:val="00A96604"/>
    <w:rsid w:val="00AA68EC"/>
    <w:rsid w:val="00AD7958"/>
    <w:rsid w:val="00AE38EC"/>
    <w:rsid w:val="00AF4BA9"/>
    <w:rsid w:val="00AF5FE8"/>
    <w:rsid w:val="00B12877"/>
    <w:rsid w:val="00B35D8A"/>
    <w:rsid w:val="00B5648B"/>
    <w:rsid w:val="00B6418E"/>
    <w:rsid w:val="00B704B0"/>
    <w:rsid w:val="00B92470"/>
    <w:rsid w:val="00B92732"/>
    <w:rsid w:val="00BA2986"/>
    <w:rsid w:val="00BA4A2B"/>
    <w:rsid w:val="00BA61D3"/>
    <w:rsid w:val="00BC6E5D"/>
    <w:rsid w:val="00BD319B"/>
    <w:rsid w:val="00C0786B"/>
    <w:rsid w:val="00C24B51"/>
    <w:rsid w:val="00C306BB"/>
    <w:rsid w:val="00C310B6"/>
    <w:rsid w:val="00C411DE"/>
    <w:rsid w:val="00C44A96"/>
    <w:rsid w:val="00C53EF5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8E0"/>
    <w:rsid w:val="00D45E04"/>
    <w:rsid w:val="00D504C7"/>
    <w:rsid w:val="00D81C7B"/>
    <w:rsid w:val="00D906DD"/>
    <w:rsid w:val="00D90B56"/>
    <w:rsid w:val="00DB67BF"/>
    <w:rsid w:val="00DC73CC"/>
    <w:rsid w:val="00DD0E65"/>
    <w:rsid w:val="00DE0549"/>
    <w:rsid w:val="00DE20AB"/>
    <w:rsid w:val="00DE2255"/>
    <w:rsid w:val="00E13AA0"/>
    <w:rsid w:val="00E2330F"/>
    <w:rsid w:val="00E35AFC"/>
    <w:rsid w:val="00E54974"/>
    <w:rsid w:val="00E558C2"/>
    <w:rsid w:val="00E63CCC"/>
    <w:rsid w:val="00E70E4A"/>
    <w:rsid w:val="00E90692"/>
    <w:rsid w:val="00E9734C"/>
    <w:rsid w:val="00E97E8B"/>
    <w:rsid w:val="00EA454D"/>
    <w:rsid w:val="00EB7468"/>
    <w:rsid w:val="00EC712E"/>
    <w:rsid w:val="00EC7A19"/>
    <w:rsid w:val="00EE22E4"/>
    <w:rsid w:val="00F00297"/>
    <w:rsid w:val="00F02D2C"/>
    <w:rsid w:val="00F1573B"/>
    <w:rsid w:val="00F17E98"/>
    <w:rsid w:val="00F2523F"/>
    <w:rsid w:val="00F268FA"/>
    <w:rsid w:val="00F3100B"/>
    <w:rsid w:val="00F33768"/>
    <w:rsid w:val="00F5142D"/>
    <w:rsid w:val="00F52F13"/>
    <w:rsid w:val="00F61A1D"/>
    <w:rsid w:val="00F63919"/>
    <w:rsid w:val="00FB2DF9"/>
    <w:rsid w:val="00FD4B92"/>
    <w:rsid w:val="00FF3F6E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F5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2507-16FC-4FD3-8A48-1C1C67C1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115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6</cp:revision>
  <cp:lastPrinted>2023-08-06T05:00:00Z</cp:lastPrinted>
  <dcterms:created xsi:type="dcterms:W3CDTF">2023-08-06T05:57:00Z</dcterms:created>
  <dcterms:modified xsi:type="dcterms:W3CDTF">2023-08-07T09:48:00Z</dcterms:modified>
</cp:coreProperties>
</file>