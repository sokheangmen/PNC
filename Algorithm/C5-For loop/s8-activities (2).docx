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89E87" w14:textId="77777777" w:rsidR="001A05BB" w:rsidRDefault="001A05BB" w:rsidP="002D44CC">
      <w:pPr>
        <w:pStyle w:val="Heading1"/>
      </w:pPr>
    </w:p>
    <w:p w14:paraId="2B083173" w14:textId="77777777" w:rsidR="0030183F" w:rsidRPr="0030183F" w:rsidRDefault="0030183F" w:rsidP="00484059">
      <w:pPr>
        <w:pStyle w:val="ListParagraph"/>
        <w:numPr>
          <w:ilvl w:val="0"/>
          <w:numId w:val="36"/>
        </w:numPr>
      </w:pPr>
      <w:r w:rsidRPr="0030183F">
        <w:t>Input a number.</w:t>
      </w:r>
    </w:p>
    <w:p w14:paraId="745DD188" w14:textId="19413F5A" w:rsidR="0030183F" w:rsidRPr="0030183F" w:rsidRDefault="0030183F" w:rsidP="00484059">
      <w:pPr>
        <w:pStyle w:val="ListParagraph"/>
        <w:numPr>
          <w:ilvl w:val="0"/>
          <w:numId w:val="36"/>
        </w:numPr>
      </w:pPr>
      <w:r w:rsidRPr="0030183F">
        <w:t>Display numbers from 1 to that number</w:t>
      </w:r>
      <w:r w:rsidR="00484059">
        <w:t>, in decreasing order</w:t>
      </w:r>
    </w:p>
    <w:p w14:paraId="4E3C4D8F" w14:textId="77777777" w:rsidR="0030183F" w:rsidRPr="0030183F" w:rsidRDefault="0030183F" w:rsidP="0030183F"/>
    <w:tbl>
      <w:tblPr>
        <w:tblW w:w="964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3964"/>
        <w:gridCol w:w="5676"/>
      </w:tblGrid>
      <w:tr w:rsidR="0030183F" w:rsidRPr="0030183F" w14:paraId="5572ABB3" w14:textId="77777777" w:rsidTr="0095565F">
        <w:trPr>
          <w:trHeight w:val="315"/>
        </w:trPr>
        <w:tc>
          <w:tcPr>
            <w:tcW w:w="3964" w:type="dxa"/>
          </w:tcPr>
          <w:p w14:paraId="7A784A3A" w14:textId="77777777" w:rsidR="0030183F" w:rsidRPr="0030183F" w:rsidRDefault="0030183F" w:rsidP="0030183F">
            <w:r w:rsidRPr="0030183F">
              <w:t>INPUT</w:t>
            </w:r>
          </w:p>
        </w:tc>
        <w:tc>
          <w:tcPr>
            <w:tcW w:w="5676" w:type="dxa"/>
          </w:tcPr>
          <w:p w14:paraId="73C486C2" w14:textId="77777777" w:rsidR="0030183F" w:rsidRPr="0030183F" w:rsidRDefault="0030183F" w:rsidP="0030183F">
            <w:r w:rsidRPr="0030183F">
              <w:t>OUTPUT</w:t>
            </w:r>
          </w:p>
        </w:tc>
      </w:tr>
      <w:tr w:rsidR="0030183F" w:rsidRPr="0030183F" w14:paraId="722BA01D" w14:textId="77777777" w:rsidTr="0095565F">
        <w:tc>
          <w:tcPr>
            <w:tcW w:w="3964" w:type="dxa"/>
          </w:tcPr>
          <w:p w14:paraId="2B31C92C" w14:textId="77777777" w:rsidR="0030183F" w:rsidRPr="0030183F" w:rsidRDefault="0030183F" w:rsidP="0030183F">
            <w:r w:rsidRPr="0030183F">
              <w:t>4 </w:t>
            </w:r>
          </w:p>
        </w:tc>
        <w:tc>
          <w:tcPr>
            <w:tcW w:w="5676" w:type="dxa"/>
          </w:tcPr>
          <w:p w14:paraId="2FFF59FA" w14:textId="4AC8DF00" w:rsidR="0030183F" w:rsidRPr="0030183F" w:rsidRDefault="00484059" w:rsidP="0030183F">
            <w:r>
              <w:t xml:space="preserve">4 3 2 </w:t>
            </w:r>
            <w:r w:rsidR="0030183F" w:rsidRPr="0030183F">
              <w:t>1</w:t>
            </w:r>
          </w:p>
        </w:tc>
      </w:tr>
      <w:tr w:rsidR="0030183F" w:rsidRPr="0030183F" w14:paraId="2CAF50E6" w14:textId="77777777" w:rsidTr="0095565F">
        <w:tc>
          <w:tcPr>
            <w:tcW w:w="3964" w:type="dxa"/>
          </w:tcPr>
          <w:p w14:paraId="0EAA5FA4" w14:textId="77777777" w:rsidR="0030183F" w:rsidRPr="0030183F" w:rsidRDefault="0030183F" w:rsidP="0030183F">
            <w:r w:rsidRPr="0030183F">
              <w:t>2</w:t>
            </w:r>
          </w:p>
        </w:tc>
        <w:tc>
          <w:tcPr>
            <w:tcW w:w="5676" w:type="dxa"/>
          </w:tcPr>
          <w:p w14:paraId="3923C7A8" w14:textId="58D28562" w:rsidR="0030183F" w:rsidRPr="0030183F" w:rsidRDefault="00484059" w:rsidP="0030183F">
            <w:r>
              <w:t>2 1</w:t>
            </w:r>
          </w:p>
        </w:tc>
      </w:tr>
      <w:tr w:rsidR="0030183F" w:rsidRPr="0030183F" w14:paraId="717CFA51" w14:textId="77777777" w:rsidTr="0095565F">
        <w:tc>
          <w:tcPr>
            <w:tcW w:w="3964" w:type="dxa"/>
          </w:tcPr>
          <w:p w14:paraId="5CBF4B5D" w14:textId="77777777" w:rsidR="0030183F" w:rsidRPr="0030183F" w:rsidRDefault="0030183F" w:rsidP="0030183F">
            <w:r w:rsidRPr="0030183F">
              <w:t>1</w:t>
            </w:r>
          </w:p>
        </w:tc>
        <w:tc>
          <w:tcPr>
            <w:tcW w:w="5676" w:type="dxa"/>
          </w:tcPr>
          <w:p w14:paraId="31BB1763" w14:textId="71401814" w:rsidR="0030183F" w:rsidRPr="0030183F" w:rsidRDefault="00484059" w:rsidP="0030183F">
            <w:r>
              <w:t>1</w:t>
            </w:r>
          </w:p>
        </w:tc>
      </w:tr>
      <w:tr w:rsidR="0030183F" w:rsidRPr="0030183F" w14:paraId="784A34C1" w14:textId="77777777" w:rsidTr="0095565F">
        <w:tc>
          <w:tcPr>
            <w:tcW w:w="3964" w:type="dxa"/>
          </w:tcPr>
          <w:p w14:paraId="629BEEF5" w14:textId="77777777" w:rsidR="0030183F" w:rsidRPr="0030183F" w:rsidRDefault="0030183F" w:rsidP="0030183F">
            <w:r w:rsidRPr="0030183F">
              <w:t>0</w:t>
            </w:r>
          </w:p>
        </w:tc>
        <w:tc>
          <w:tcPr>
            <w:tcW w:w="5676" w:type="dxa"/>
          </w:tcPr>
          <w:p w14:paraId="132B1ED3" w14:textId="77777777" w:rsidR="0030183F" w:rsidRPr="0030183F" w:rsidRDefault="0030183F" w:rsidP="0030183F"/>
        </w:tc>
      </w:tr>
    </w:tbl>
    <w:p w14:paraId="3CA02034" w14:textId="7DF8E545" w:rsidR="00C306BB" w:rsidRDefault="00C306BB" w:rsidP="0030183F">
      <w:pPr>
        <w:pStyle w:val="Question"/>
      </w:pPr>
      <w:r>
        <w:t>Draw the structure of your algorithm:</w:t>
      </w:r>
    </w:p>
    <w:p w14:paraId="6EA5090D" w14:textId="5B812723" w:rsidR="00C306BB" w:rsidRDefault="00C306BB" w:rsidP="00C306BB">
      <w:pPr>
        <w:pStyle w:val="ListParagraph"/>
        <w:numPr>
          <w:ilvl w:val="0"/>
          <w:numId w:val="37"/>
        </w:numPr>
      </w:pPr>
      <w:r>
        <w:t>Main loop</w:t>
      </w:r>
    </w:p>
    <w:p w14:paraId="684C9FA8" w14:textId="51BBBEFA" w:rsidR="00C306BB" w:rsidRDefault="00C306BB" w:rsidP="00C306BB">
      <w:pPr>
        <w:pStyle w:val="ListParagraph"/>
        <w:numPr>
          <w:ilvl w:val="0"/>
          <w:numId w:val="37"/>
        </w:numPr>
      </w:pPr>
      <w:r>
        <w:t>Main conditions</w:t>
      </w:r>
    </w:p>
    <w:p w14:paraId="4A0641EE" w14:textId="57053C45" w:rsidR="00C306BB" w:rsidRDefault="00C306BB" w:rsidP="00C306BB">
      <w:pPr>
        <w:pStyle w:val="ListParagraph"/>
        <w:numPr>
          <w:ilvl w:val="0"/>
          <w:numId w:val="37"/>
        </w:numPr>
      </w:pPr>
      <w:r>
        <w:t>Use black boxes for all the treatments (</w:t>
      </w:r>
      <w:r w:rsidR="007E6409" w:rsidRPr="007E6409">
        <w:rPr>
          <w:i/>
          <w:iCs/>
        </w:rPr>
        <w:t>don’t put the details of the treatments</w:t>
      </w:r>
      <w:r>
        <w:t>)</w:t>
      </w:r>
    </w:p>
    <w:p w14:paraId="54C29597" w14:textId="77777777" w:rsidR="00870EC4" w:rsidRDefault="00870EC4" w:rsidP="00870EC4">
      <w:pPr>
        <w:pStyle w:val="Instructions"/>
      </w:pPr>
    </w:p>
    <w:p w14:paraId="1D365316" w14:textId="77777777" w:rsidR="00870EC4" w:rsidRDefault="00870EC4" w:rsidP="00870EC4">
      <w:pPr>
        <w:pStyle w:val="Instructions"/>
      </w:pPr>
    </w:p>
    <w:p w14:paraId="123A7513" w14:textId="77777777" w:rsidR="00870EC4" w:rsidRDefault="00870EC4" w:rsidP="00870EC4">
      <w:pPr>
        <w:pStyle w:val="Instructions"/>
      </w:pPr>
    </w:p>
    <w:p w14:paraId="5472DECD" w14:textId="77777777" w:rsidR="00870EC4" w:rsidRDefault="00870EC4" w:rsidP="00870EC4">
      <w:pPr>
        <w:pStyle w:val="Instructions"/>
      </w:pPr>
    </w:p>
    <w:p w14:paraId="2FABDD2E" w14:textId="77777777" w:rsidR="00591839" w:rsidRDefault="00591839" w:rsidP="00870EC4">
      <w:pPr>
        <w:pStyle w:val="Instructions"/>
      </w:pPr>
    </w:p>
    <w:p w14:paraId="303C0066" w14:textId="77777777" w:rsidR="00870EC4" w:rsidRDefault="00870EC4" w:rsidP="00870EC4">
      <w:pPr>
        <w:pStyle w:val="Instructions"/>
      </w:pPr>
    </w:p>
    <w:p w14:paraId="36C95EC8" w14:textId="357D1BCD" w:rsidR="0030183F" w:rsidRDefault="00421BAA" w:rsidP="0030183F">
      <w:pPr>
        <w:pStyle w:val="Question"/>
      </w:pPr>
      <w:r>
        <w:t>Write your code to solve</w:t>
      </w:r>
      <w:r w:rsidR="002954E6">
        <w:t xml:space="preserve"> the instructions.</w:t>
      </w:r>
    </w:p>
    <w:p w14:paraId="7543A7DE" w14:textId="77777777" w:rsidR="002954E6" w:rsidRDefault="002954E6" w:rsidP="00870EC4">
      <w:pPr>
        <w:pStyle w:val="Instructions"/>
      </w:pPr>
    </w:p>
    <w:p w14:paraId="44D1BEE0" w14:textId="77777777" w:rsidR="007F2BBC" w:rsidRDefault="007F2BBC" w:rsidP="007F2BBC">
      <w:pPr>
        <w:pStyle w:val="Instructions"/>
      </w:pPr>
      <w:r>
        <w:t>Nb=int(input())</w:t>
      </w:r>
    </w:p>
    <w:p w14:paraId="3D946201" w14:textId="77777777" w:rsidR="007F2BBC" w:rsidRDefault="007F2BBC" w:rsidP="007F2BBC">
      <w:pPr>
        <w:pStyle w:val="Instructions"/>
      </w:pPr>
      <w:r>
        <w:t>Result=””</w:t>
      </w:r>
    </w:p>
    <w:p w14:paraId="008096E9" w14:textId="77777777" w:rsidR="007F2BBC" w:rsidRDefault="007F2BBC" w:rsidP="007F2BBC">
      <w:pPr>
        <w:pStyle w:val="Instructions"/>
      </w:pPr>
      <w:r>
        <w:t>For i in range(nb):</w:t>
      </w:r>
    </w:p>
    <w:p w14:paraId="602A1440" w14:textId="77777777" w:rsidR="007F2BBC" w:rsidRDefault="007F2BBC" w:rsidP="007F2BBC">
      <w:pPr>
        <w:pStyle w:val="Instructions"/>
      </w:pPr>
      <w:r>
        <w:t xml:space="preserve">     Result=nb-i</w:t>
      </w:r>
    </w:p>
    <w:p w14:paraId="53AED07A" w14:textId="58588583" w:rsidR="00870EC4" w:rsidRDefault="007F2BBC" w:rsidP="00870EC4">
      <w:pPr>
        <w:pStyle w:val="Instructions"/>
      </w:pPr>
      <w:r>
        <w:t xml:space="preserve">     Print(result)</w:t>
      </w:r>
    </w:p>
    <w:p w14:paraId="095C33C4" w14:textId="77777777" w:rsidR="00870EC4" w:rsidRDefault="00870EC4" w:rsidP="00870EC4">
      <w:pPr>
        <w:pStyle w:val="Instructions"/>
      </w:pPr>
    </w:p>
    <w:p w14:paraId="3231A259" w14:textId="77777777" w:rsidR="00870EC4" w:rsidRDefault="00870EC4" w:rsidP="00870EC4">
      <w:pPr>
        <w:pStyle w:val="Instructions"/>
      </w:pPr>
    </w:p>
    <w:p w14:paraId="4AFA2F19" w14:textId="77777777" w:rsidR="00870EC4" w:rsidRDefault="00870EC4" w:rsidP="00870EC4">
      <w:pPr>
        <w:pStyle w:val="Instructions"/>
      </w:pPr>
    </w:p>
    <w:p w14:paraId="0BAFA57C" w14:textId="77777777" w:rsidR="00870EC4" w:rsidRDefault="00870EC4" w:rsidP="00870EC4">
      <w:pPr>
        <w:pStyle w:val="Instructions"/>
      </w:pPr>
    </w:p>
    <w:p w14:paraId="3F0D30E7" w14:textId="77777777" w:rsidR="00870EC4" w:rsidRDefault="00870EC4" w:rsidP="00870EC4">
      <w:pPr>
        <w:pStyle w:val="Instructions"/>
      </w:pPr>
    </w:p>
    <w:p w14:paraId="0B506AB0" w14:textId="77777777" w:rsidR="00870EC4" w:rsidRDefault="00870EC4" w:rsidP="00870EC4">
      <w:pPr>
        <w:pStyle w:val="Instructions"/>
      </w:pPr>
    </w:p>
    <w:p w14:paraId="1C380D2A" w14:textId="77777777" w:rsidR="00870EC4" w:rsidRPr="0030183F" w:rsidRDefault="00870EC4" w:rsidP="00870EC4">
      <w:pPr>
        <w:pStyle w:val="Instructions"/>
      </w:pPr>
    </w:p>
    <w:p w14:paraId="53A782AB" w14:textId="17AED6D1" w:rsidR="00421BAA" w:rsidRDefault="00421BAA" w:rsidP="00421BAA">
      <w:pPr>
        <w:pStyle w:val="Question"/>
      </w:pPr>
      <w:r>
        <w:t>Create and fill up your execution table.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165"/>
        <w:gridCol w:w="2786"/>
        <w:gridCol w:w="2786"/>
        <w:gridCol w:w="2787"/>
      </w:tblGrid>
      <w:tr w:rsidR="00127B81" w14:paraId="349532D8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4730477A" w14:textId="50F1D18C" w:rsidR="00127B81" w:rsidRDefault="00127B81" w:rsidP="00127B81">
            <w:pPr>
              <w:jc w:val="center"/>
            </w:pPr>
            <w:r>
              <w:t>Step</w:t>
            </w:r>
          </w:p>
        </w:tc>
        <w:tc>
          <w:tcPr>
            <w:tcW w:w="2786" w:type="dxa"/>
            <w:vAlign w:val="center"/>
          </w:tcPr>
          <w:p w14:paraId="2232E4C5" w14:textId="66879054" w:rsidR="00127B81" w:rsidRDefault="00127B81" w:rsidP="00127B81">
            <w:pPr>
              <w:jc w:val="center"/>
            </w:pPr>
            <w:r>
              <w:t>Variable 1</w:t>
            </w:r>
          </w:p>
        </w:tc>
        <w:tc>
          <w:tcPr>
            <w:tcW w:w="2786" w:type="dxa"/>
            <w:vAlign w:val="center"/>
          </w:tcPr>
          <w:p w14:paraId="157F1E0E" w14:textId="5087A9C1" w:rsidR="00127B81" w:rsidRDefault="00127B81" w:rsidP="00127B81">
            <w:pPr>
              <w:jc w:val="center"/>
            </w:pPr>
            <w:r>
              <w:t>Variable 2</w:t>
            </w:r>
          </w:p>
        </w:tc>
        <w:tc>
          <w:tcPr>
            <w:tcW w:w="2787" w:type="dxa"/>
            <w:vAlign w:val="center"/>
          </w:tcPr>
          <w:p w14:paraId="48B0B350" w14:textId="49834C85" w:rsidR="00127B81" w:rsidRDefault="00127B81" w:rsidP="00127B81">
            <w:pPr>
              <w:jc w:val="center"/>
            </w:pPr>
            <w:r>
              <w:t>Variable 3</w:t>
            </w:r>
          </w:p>
        </w:tc>
      </w:tr>
      <w:tr w:rsidR="00127B81" w14:paraId="33858AF7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5ACC5A70" w14:textId="1F189A08" w:rsidR="00127B81" w:rsidRDefault="00127B81" w:rsidP="00127B81">
            <w:pPr>
              <w:jc w:val="center"/>
            </w:pPr>
            <w:r>
              <w:t>1</w:t>
            </w:r>
          </w:p>
        </w:tc>
        <w:tc>
          <w:tcPr>
            <w:tcW w:w="2786" w:type="dxa"/>
            <w:vAlign w:val="center"/>
          </w:tcPr>
          <w:p w14:paraId="6CB66FF3" w14:textId="5706D319" w:rsidR="00127B81" w:rsidRDefault="007F2BBC" w:rsidP="00127B81">
            <w:pPr>
              <w:jc w:val="center"/>
            </w:pPr>
            <w:r>
              <w:t>6</w:t>
            </w:r>
          </w:p>
        </w:tc>
        <w:tc>
          <w:tcPr>
            <w:tcW w:w="2786" w:type="dxa"/>
            <w:vAlign w:val="center"/>
          </w:tcPr>
          <w:p w14:paraId="2DF1A162" w14:textId="77777777" w:rsidR="00127B81" w:rsidRDefault="00127B81" w:rsidP="00127B81">
            <w:pPr>
              <w:jc w:val="center"/>
            </w:pPr>
          </w:p>
        </w:tc>
        <w:tc>
          <w:tcPr>
            <w:tcW w:w="2787" w:type="dxa"/>
            <w:vAlign w:val="center"/>
          </w:tcPr>
          <w:p w14:paraId="29C8F9DB" w14:textId="77777777" w:rsidR="00127B81" w:rsidRDefault="00127B81" w:rsidP="00127B81">
            <w:pPr>
              <w:jc w:val="center"/>
            </w:pPr>
          </w:p>
        </w:tc>
      </w:tr>
      <w:tr w:rsidR="00127B81" w14:paraId="42395B75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253101BF" w14:textId="0DD9D7DD" w:rsidR="00127B81" w:rsidRDefault="00127B81" w:rsidP="00127B81">
            <w:pPr>
              <w:jc w:val="center"/>
            </w:pPr>
            <w:r>
              <w:t>2</w:t>
            </w:r>
          </w:p>
        </w:tc>
        <w:tc>
          <w:tcPr>
            <w:tcW w:w="2786" w:type="dxa"/>
            <w:vAlign w:val="center"/>
          </w:tcPr>
          <w:p w14:paraId="641CB1F5" w14:textId="31A51583" w:rsidR="00127B81" w:rsidRDefault="00127B81" w:rsidP="00127B81">
            <w:pPr>
              <w:jc w:val="center"/>
            </w:pPr>
          </w:p>
        </w:tc>
        <w:tc>
          <w:tcPr>
            <w:tcW w:w="2786" w:type="dxa"/>
            <w:vAlign w:val="center"/>
          </w:tcPr>
          <w:p w14:paraId="3BE3FF56" w14:textId="25370BCC" w:rsidR="00127B81" w:rsidRDefault="007F2BBC" w:rsidP="00127B81">
            <w:pPr>
              <w:jc w:val="center"/>
            </w:pPr>
            <w:r>
              <w:t>0</w:t>
            </w:r>
          </w:p>
        </w:tc>
        <w:tc>
          <w:tcPr>
            <w:tcW w:w="2787" w:type="dxa"/>
            <w:vAlign w:val="center"/>
          </w:tcPr>
          <w:p w14:paraId="34C75F55" w14:textId="77777777" w:rsidR="00127B81" w:rsidRDefault="00127B81" w:rsidP="00127B81">
            <w:pPr>
              <w:jc w:val="center"/>
            </w:pPr>
          </w:p>
        </w:tc>
      </w:tr>
      <w:tr w:rsidR="00127B81" w14:paraId="572ECF86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2D7661FC" w14:textId="5555C379" w:rsidR="00127B81" w:rsidRDefault="00127B81" w:rsidP="00127B81">
            <w:pPr>
              <w:jc w:val="center"/>
            </w:pPr>
            <w:r>
              <w:t>…</w:t>
            </w:r>
          </w:p>
        </w:tc>
        <w:tc>
          <w:tcPr>
            <w:tcW w:w="2786" w:type="dxa"/>
            <w:vAlign w:val="center"/>
          </w:tcPr>
          <w:p w14:paraId="3199C927" w14:textId="77777777" w:rsidR="00127B81" w:rsidRDefault="00127B81" w:rsidP="00127B81">
            <w:pPr>
              <w:jc w:val="center"/>
            </w:pPr>
          </w:p>
        </w:tc>
        <w:tc>
          <w:tcPr>
            <w:tcW w:w="2786" w:type="dxa"/>
            <w:vAlign w:val="center"/>
          </w:tcPr>
          <w:p w14:paraId="73C6B761" w14:textId="77777777" w:rsidR="00127B81" w:rsidRDefault="00127B81" w:rsidP="00127B81">
            <w:pPr>
              <w:jc w:val="center"/>
            </w:pPr>
          </w:p>
        </w:tc>
        <w:tc>
          <w:tcPr>
            <w:tcW w:w="2787" w:type="dxa"/>
            <w:vAlign w:val="center"/>
          </w:tcPr>
          <w:p w14:paraId="2975F8C1" w14:textId="58F32CBC" w:rsidR="00127B81" w:rsidRDefault="007F2BBC" w:rsidP="00127B81">
            <w:pPr>
              <w:jc w:val="center"/>
            </w:pPr>
            <w:r>
              <w:t>6-1</w:t>
            </w:r>
          </w:p>
        </w:tc>
      </w:tr>
    </w:tbl>
    <w:p w14:paraId="48A9F12E" w14:textId="26D6A1AB" w:rsidR="00421BAA" w:rsidRDefault="00421BAA" w:rsidP="00421BAA">
      <w:pPr>
        <w:pStyle w:val="Question"/>
      </w:pPr>
      <w:r>
        <w:t>Present your solution, in a group of 3.</w:t>
      </w:r>
    </w:p>
    <w:p w14:paraId="100A4C10" w14:textId="62497C06" w:rsidR="00421BAA" w:rsidRDefault="00421BAA" w:rsidP="00421BAA">
      <w:pPr>
        <w:pStyle w:val="ListParagraph"/>
        <w:numPr>
          <w:ilvl w:val="0"/>
          <w:numId w:val="38"/>
        </w:numPr>
      </w:pPr>
      <w:r>
        <w:lastRenderedPageBreak/>
        <w:t>Why did you choose this structure and why</w:t>
      </w:r>
      <w:r w:rsidR="00A00D24">
        <w:t>?</w:t>
      </w:r>
    </w:p>
    <w:p w14:paraId="3292CC78" w14:textId="37CE8D98" w:rsidR="00421BAA" w:rsidRPr="0030183F" w:rsidRDefault="00A00D24" w:rsidP="00421BAA">
      <w:pPr>
        <w:pStyle w:val="ListParagraph"/>
        <w:numPr>
          <w:ilvl w:val="0"/>
          <w:numId w:val="38"/>
        </w:numPr>
      </w:pPr>
      <w:r w:rsidRPr="00A00D24">
        <w:t>Pass</w:t>
      </w:r>
      <w:r>
        <w:t xml:space="preserve"> </w:t>
      </w:r>
      <w:r w:rsidRPr="00A00D24">
        <w:t>the code between each member of the group and try to improve it</w:t>
      </w:r>
      <w:r w:rsidR="000322F8">
        <w:t>.</w:t>
      </w:r>
    </w:p>
    <w:p w14:paraId="591186B9" w14:textId="77777777" w:rsidR="00484059" w:rsidRDefault="00484059" w:rsidP="00484059">
      <w:pPr>
        <w:pStyle w:val="Heading1"/>
        <w:rPr>
          <w:bdr w:val="none" w:sz="0" w:space="0" w:color="auto" w:frame="1"/>
        </w:rPr>
      </w:pPr>
    </w:p>
    <w:p w14:paraId="095AEBE5" w14:textId="730466D8" w:rsidR="00303D4F" w:rsidRPr="00942F42" w:rsidRDefault="00484059" w:rsidP="00942F42">
      <w:pPr>
        <w:pStyle w:val="ListParagraph"/>
        <w:numPr>
          <w:ilvl w:val="0"/>
          <w:numId w:val="38"/>
        </w:numPr>
        <w:rPr>
          <w:rStyle w:val="Strong"/>
          <w:rFonts w:eastAsia="Times New Roman" w:cstheme="minorHAnsi"/>
          <w:b w:val="0"/>
          <w:bCs w:val="0"/>
          <w:color w:val="39424E"/>
          <w:szCs w:val="20"/>
          <w:lang w:val="en-GB" w:eastAsia="fr-FR" w:bidi="ar-SA"/>
        </w:rPr>
      </w:pPr>
      <w:r w:rsidRPr="00942F42">
        <w:rPr>
          <w:rFonts w:cstheme="minorHAnsi"/>
          <w:color w:val="39424E"/>
          <w:bdr w:val="none" w:sz="0" w:space="0" w:color="auto" w:frame="1"/>
        </w:rPr>
        <w:t>Check if </w:t>
      </w:r>
      <w:r w:rsidRPr="00942F42">
        <w:rPr>
          <w:rFonts w:cstheme="minorHAnsi"/>
          <w:bdr w:val="none" w:sz="0" w:space="0" w:color="auto" w:frame="1"/>
        </w:rPr>
        <w:t>input text contains the word </w:t>
      </w:r>
      <w:r w:rsidR="00942F42">
        <w:rPr>
          <w:rFonts w:cstheme="minorHAnsi"/>
          <w:bdr w:val="none" w:sz="0" w:space="0" w:color="auto" w:frame="1"/>
        </w:rPr>
        <w:t>“</w:t>
      </w:r>
      <w:r w:rsidR="00942F42" w:rsidRPr="00942F42">
        <w:rPr>
          <w:rStyle w:val="Strong"/>
          <w:rFonts w:cstheme="minorHAnsi"/>
          <w:b w:val="0"/>
          <w:bCs w:val="0"/>
          <w:color w:val="000000"/>
          <w:szCs w:val="20"/>
          <w:bdr w:val="none" w:sz="0" w:space="0" w:color="auto" w:frame="1"/>
        </w:rPr>
        <w:t>Rady</w:t>
      </w:r>
      <w:r w:rsidR="00942F42">
        <w:rPr>
          <w:rStyle w:val="Strong"/>
          <w:rFonts w:cstheme="minorHAnsi"/>
          <w:b w:val="0"/>
          <w:bCs w:val="0"/>
          <w:color w:val="000000"/>
          <w:szCs w:val="20"/>
          <w:bdr w:val="none" w:sz="0" w:space="0" w:color="auto" w:frame="1"/>
        </w:rPr>
        <w:t>”</w:t>
      </w:r>
      <w:r w:rsidR="00942F42" w:rsidRPr="00942F42">
        <w:rPr>
          <w:rStyle w:val="Strong"/>
          <w:rFonts w:cstheme="minorHAnsi"/>
          <w:b w:val="0"/>
          <w:bCs w:val="0"/>
          <w:color w:val="000000"/>
          <w:szCs w:val="20"/>
          <w:bdr w:val="none" w:sz="0" w:space="0" w:color="auto" w:frame="1"/>
        </w:rPr>
        <w:t>.</w:t>
      </w:r>
    </w:p>
    <w:p w14:paraId="47FFE322" w14:textId="13693403" w:rsidR="00303D4F" w:rsidRPr="00942F42" w:rsidRDefault="00484059" w:rsidP="00942F42">
      <w:pPr>
        <w:pStyle w:val="ListParagraph"/>
        <w:numPr>
          <w:ilvl w:val="0"/>
          <w:numId w:val="38"/>
        </w:numPr>
        <w:rPr>
          <w:rFonts w:eastAsia="Times New Roman" w:cstheme="minorHAnsi"/>
          <w:color w:val="39424E"/>
          <w:lang w:val="en-GB" w:eastAsia="fr-FR" w:bidi="ar-SA"/>
        </w:rPr>
      </w:pPr>
      <w:r w:rsidRPr="00942F42">
        <w:rPr>
          <w:rFonts w:cstheme="minorHAnsi"/>
          <w:color w:val="000000"/>
          <w:bdr w:val="none" w:sz="0" w:space="0" w:color="auto" w:frame="1"/>
        </w:rPr>
        <w:t xml:space="preserve">"Yes" if the input text contain the word </w:t>
      </w:r>
      <w:r w:rsidR="00942F42">
        <w:rPr>
          <w:rFonts w:cstheme="minorHAnsi"/>
          <w:color w:val="000000"/>
          <w:bdr w:val="none" w:sz="0" w:space="0" w:color="auto" w:frame="1"/>
        </w:rPr>
        <w:t>“</w:t>
      </w:r>
      <w:r w:rsidR="00942F42" w:rsidRPr="00942F42">
        <w:rPr>
          <w:rFonts w:cstheme="minorHAnsi"/>
          <w:color w:val="000000"/>
          <w:bdr w:val="none" w:sz="0" w:space="0" w:color="auto" w:frame="1"/>
        </w:rPr>
        <w:t>Rady</w:t>
      </w:r>
      <w:r w:rsidR="00942F42">
        <w:rPr>
          <w:rFonts w:cstheme="minorHAnsi"/>
          <w:color w:val="000000"/>
          <w:bdr w:val="none" w:sz="0" w:space="0" w:color="auto" w:frame="1"/>
        </w:rPr>
        <w:t>”</w:t>
      </w:r>
      <w:r w:rsidR="00942F42" w:rsidRPr="00942F42">
        <w:rPr>
          <w:rFonts w:cstheme="minorHAnsi"/>
          <w:color w:val="000000"/>
          <w:bdr w:val="none" w:sz="0" w:space="0" w:color="auto" w:frame="1"/>
        </w:rPr>
        <w:t>.</w:t>
      </w:r>
    </w:p>
    <w:p w14:paraId="2B284F3D" w14:textId="1A04DF86" w:rsidR="00484059" w:rsidRDefault="00484059" w:rsidP="00942F42">
      <w:pPr>
        <w:pStyle w:val="ListParagraph"/>
        <w:numPr>
          <w:ilvl w:val="0"/>
          <w:numId w:val="38"/>
        </w:numPr>
        <w:rPr>
          <w:rFonts w:cstheme="minorHAnsi"/>
          <w:color w:val="000000"/>
          <w:bdr w:val="none" w:sz="0" w:space="0" w:color="auto" w:frame="1"/>
        </w:rPr>
      </w:pPr>
      <w:r w:rsidRPr="00942F42">
        <w:rPr>
          <w:rFonts w:cstheme="minorHAnsi"/>
          <w:color w:val="000000"/>
          <w:bdr w:val="none" w:sz="0" w:space="0" w:color="auto" w:frame="1"/>
        </w:rPr>
        <w:t>"No" if not</w:t>
      </w:r>
    </w:p>
    <w:p w14:paraId="45AFD125" w14:textId="2CF25A41" w:rsidR="00F1573B" w:rsidRPr="00F1573B" w:rsidRDefault="00F1573B" w:rsidP="00B35D8A">
      <w:pPr>
        <w:pStyle w:val="Question"/>
        <w:numPr>
          <w:ilvl w:val="0"/>
          <w:numId w:val="39"/>
        </w:numPr>
      </w:pPr>
      <w:r>
        <w:t xml:space="preserve">What will be the </w:t>
      </w:r>
      <w:r w:rsidRPr="00B35D8A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942F42" w:rsidRPr="00267592" w14:paraId="1BEBE75F" w14:textId="77777777" w:rsidTr="0095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0925220F" w14:textId="77777777" w:rsidR="00942F42" w:rsidRPr="00267592" w:rsidRDefault="00942F42" w:rsidP="0095565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70984069" w14:textId="77777777" w:rsidR="00942F42" w:rsidRPr="00267592" w:rsidRDefault="00942F42" w:rsidP="0095565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942F42" w:rsidRPr="00C85074" w14:paraId="3B186275" w14:textId="77777777" w:rsidTr="0095565F">
        <w:trPr>
          <w:trHeight w:val="551"/>
        </w:trPr>
        <w:tc>
          <w:tcPr>
            <w:tcW w:w="4395" w:type="dxa"/>
            <w:vAlign w:val="center"/>
          </w:tcPr>
          <w:p w14:paraId="4417D84A" w14:textId="60AA8B99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  <w:r w:rsidRPr="00303D4F">
              <w:rPr>
                <w:rFonts w:cstheme="minorHAnsi"/>
                <w:color w:val="000000"/>
                <w:bdr w:val="none" w:sz="0" w:space="0" w:color="auto" w:frame="1"/>
              </w:rPr>
              <w:t>Hello Rady! How are you?</w:t>
            </w:r>
          </w:p>
        </w:tc>
        <w:tc>
          <w:tcPr>
            <w:tcW w:w="5245" w:type="dxa"/>
            <w:vAlign w:val="center"/>
          </w:tcPr>
          <w:p w14:paraId="61D1723C" w14:textId="76512510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YES</w:t>
            </w:r>
          </w:p>
        </w:tc>
      </w:tr>
      <w:tr w:rsidR="00942F42" w:rsidRPr="00C85074" w14:paraId="52D81498" w14:textId="77777777" w:rsidTr="0095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3185E33E" w14:textId="1D99930C" w:rsidR="00942F42" w:rsidRPr="00C85074" w:rsidRDefault="00942F42" w:rsidP="00942F42">
            <w:pPr>
              <w:jc w:val="left"/>
            </w:pPr>
            <w:r w:rsidRPr="00303D4F">
              <w:rPr>
                <w:rFonts w:cstheme="minorHAnsi"/>
                <w:color w:val="39424E"/>
                <w:bdr w:val="none" w:sz="0" w:space="0" w:color="auto" w:frame="1"/>
              </w:rPr>
              <w:t>Hi Rady. How old are you?</w:t>
            </w:r>
          </w:p>
        </w:tc>
        <w:tc>
          <w:tcPr>
            <w:tcW w:w="5245" w:type="dxa"/>
            <w:vAlign w:val="center"/>
          </w:tcPr>
          <w:p w14:paraId="786B98F6" w14:textId="63F97725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YES</w:t>
            </w:r>
          </w:p>
        </w:tc>
      </w:tr>
      <w:tr w:rsidR="00942F42" w:rsidRPr="00C85074" w14:paraId="1642789A" w14:textId="77777777" w:rsidTr="0095565F">
        <w:trPr>
          <w:trHeight w:val="551"/>
        </w:trPr>
        <w:tc>
          <w:tcPr>
            <w:tcW w:w="4395" w:type="dxa"/>
            <w:vAlign w:val="center"/>
          </w:tcPr>
          <w:p w14:paraId="469AF58B" w14:textId="4B660F96" w:rsidR="00942F42" w:rsidRDefault="00942F42" w:rsidP="00942F42">
            <w:pPr>
              <w:jc w:val="left"/>
            </w:pPr>
            <w:r w:rsidRPr="00303D4F">
              <w:rPr>
                <w:rFonts w:cstheme="minorHAnsi"/>
                <w:color w:val="39424E"/>
                <w:bdr w:val="none" w:sz="0" w:space="0" w:color="auto" w:frame="1"/>
              </w:rPr>
              <w:t>Where is rady?</w:t>
            </w:r>
          </w:p>
        </w:tc>
        <w:tc>
          <w:tcPr>
            <w:tcW w:w="5245" w:type="dxa"/>
            <w:vAlign w:val="center"/>
          </w:tcPr>
          <w:p w14:paraId="41CAA5AB" w14:textId="6931FFC0" w:rsidR="00942F42" w:rsidRPr="00C85074" w:rsidRDefault="0043537F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 xml:space="preserve">No </w:t>
            </w:r>
          </w:p>
        </w:tc>
      </w:tr>
      <w:tr w:rsidR="00942F42" w:rsidRPr="00C85074" w14:paraId="320C874F" w14:textId="77777777" w:rsidTr="0095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F195981" w14:textId="65B71170" w:rsidR="00942F42" w:rsidRPr="00B1336D" w:rsidRDefault="00942F42" w:rsidP="00942F42">
            <w:pPr>
              <w:jc w:val="left"/>
              <w:rPr>
                <w:rFonts w:cstheme="minorHAnsi"/>
              </w:rPr>
            </w:pPr>
            <w:r w:rsidRPr="00303D4F">
              <w:rPr>
                <w:rFonts w:cstheme="minorHAnsi"/>
                <w:color w:val="39424E"/>
                <w:bdr w:val="none" w:sz="0" w:space="0" w:color="auto" w:frame="1"/>
              </w:rPr>
              <w:t>Hi Ronan</w:t>
            </w:r>
            <w:r w:rsidR="0048473B">
              <w:rPr>
                <w:rFonts w:cstheme="minorHAnsi"/>
                <w:color w:val="39424E"/>
                <w:bdr w:val="none" w:sz="0" w:space="0" w:color="auto" w:frame="1"/>
              </w:rPr>
              <w:t>.</w:t>
            </w:r>
          </w:p>
        </w:tc>
        <w:tc>
          <w:tcPr>
            <w:tcW w:w="5245" w:type="dxa"/>
            <w:vAlign w:val="center"/>
          </w:tcPr>
          <w:p w14:paraId="5A8B6E1F" w14:textId="40CF0785" w:rsidR="00942F42" w:rsidRPr="00C85074" w:rsidRDefault="0043537F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 xml:space="preserve">No </w:t>
            </w:r>
          </w:p>
        </w:tc>
      </w:tr>
      <w:tr w:rsidR="00942F42" w:rsidRPr="00C85074" w14:paraId="69C5F661" w14:textId="77777777" w:rsidTr="0095565F">
        <w:trPr>
          <w:trHeight w:val="551"/>
        </w:trPr>
        <w:tc>
          <w:tcPr>
            <w:tcW w:w="4395" w:type="dxa"/>
            <w:vAlign w:val="center"/>
          </w:tcPr>
          <w:p w14:paraId="25AFB8B1" w14:textId="25F0F7C5" w:rsidR="00942F42" w:rsidRPr="00B1336D" w:rsidRDefault="00450F7D" w:rsidP="00942F4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Hello, my name is Raly the best.</w:t>
            </w:r>
          </w:p>
        </w:tc>
        <w:tc>
          <w:tcPr>
            <w:tcW w:w="5245" w:type="dxa"/>
            <w:vAlign w:val="center"/>
          </w:tcPr>
          <w:p w14:paraId="614D33B8" w14:textId="765BD7D3" w:rsidR="00942F42" w:rsidRPr="00C85074" w:rsidRDefault="00F37EBA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</w:t>
            </w:r>
            <w:bookmarkStart w:id="0" w:name="_GoBack"/>
            <w:bookmarkEnd w:id="0"/>
          </w:p>
        </w:tc>
      </w:tr>
    </w:tbl>
    <w:p w14:paraId="638CB92E" w14:textId="6160619D" w:rsidR="001A05BB" w:rsidRPr="0043537F" w:rsidRDefault="009905CA" w:rsidP="00B35D8A">
      <w:pPr>
        <w:pStyle w:val="Question"/>
      </w:pPr>
      <w:r w:rsidRPr="0043537F">
        <w:t xml:space="preserve">By using the following structure, fill up the gap and the black boxes to create a </w:t>
      </w:r>
      <w:r w:rsidR="004D127E" w:rsidRPr="0043537F">
        <w:t>functionable</w:t>
      </w:r>
      <w:r w:rsidRPr="0043537F">
        <w:t xml:space="preserve"> flowchart.</w:t>
      </w:r>
    </w:p>
    <w:p w14:paraId="710D3449" w14:textId="77777777" w:rsidR="0043537F" w:rsidRPr="0043537F" w:rsidRDefault="0043537F" w:rsidP="0043537F">
      <w:pPr>
        <w:pStyle w:val="Question"/>
        <w:numPr>
          <w:ilvl w:val="0"/>
          <w:numId w:val="0"/>
        </w:numPr>
        <w:ind w:left="360"/>
        <w:rPr>
          <w:b/>
          <w:bCs w:val="0"/>
          <w:lang w:eastAsia="en-US"/>
        </w:rPr>
      </w:pPr>
      <w:r w:rsidRPr="0043537F">
        <w:rPr>
          <w:b/>
          <w:bCs w:val="0"/>
          <w:lang w:eastAsia="en-US"/>
        </w:rPr>
        <w:t>text=input()</w:t>
      </w:r>
    </w:p>
    <w:p w14:paraId="229BCE48" w14:textId="77777777" w:rsidR="0043537F" w:rsidRPr="0043537F" w:rsidRDefault="0043537F" w:rsidP="0043537F">
      <w:pPr>
        <w:pStyle w:val="Question"/>
        <w:numPr>
          <w:ilvl w:val="0"/>
          <w:numId w:val="0"/>
        </w:numPr>
        <w:ind w:left="360"/>
        <w:rPr>
          <w:b/>
          <w:bCs w:val="0"/>
          <w:lang w:eastAsia="en-US"/>
        </w:rPr>
      </w:pPr>
      <w:r w:rsidRPr="0043537F">
        <w:rPr>
          <w:b/>
          <w:bCs w:val="0"/>
          <w:lang w:eastAsia="en-US"/>
        </w:rPr>
        <w:t>result="Rady"</w:t>
      </w:r>
    </w:p>
    <w:p w14:paraId="4E455A13" w14:textId="77777777" w:rsidR="0043537F" w:rsidRPr="0043537F" w:rsidRDefault="0043537F" w:rsidP="0043537F">
      <w:pPr>
        <w:pStyle w:val="Question"/>
        <w:numPr>
          <w:ilvl w:val="0"/>
          <w:numId w:val="0"/>
        </w:numPr>
        <w:ind w:left="720" w:hanging="360"/>
        <w:rPr>
          <w:b/>
          <w:bCs w:val="0"/>
          <w:lang w:eastAsia="en-US"/>
        </w:rPr>
      </w:pPr>
      <w:r w:rsidRPr="0043537F">
        <w:rPr>
          <w:b/>
          <w:bCs w:val="0"/>
          <w:lang w:eastAsia="en-US"/>
        </w:rPr>
        <w:t>if result in text:</w:t>
      </w:r>
    </w:p>
    <w:p w14:paraId="559D7466" w14:textId="3F1A0C4D" w:rsidR="0043537F" w:rsidRPr="0043537F" w:rsidRDefault="0043537F" w:rsidP="0043537F">
      <w:pPr>
        <w:pStyle w:val="Question"/>
        <w:numPr>
          <w:ilvl w:val="0"/>
          <w:numId w:val="0"/>
        </w:numPr>
        <w:ind w:left="720"/>
        <w:rPr>
          <w:b/>
          <w:bCs w:val="0"/>
          <w:lang w:eastAsia="en-US"/>
        </w:rPr>
      </w:pPr>
      <w:r w:rsidRPr="0043537F">
        <w:rPr>
          <w:b/>
          <w:bCs w:val="0"/>
          <w:lang w:eastAsia="en-US"/>
        </w:rPr>
        <w:t>    print(</w:t>
      </w:r>
      <w:r w:rsidR="00E77ECE">
        <w:rPr>
          <w:b/>
          <w:bCs w:val="0"/>
          <w:lang w:eastAsia="en-US"/>
        </w:rPr>
        <w:t>YES</w:t>
      </w:r>
      <w:r w:rsidRPr="0043537F">
        <w:rPr>
          <w:b/>
          <w:bCs w:val="0"/>
          <w:lang w:eastAsia="en-US"/>
        </w:rPr>
        <w:t>)</w:t>
      </w:r>
    </w:p>
    <w:p w14:paraId="148763AB" w14:textId="77777777" w:rsidR="0043537F" w:rsidRPr="0043537F" w:rsidRDefault="0043537F" w:rsidP="0043537F">
      <w:pPr>
        <w:pStyle w:val="Question"/>
        <w:numPr>
          <w:ilvl w:val="0"/>
          <w:numId w:val="0"/>
        </w:numPr>
        <w:ind w:left="720" w:hanging="360"/>
        <w:rPr>
          <w:b/>
          <w:bCs w:val="0"/>
          <w:lang w:eastAsia="en-US"/>
        </w:rPr>
      </w:pPr>
      <w:r w:rsidRPr="0043537F">
        <w:rPr>
          <w:b/>
          <w:bCs w:val="0"/>
          <w:lang w:eastAsia="en-US"/>
        </w:rPr>
        <w:t>else:</w:t>
      </w:r>
    </w:p>
    <w:p w14:paraId="29075F34" w14:textId="5EAC55C5" w:rsidR="0043537F" w:rsidRPr="0043537F" w:rsidRDefault="0043537F" w:rsidP="0043537F">
      <w:pPr>
        <w:pStyle w:val="Question"/>
        <w:numPr>
          <w:ilvl w:val="0"/>
          <w:numId w:val="0"/>
        </w:numPr>
        <w:ind w:left="360"/>
        <w:rPr>
          <w:b/>
          <w:bCs w:val="0"/>
          <w:lang w:eastAsia="en-US"/>
        </w:rPr>
      </w:pPr>
      <w:r w:rsidRPr="0043537F">
        <w:rPr>
          <w:b/>
          <w:bCs w:val="0"/>
          <w:lang w:eastAsia="en-US"/>
        </w:rPr>
        <w:t xml:space="preserve">    </w:t>
      </w:r>
      <w:r>
        <w:rPr>
          <w:b/>
          <w:bCs w:val="0"/>
          <w:lang w:eastAsia="en-US"/>
        </w:rPr>
        <w:t xml:space="preserve">       </w:t>
      </w:r>
      <w:r w:rsidRPr="0043537F">
        <w:rPr>
          <w:b/>
          <w:bCs w:val="0"/>
          <w:lang w:eastAsia="en-US"/>
        </w:rPr>
        <w:t>print(</w:t>
      </w:r>
      <w:r w:rsidR="00E77ECE">
        <w:rPr>
          <w:b/>
          <w:bCs w:val="0"/>
          <w:lang w:eastAsia="en-US"/>
        </w:rPr>
        <w:t>NO</w:t>
      </w:r>
      <w:r w:rsidRPr="0043537F">
        <w:rPr>
          <w:b/>
          <w:bCs w:val="0"/>
          <w:lang w:eastAsia="en-US"/>
        </w:rPr>
        <w:t>)</w:t>
      </w:r>
    </w:p>
    <w:p w14:paraId="498DBE3E" w14:textId="3024B88F" w:rsidR="0043537F" w:rsidRDefault="0043537F" w:rsidP="0043537F">
      <w:pPr>
        <w:pStyle w:val="Question"/>
        <w:numPr>
          <w:ilvl w:val="0"/>
          <w:numId w:val="0"/>
        </w:numPr>
        <w:ind w:left="720"/>
      </w:pPr>
    </w:p>
    <w:p w14:paraId="7D027308" w14:textId="5DF1A64E" w:rsidR="000075D8" w:rsidRDefault="000075D8" w:rsidP="000075D8">
      <w:r w:rsidRPr="000075D8"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B3776F" wp14:editId="68924C93">
                <wp:simplePos x="0" y="0"/>
                <wp:positionH relativeFrom="margin">
                  <wp:posOffset>509905</wp:posOffset>
                </wp:positionH>
                <wp:positionV relativeFrom="paragraph">
                  <wp:posOffset>35560</wp:posOffset>
                </wp:positionV>
                <wp:extent cx="4402455" cy="7076440"/>
                <wp:effectExtent l="266700" t="0" r="0" b="10160"/>
                <wp:wrapTopAndBottom/>
                <wp:docPr id="134" name="Groupe 1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3A6CDD-5FE9-2E3A-ABDF-06A0747822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2455" cy="7076440"/>
                          <a:chOff x="0" y="-104777"/>
                          <a:chExt cx="3631454" cy="7077308"/>
                        </a:xfrm>
                      </wpg:grpSpPr>
                      <wps:wsp>
                        <wps:cNvPr id="859193250" name="Rectangle 859193250">
                          <a:extLst>
                            <a:ext uri="{FF2B5EF4-FFF2-40B4-BE49-F238E27FC236}">
                              <a16:creationId xmlns:a16="http://schemas.microsoft.com/office/drawing/2014/main" id="{9ADA032F-6098-92EB-C17B-D6722BC5CD96}"/>
                            </a:ext>
                          </a:extLst>
                        </wps:cNvPr>
                        <wps:cNvSpPr/>
                        <wps:spPr>
                          <a:xfrm>
                            <a:off x="764998" y="389238"/>
                            <a:ext cx="1266219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0B19D5" w14:textId="08EA3AC5" w:rsidR="00E77ECE" w:rsidRDefault="00E77ECE" w:rsidP="00E77ECE">
                              <w:pPr>
                                <w:jc w:val="center"/>
                              </w:pPr>
                              <w:r>
                                <w:t>Input text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40028840" name="Losange 1540028840">
                          <a:extLst>
                            <a:ext uri="{FF2B5EF4-FFF2-40B4-BE49-F238E27FC236}">
                              <a16:creationId xmlns:a16="http://schemas.microsoft.com/office/drawing/2014/main" id="{D1108064-1096-71BD-D89A-F110661B9B82}"/>
                            </a:ext>
                          </a:extLst>
                        </wps:cNvPr>
                        <wps:cNvSpPr/>
                        <wps:spPr>
                          <a:xfrm>
                            <a:off x="0" y="1734099"/>
                            <a:ext cx="2796895" cy="836027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0717236" name="Parallélogramme 2100717236">
                          <a:extLst>
                            <a:ext uri="{FF2B5EF4-FFF2-40B4-BE49-F238E27FC236}">
                              <a16:creationId xmlns:a16="http://schemas.microsoft.com/office/drawing/2014/main" id="{439F79BF-691D-56F6-9361-8F57375A5F34}"/>
                            </a:ext>
                          </a:extLst>
                        </wps:cNvPr>
                        <wps:cNvSpPr/>
                        <wps:spPr>
                          <a:xfrm>
                            <a:off x="884013" y="1220669"/>
                            <a:ext cx="1028184" cy="265425"/>
                          </a:xfrm>
                          <a:prstGeom prst="parallelogram">
                            <a:avLst>
                              <a:gd name="adj" fmla="val 59192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1727A" w14:textId="1D20FF8C" w:rsidR="00E77ECE" w:rsidRPr="00E77ECE" w:rsidRDefault="00E77ECE" w:rsidP="00E77ECE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889074215" name="Straight Connector 29">
                          <a:extLst>
                            <a:ext uri="{FF2B5EF4-FFF2-40B4-BE49-F238E27FC236}">
                              <a16:creationId xmlns:a16="http://schemas.microsoft.com/office/drawing/2014/main" id="{7171D950-FF2A-41F3-B089-09AFE5AD0E85}"/>
                            </a:ext>
                          </a:extLst>
                        </wps:cNvPr>
                        <wps:cNvCnPr>
                          <a:cxnSpLocks/>
                          <a:stCxn id="1540028840" idx="2"/>
                          <a:endCxn id="1608503971" idx="0"/>
                        </wps:cNvCnPr>
                        <wps:spPr>
                          <a:xfrm>
                            <a:off x="1398448" y="2570126"/>
                            <a:ext cx="0" cy="20676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6905443" name="Straight Connector 29">
                          <a:extLst>
                            <a:ext uri="{FF2B5EF4-FFF2-40B4-BE49-F238E27FC236}">
                              <a16:creationId xmlns:a16="http://schemas.microsoft.com/office/drawing/2014/main" id="{97A8540E-A8C9-F80D-9201-2FD07273238C}"/>
                            </a:ext>
                          </a:extLst>
                        </wps:cNvPr>
                        <wps:cNvCnPr>
                          <a:cxnSpLocks/>
                          <a:stCxn id="2100717236" idx="4"/>
                          <a:endCxn id="1540028840" idx="0"/>
                        </wps:cNvCnPr>
                        <wps:spPr>
                          <a:xfrm>
                            <a:off x="1398105" y="1486093"/>
                            <a:ext cx="343" cy="24800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787710" name="ZoneTexte 18">
                          <a:extLst>
                            <a:ext uri="{FF2B5EF4-FFF2-40B4-BE49-F238E27FC236}">
                              <a16:creationId xmlns:a16="http://schemas.microsoft.com/office/drawing/2014/main" id="{0CDE676A-10D1-CC99-2782-C61CF6738765}"/>
                            </a:ext>
                          </a:extLst>
                        </wps:cNvPr>
                        <wps:cNvSpPr txBox="1"/>
                        <wps:spPr>
                          <a:xfrm>
                            <a:off x="2191901" y="1818251"/>
                            <a:ext cx="508239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1EFC4A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0070901" name="Rectangle : coins arrondis 710070901">
                          <a:extLst>
                            <a:ext uri="{FF2B5EF4-FFF2-40B4-BE49-F238E27FC236}">
                              <a16:creationId xmlns:a16="http://schemas.microsoft.com/office/drawing/2014/main" id="{1B216318-929A-F024-1EE6-8207E82A4A8E}"/>
                            </a:ext>
                          </a:extLst>
                        </wps:cNvPr>
                        <wps:cNvSpPr/>
                        <wps:spPr>
                          <a:xfrm>
                            <a:off x="925337" y="-104777"/>
                            <a:ext cx="945539" cy="3378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16857" w14:textId="77777777" w:rsidR="000075D8" w:rsidRDefault="000075D8" w:rsidP="000075D8">
                              <w:pPr>
                                <w:rPr>
                                  <w:rFonts w:hAnsi="Calibri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61422819" name="Connecteur : en angle 1761422819">
                          <a:extLst>
                            <a:ext uri="{FF2B5EF4-FFF2-40B4-BE49-F238E27FC236}">
                              <a16:creationId xmlns:a16="http://schemas.microsoft.com/office/drawing/2014/main" id="{1EF690CC-3299-88A2-6A53-4894D7FD5E6D}"/>
                            </a:ext>
                          </a:extLst>
                        </wps:cNvPr>
                        <wps:cNvCnPr>
                          <a:cxnSpLocks/>
                          <a:stCxn id="119171663" idx="2"/>
                        </wps:cNvCnPr>
                        <wps:spPr>
                          <a:xfrm rot="5400000" flipH="1" flipV="1">
                            <a:off x="-143472" y="3071836"/>
                            <a:ext cx="3084607" cy="3981"/>
                          </a:xfrm>
                          <a:prstGeom prst="bentConnector5">
                            <a:avLst>
                              <a:gd name="adj1" fmla="val -7411"/>
                              <a:gd name="adj2" fmla="val -40529440"/>
                              <a:gd name="adj3" fmla="val 100030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1694143" name="Straight Connector 29">
                          <a:extLst>
                            <a:ext uri="{FF2B5EF4-FFF2-40B4-BE49-F238E27FC236}">
                              <a16:creationId xmlns:a16="http://schemas.microsoft.com/office/drawing/2014/main" id="{C63DD2A6-5130-4CD4-1112-EC76E2F0AF17}"/>
                            </a:ext>
                          </a:extLst>
                        </wps:cNvPr>
                        <wps:cNvCnPr>
                          <a:cxnSpLocks/>
                          <a:stCxn id="907537196" idx="2"/>
                          <a:endCxn id="2100717236" idx="0"/>
                        </wps:cNvCnPr>
                        <wps:spPr>
                          <a:xfrm flipH="1">
                            <a:off x="1398105" y="1025491"/>
                            <a:ext cx="1" cy="19517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4809703" name="Straight Connector 29">
                          <a:extLst>
                            <a:ext uri="{FF2B5EF4-FFF2-40B4-BE49-F238E27FC236}">
                              <a16:creationId xmlns:a16="http://schemas.microsoft.com/office/drawing/2014/main" id="{8B4603A4-B9F6-CA2A-BBAA-B7E6776B21A0}"/>
                            </a:ext>
                          </a:extLst>
                        </wps:cNvPr>
                        <wps:cNvCnPr>
                          <a:cxnSpLocks/>
                          <a:stCxn id="710070901" idx="2"/>
                          <a:endCxn id="859193250" idx="0"/>
                        </wps:cNvCnPr>
                        <wps:spPr>
                          <a:xfrm>
                            <a:off x="1398107" y="233098"/>
                            <a:ext cx="1" cy="15614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1822371" name="Connecteur : en angle 1781822371">
                          <a:extLst>
                            <a:ext uri="{FF2B5EF4-FFF2-40B4-BE49-F238E27FC236}">
                              <a16:creationId xmlns:a16="http://schemas.microsoft.com/office/drawing/2014/main" id="{3C1CA203-1B3F-5FF3-5324-1FC32A27BF83}"/>
                            </a:ext>
                          </a:extLst>
                        </wps:cNvPr>
                        <wps:cNvCnPr>
                          <a:cxnSpLocks/>
                          <a:stCxn id="1540028840" idx="3"/>
                          <a:endCxn id="1458674653" idx="0"/>
                        </wps:cNvCnPr>
                        <wps:spPr>
                          <a:xfrm flipH="1">
                            <a:off x="1398448" y="2152113"/>
                            <a:ext cx="1398447" cy="2939738"/>
                          </a:xfrm>
                          <a:prstGeom prst="bentConnector4">
                            <a:avLst>
                              <a:gd name="adj1" fmla="val -38824"/>
                              <a:gd name="adj2" fmla="val 94695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2919189" name="Rectangle : coins arrondis 1292919189">
                          <a:extLst>
                            <a:ext uri="{FF2B5EF4-FFF2-40B4-BE49-F238E27FC236}">
                              <a16:creationId xmlns:a16="http://schemas.microsoft.com/office/drawing/2014/main" id="{C8D6FE55-E4A6-746D-F48C-75C780B10BA6}"/>
                            </a:ext>
                          </a:extLst>
                        </wps:cNvPr>
                        <wps:cNvSpPr/>
                        <wps:spPr>
                          <a:xfrm>
                            <a:off x="932028" y="6647356"/>
                            <a:ext cx="945541" cy="3251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CBA0F" w14:textId="77777777" w:rsidR="000075D8" w:rsidRDefault="000075D8" w:rsidP="000075D8">
                              <w:pPr>
                                <w:jc w:val="center"/>
                                <w:rPr>
                                  <w:rFonts w:hAnsi="Calibri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63712652" name="Straight Connector 29">
                          <a:extLst>
                            <a:ext uri="{FF2B5EF4-FFF2-40B4-BE49-F238E27FC236}">
                              <a16:creationId xmlns:a16="http://schemas.microsoft.com/office/drawing/2014/main" id="{367844C1-A839-0B29-7B09-D7AF744B7011}"/>
                            </a:ext>
                          </a:extLst>
                        </wps:cNvPr>
                        <wps:cNvCnPr>
                          <a:cxnSpLocks/>
                          <a:stCxn id="851569003" idx="2"/>
                          <a:endCxn id="1292919189" idx="0"/>
                        </wps:cNvCnPr>
                        <wps:spPr>
                          <a:xfrm>
                            <a:off x="1404800" y="6363210"/>
                            <a:ext cx="0" cy="28414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7537196" name="Rectangle 907537196">
                          <a:extLst>
                            <a:ext uri="{FF2B5EF4-FFF2-40B4-BE49-F238E27FC236}">
                              <a16:creationId xmlns:a16="http://schemas.microsoft.com/office/drawing/2014/main" id="{8C199904-491B-9847-F17A-AC30C6B7FADE}"/>
                            </a:ext>
                          </a:extLst>
                        </wps:cNvPr>
                        <wps:cNvSpPr/>
                        <wps:spPr>
                          <a:xfrm>
                            <a:off x="925336" y="796575"/>
                            <a:ext cx="945539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423209" w14:textId="11E20ED9" w:rsidR="00E77ECE" w:rsidRDefault="00E77ECE" w:rsidP="00E77ECE">
                              <w:r>
                                <w:t>result =”Rady”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63388633" name="Straight Connector 29">
                          <a:extLst>
                            <a:ext uri="{FF2B5EF4-FFF2-40B4-BE49-F238E27FC236}">
                              <a16:creationId xmlns:a16="http://schemas.microsoft.com/office/drawing/2014/main" id="{A44072A0-32B1-9567-656A-6ACC3176D348}"/>
                            </a:ext>
                          </a:extLst>
                        </wps:cNvPr>
                        <wps:cNvCnPr>
                          <a:cxnSpLocks/>
                          <a:stCxn id="859193250" idx="2"/>
                          <a:endCxn id="907537196" idx="0"/>
                        </wps:cNvCnPr>
                        <wps:spPr>
                          <a:xfrm flipH="1">
                            <a:off x="1398106" y="618154"/>
                            <a:ext cx="2" cy="17842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7263870" name="ZoneTexte 18">
                          <a:extLst>
                            <a:ext uri="{FF2B5EF4-FFF2-40B4-BE49-F238E27FC236}">
                              <a16:creationId xmlns:a16="http://schemas.microsoft.com/office/drawing/2014/main" id="{CAB3719B-42C7-BED8-EE92-FB03F12838FE}"/>
                            </a:ext>
                          </a:extLst>
                        </wps:cNvPr>
                        <wps:cNvSpPr txBox="1"/>
                        <wps:spPr>
                          <a:xfrm>
                            <a:off x="1404799" y="2570671"/>
                            <a:ext cx="421138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0A8CDF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58674653" name="Losange 1458674653">
                          <a:extLst>
                            <a:ext uri="{FF2B5EF4-FFF2-40B4-BE49-F238E27FC236}">
                              <a16:creationId xmlns:a16="http://schemas.microsoft.com/office/drawing/2014/main" id="{CB0F775B-E44D-32FF-953A-1E6DB7D746DB}"/>
                            </a:ext>
                          </a:extLst>
                        </wps:cNvPr>
                        <wps:cNvSpPr/>
                        <wps:spPr>
                          <a:xfrm>
                            <a:off x="0" y="5091851"/>
                            <a:ext cx="2796895" cy="836027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1569003" name="Rectangle 851569003">
                          <a:extLst>
                            <a:ext uri="{FF2B5EF4-FFF2-40B4-BE49-F238E27FC236}">
                              <a16:creationId xmlns:a16="http://schemas.microsoft.com/office/drawing/2014/main" id="{0E6D69FA-D42C-E541-DC10-57C9A6A51492}"/>
                            </a:ext>
                          </a:extLst>
                        </wps:cNvPr>
                        <wps:cNvSpPr/>
                        <wps:spPr>
                          <a:xfrm>
                            <a:off x="984345" y="6134294"/>
                            <a:ext cx="840908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674107" name="Rectangle 124674107">
                          <a:extLst>
                            <a:ext uri="{FF2B5EF4-FFF2-40B4-BE49-F238E27FC236}">
                              <a16:creationId xmlns:a16="http://schemas.microsoft.com/office/drawing/2014/main" id="{72ACDCBE-E684-D703-75C2-66A55D8FFE45}"/>
                            </a:ext>
                          </a:extLst>
                        </wps:cNvPr>
                        <wps:cNvSpPr/>
                        <wps:spPr>
                          <a:xfrm>
                            <a:off x="2790546" y="6138475"/>
                            <a:ext cx="840908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75366364" name="Connecteur : en angle 1375366364">
                          <a:extLst>
                            <a:ext uri="{FF2B5EF4-FFF2-40B4-BE49-F238E27FC236}">
                              <a16:creationId xmlns:a16="http://schemas.microsoft.com/office/drawing/2014/main" id="{EC94E858-995B-9236-7B10-392C239E2B1E}"/>
                            </a:ext>
                          </a:extLst>
                        </wps:cNvPr>
                        <wps:cNvCnPr>
                          <a:cxnSpLocks/>
                          <a:stCxn id="1458674653" idx="3"/>
                          <a:endCxn id="124674107" idx="0"/>
                        </wps:cNvCnPr>
                        <wps:spPr>
                          <a:xfrm>
                            <a:off x="2796895" y="5509865"/>
                            <a:ext cx="414105" cy="628610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292871" name="Connecteur : en angle 128292871">
                          <a:extLst>
                            <a:ext uri="{FF2B5EF4-FFF2-40B4-BE49-F238E27FC236}">
                              <a16:creationId xmlns:a16="http://schemas.microsoft.com/office/drawing/2014/main" id="{D77F7F7A-1979-71E0-54C5-425432358283}"/>
                            </a:ext>
                          </a:extLst>
                        </wps:cNvPr>
                        <wps:cNvCnPr>
                          <a:cxnSpLocks/>
                          <a:stCxn id="124674107" idx="2"/>
                          <a:endCxn id="1292919189" idx="0"/>
                        </wps:cNvCnPr>
                        <wps:spPr>
                          <a:xfrm rot="5400000">
                            <a:off x="2167917" y="5604273"/>
                            <a:ext cx="279965" cy="18062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5472419" name="Straight Connector 29">
                          <a:extLst>
                            <a:ext uri="{FF2B5EF4-FFF2-40B4-BE49-F238E27FC236}">
                              <a16:creationId xmlns:a16="http://schemas.microsoft.com/office/drawing/2014/main" id="{503E45F7-3CB8-C46F-D41C-7DE3B612B4C6}"/>
                            </a:ext>
                          </a:extLst>
                        </wps:cNvPr>
                        <wps:cNvCnPr>
                          <a:cxnSpLocks/>
                          <a:stCxn id="1458674653" idx="2"/>
                          <a:endCxn id="851569003" idx="0"/>
                        </wps:cNvCnPr>
                        <wps:spPr>
                          <a:xfrm>
                            <a:off x="1398448" y="5927878"/>
                            <a:ext cx="6351" cy="20641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45963" name="ZoneTexte 18">
                          <a:extLst>
                            <a:ext uri="{FF2B5EF4-FFF2-40B4-BE49-F238E27FC236}">
                              <a16:creationId xmlns:a16="http://schemas.microsoft.com/office/drawing/2014/main" id="{ECBD4050-0027-8909-5152-E621FB37E8AF}"/>
                            </a:ext>
                          </a:extLst>
                        </wps:cNvPr>
                        <wps:cNvSpPr txBox="1"/>
                        <wps:spPr>
                          <a:xfrm>
                            <a:off x="1398450" y="3627824"/>
                            <a:ext cx="421138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CAFC10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4087250" name="Rectangle 84087250">
                          <a:extLst>
                            <a:ext uri="{FF2B5EF4-FFF2-40B4-BE49-F238E27FC236}">
                              <a16:creationId xmlns:a16="http://schemas.microsoft.com/office/drawing/2014/main" id="{9C25EE36-DB6E-7043-88DD-50517A591794}"/>
                            </a:ext>
                          </a:extLst>
                        </wps:cNvPr>
                        <wps:cNvSpPr/>
                        <wps:spPr>
                          <a:xfrm>
                            <a:off x="739058" y="3889671"/>
                            <a:ext cx="1312429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08503971" name="Losange 1608503971">
                          <a:extLst>
                            <a:ext uri="{FF2B5EF4-FFF2-40B4-BE49-F238E27FC236}">
                              <a16:creationId xmlns:a16="http://schemas.microsoft.com/office/drawing/2014/main" id="{CD90F682-4A6D-4C59-E99D-1561E2C22E4F}"/>
                            </a:ext>
                          </a:extLst>
                        </wps:cNvPr>
                        <wps:cNvSpPr/>
                        <wps:spPr>
                          <a:xfrm>
                            <a:off x="0" y="2776895"/>
                            <a:ext cx="2796895" cy="836027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81298720" name="ZoneTexte 18">
                          <a:extLst>
                            <a:ext uri="{FF2B5EF4-FFF2-40B4-BE49-F238E27FC236}">
                              <a16:creationId xmlns:a16="http://schemas.microsoft.com/office/drawing/2014/main" id="{E883C905-183F-0F92-6259-86D60691ECF3}"/>
                            </a:ext>
                          </a:extLst>
                        </wps:cNvPr>
                        <wps:cNvSpPr txBox="1"/>
                        <wps:spPr>
                          <a:xfrm>
                            <a:off x="1404799" y="5842215"/>
                            <a:ext cx="421138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34D35D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79773803" name="Straight Connector 29">
                          <a:extLst>
                            <a:ext uri="{FF2B5EF4-FFF2-40B4-BE49-F238E27FC236}">
                              <a16:creationId xmlns:a16="http://schemas.microsoft.com/office/drawing/2014/main" id="{5B2A31B5-638E-B912-8CE7-E9FBA6638BF6}"/>
                            </a:ext>
                          </a:extLst>
                        </wps:cNvPr>
                        <wps:cNvCnPr>
                          <a:cxnSpLocks/>
                          <a:stCxn id="1608503971" idx="2"/>
                          <a:endCxn id="84087250" idx="0"/>
                        </wps:cNvCnPr>
                        <wps:spPr>
                          <a:xfrm flipH="1">
                            <a:off x="1395273" y="3612922"/>
                            <a:ext cx="3175" cy="27674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886342" name="ZoneTexte 18">
                          <a:extLst>
                            <a:ext uri="{FF2B5EF4-FFF2-40B4-BE49-F238E27FC236}">
                              <a16:creationId xmlns:a16="http://schemas.microsoft.com/office/drawing/2014/main" id="{4DBFE379-F059-88CB-1094-E115B600FE62}"/>
                            </a:ext>
                          </a:extLst>
                        </wps:cNvPr>
                        <wps:cNvSpPr txBox="1"/>
                        <wps:spPr>
                          <a:xfrm>
                            <a:off x="2693790" y="2963070"/>
                            <a:ext cx="508239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9D7C04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9171663" name="Rectangle 119171663">
                          <a:extLst>
                            <a:ext uri="{FF2B5EF4-FFF2-40B4-BE49-F238E27FC236}">
                              <a16:creationId xmlns:a16="http://schemas.microsoft.com/office/drawing/2014/main" id="{1FFC6AC6-94AC-C2A0-A9EF-D22957B79ADB}"/>
                            </a:ext>
                          </a:extLst>
                        </wps:cNvPr>
                        <wps:cNvSpPr/>
                        <wps:spPr>
                          <a:xfrm>
                            <a:off x="740627" y="4387214"/>
                            <a:ext cx="1312429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3106119" name="Connecteur : en angle 1213106119">
                          <a:extLst>
                            <a:ext uri="{FF2B5EF4-FFF2-40B4-BE49-F238E27FC236}">
                              <a16:creationId xmlns:a16="http://schemas.microsoft.com/office/drawing/2014/main" id="{7A6BB0E7-D4E1-983A-5D13-51DE9CD50C6E}"/>
                            </a:ext>
                          </a:extLst>
                        </wps:cNvPr>
                        <wps:cNvCnPr>
                          <a:cxnSpLocks/>
                          <a:stCxn id="1608503971" idx="3"/>
                          <a:endCxn id="119171663" idx="0"/>
                        </wps:cNvCnPr>
                        <wps:spPr>
                          <a:xfrm flipH="1">
                            <a:off x="1396842" y="3194909"/>
                            <a:ext cx="1400053" cy="1192305"/>
                          </a:xfrm>
                          <a:prstGeom prst="bentConnector4">
                            <a:avLst>
                              <a:gd name="adj1" fmla="val -4422"/>
                              <a:gd name="adj2" fmla="val 84573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6997165" name="ZoneTexte 18">
                          <a:extLst>
                            <a:ext uri="{FF2B5EF4-FFF2-40B4-BE49-F238E27FC236}">
                              <a16:creationId xmlns:a16="http://schemas.microsoft.com/office/drawing/2014/main" id="{2EE2A0DE-3A5E-A9A7-5AA6-D78240607BA6}"/>
                            </a:ext>
                          </a:extLst>
                        </wps:cNvPr>
                        <wps:cNvSpPr txBox="1"/>
                        <wps:spPr>
                          <a:xfrm>
                            <a:off x="2693791" y="5287277"/>
                            <a:ext cx="508239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AB6838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1941044" name="Straight Connector 29">
                          <a:extLst>
                            <a:ext uri="{FF2B5EF4-FFF2-40B4-BE49-F238E27FC236}">
                              <a16:creationId xmlns:a16="http://schemas.microsoft.com/office/drawing/2014/main" id="{6DDC8429-1134-723C-AF32-AB2D520DD5FA}"/>
                            </a:ext>
                          </a:extLst>
                        </wps:cNvPr>
                        <wps:cNvCnPr>
                          <a:cxnSpLocks/>
                          <a:stCxn id="84087250" idx="2"/>
                          <a:endCxn id="119171663" idx="0"/>
                        </wps:cNvCnPr>
                        <wps:spPr>
                          <a:xfrm>
                            <a:off x="1395273" y="4118587"/>
                            <a:ext cx="1569" cy="268627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B3776F" id="Groupe 133" o:spid="_x0000_s1026" style="position:absolute;left:0;text-align:left;margin-left:40.15pt;margin-top:2.8pt;width:346.65pt;height:557.2pt;z-index:251659264;mso-position-horizontal-relative:margin;mso-width-relative:margin;mso-height-relative:margin" coordorigin=",-1047" coordsize="36314,70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">
                <v:rect id="Rectangle 859193250" o:spid="_x0000_s1027" style="position:absolute;left:7649;top:3892;width:12663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" fillcolor="#4472c4 [3204]" stroked="f" strokeweight="1pt">
                  <v:textbox>
                    <w:txbxContent>
                      <w:p w14:paraId="3C0B19D5" w14:textId="08EA3AC5" w:rsidR="00E77ECE" w:rsidRDefault="00E77ECE" w:rsidP="00E77ECE">
                        <w:pPr>
                          <w:jc w:val="center"/>
                        </w:pPr>
                        <w:r>
                          <w:t>Input text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e 1540028840" o:spid="_x0000_s1028" type="#_x0000_t4" style="position:absolute;top:17340;width:27968;height:8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" fillcolor="#ffc000" strokecolor="white [3201]" strokeweight="1.5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élogramme 2100717236" o:spid="_x0000_s1029" type="#_x0000_t7" style="position:absolute;left:8840;top:12206;width:10281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" adj="3301" fillcolor="#70ad47 [3209]" stroked="f" strokeweight="1pt">
                  <v:textbox>
                    <w:txbxContent>
                      <w:p w14:paraId="12B1727A" w14:textId="1D20FF8C" w:rsidR="00E77ECE" w:rsidRPr="00E77ECE" w:rsidRDefault="00E77ECE" w:rsidP="00E77ECE">
                        <w:pPr>
                          <w:rPr>
                            <w:color w:val="595959" w:themeColor="text1" w:themeTint="A6"/>
                          </w:rPr>
                        </w:pPr>
                      </w:p>
                    </w:txbxContent>
                  </v:textbox>
                </v:shape>
                <v:line id="Straight Connector 29" o:spid="_x0000_s1030" style="position:absolute;visibility:visible;mso-wrap-style:square" from="13984,25701" to="13984,27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line id="Straight Connector 29" o:spid="_x0000_s1031" style="position:absolute;visibility:visible;mso-wrap-style:square" from="13981,14860" to="13984,1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18" o:spid="_x0000_s1032" type="#_x0000_t202" style="position:absolute;left:21919;top:18182;width:5082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" filled="f" stroked="f">
                  <v:textbox>
                    <w:txbxContent>
                      <w:p w14:paraId="411EFC4A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roundrect id="Rectangle : coins arrondis 710070901" o:spid="_x0000_s1033" style="position:absolute;left:9253;top:-1047;width:9455;height:337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" fillcolor="black [3200]" strokecolor="black [480]" strokeweight="1pt">
                  <v:stroke joinstyle="miter"/>
                  <v:textbox>
                    <w:txbxContent>
                      <w:p w14:paraId="5CC16857" w14:textId="77777777" w:rsidR="000075D8" w:rsidRDefault="000075D8" w:rsidP="000075D8">
                        <w:pPr>
                          <w:rPr>
                            <w:rFonts w:hAnsi="Calibri"/>
                            <w:color w:val="FFFFFF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FFFFFF"/>
                            <w:kern w:val="24"/>
                            <w:sz w:val="16"/>
                            <w:szCs w:val="16"/>
                          </w:rPr>
                          <w:t>TEST</w:t>
                        </w:r>
                      </w:p>
                    </w:txbxContent>
                  </v:textbox>
                </v:roundrect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Connecteur : en angle 1761422819" o:spid="_x0000_s1034" type="#_x0000_t36" style="position:absolute;left:-1435;top:30718;width:30846;height:4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" adj="-1601,-8754359,21606" strokecolor="#4472c4 [3204]" strokeweight=".5pt">
                  <v:stroke endarrow="open"/>
                  <o:lock v:ext="edit" shapetype="f"/>
                </v:shape>
                <v:line id="Straight Connector 29" o:spid="_x0000_s1035" style="position:absolute;flip:x;visibility:visible;mso-wrap-style:square" from="13981,10254" to="13981,12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line id="Straight Connector 29" o:spid="_x0000_s1036" style="position:absolute;visibility:visible;mso-wrap-style:square" from="13981,2330" to="13981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 : en angle 1781822371" o:spid="_x0000_s1037" type="#_x0000_t35" style="position:absolute;left:13984;top:21521;width:13984;height:2939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" adj="-8386,20454" strokecolor="#4472c4 [3204]" strokeweight=".5pt">
                  <v:stroke endarrow="open"/>
                  <o:lock v:ext="edit" shapetype="f"/>
                </v:shape>
                <v:roundrect id="Rectangle : coins arrondis 1292919189" o:spid="_x0000_s1038" style="position:absolute;left:9320;top:66473;width:9455;height:325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" fillcolor="black [3200]" strokecolor="black [480]" strokeweight="1pt">
                  <v:stroke joinstyle="miter"/>
                  <v:textbox>
                    <w:txbxContent>
                      <w:p w14:paraId="02CCBA0F" w14:textId="77777777" w:rsidR="000075D8" w:rsidRDefault="000075D8" w:rsidP="000075D8">
                        <w:pPr>
                          <w:jc w:val="center"/>
                          <w:rPr>
                            <w:rFonts w:hAnsi="Calibri"/>
                            <w:color w:val="FFFFFF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FFFFFF"/>
                            <w:kern w:val="24"/>
                            <w:sz w:val="16"/>
                            <w:szCs w:val="16"/>
                          </w:rPr>
                          <w:t>END</w:t>
                        </w:r>
                      </w:p>
                    </w:txbxContent>
                  </v:textbox>
                </v:roundrect>
                <v:line id="Straight Connector 29" o:spid="_x0000_s1039" style="position:absolute;visibility:visible;mso-wrap-style:square" from="14048,63632" to="14048,66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rect id="Rectangle 907537196" o:spid="_x0000_s1040" style="position:absolute;left:9253;top:7965;width:9455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" fillcolor="#4472c4 [3204]" stroked="f" strokeweight="1pt">
                  <v:textbox>
                    <w:txbxContent>
                      <w:p w14:paraId="5E423209" w14:textId="11E20ED9" w:rsidR="00E77ECE" w:rsidRDefault="00E77ECE" w:rsidP="00E77ECE">
                        <w:r>
                          <w:t>result =”Rady”</w:t>
                        </w:r>
                      </w:p>
                    </w:txbxContent>
                  </v:textbox>
                </v:rect>
                <v:line id="Straight Connector 29" o:spid="_x0000_s1041" style="position:absolute;flip:x;visibility:visible;mso-wrap-style:square" from="13981,6181" to="13981,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shape id="ZoneTexte 18" o:spid="_x0000_s1042" type="#_x0000_t202" style="position:absolute;left:14047;top:25706;width:4212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" filled="f" stroked="f">
                  <v:textbox>
                    <w:txbxContent>
                      <w:p w14:paraId="030A8CDF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Losange 1458674653" o:spid="_x0000_s1043" type="#_x0000_t4" style="position:absolute;top:50918;width:27968;height:8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" fillcolor="#ffc000" strokecolor="white [3201]" strokeweight="1.5pt"/>
                <v:rect id="Rectangle 851569003" o:spid="_x0000_s1044" style="position:absolute;left:9843;top:61342;width:8409;height:2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" fillcolor="#4472c4 [3204]" stroked="f" strokeweight="1pt"/>
                <v:rect id="Rectangle 124674107" o:spid="_x0000_s1045" style="position:absolute;left:27905;top:61384;width:8409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" fillcolor="#4472c4 [3204]" stroked="f" strokeweight="1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1375366364" o:spid="_x0000_s1046" type="#_x0000_t33" style="position:absolute;left:27968;top:55098;width:4142;height:62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" strokecolor="#4472c4 [3204]" strokeweight=".5pt">
                  <v:stroke endarrow="open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128292871" o:spid="_x0000_s1047" type="#_x0000_t34" style="position:absolute;left:21679;top:56041;width:2800;height:1806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" strokecolor="#4472c4 [3204]" strokeweight=".5pt">
                  <v:stroke endarrow="open"/>
                  <o:lock v:ext="edit" shapetype="f"/>
                </v:shape>
                <v:line id="Straight Connector 29" o:spid="_x0000_s1048" style="position:absolute;visibility:visible;mso-wrap-style:square" from="13984,59278" to="14047,61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shape id="ZoneTexte 18" o:spid="_x0000_s1049" type="#_x0000_t202" style="position:absolute;left:13984;top:36278;width:4211;height:3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" filled="f" stroked="f">
                  <v:textbox>
                    <w:txbxContent>
                      <w:p w14:paraId="46CAFC10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rect id="Rectangle 84087250" o:spid="_x0000_s1050" style="position:absolute;left:7390;top:38896;width:13124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" fillcolor="#4472c4 [3204]" stroked="f" strokeweight="1pt"/>
                <v:shape id="Losange 1608503971" o:spid="_x0000_s1051" type="#_x0000_t4" style="position:absolute;top:27768;width:27968;height:8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" fillcolor="#ffc000" strokecolor="white [3201]" strokeweight="1.5pt"/>
                <v:shape id="ZoneTexte 18" o:spid="_x0000_s1052" type="#_x0000_t202" style="position:absolute;left:14047;top:58422;width:4212;height:3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" filled="f" stroked="f">
                  <v:textbox>
                    <w:txbxContent>
                      <w:p w14:paraId="7434D35D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line id="Straight Connector 29" o:spid="_x0000_s1053" style="position:absolute;flip:x;visibility:visible;mso-wrap-style:square" from="13952,36129" to="13984,38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 id="ZoneTexte 18" o:spid="_x0000_s1054" type="#_x0000_t202" style="position:absolute;left:26937;top:29630;width:5083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" filled="f" stroked="f">
                  <v:textbox>
                    <w:txbxContent>
                      <w:p w14:paraId="299D7C04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rect id="Rectangle 119171663" o:spid="_x0000_s1055" style="position:absolute;left:7406;top:43872;width:13124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" fillcolor="#4472c4 [3204]" stroked="f" strokeweight="1pt"/>
                <v:shape id="Connecteur : en angle 1213106119" o:spid="_x0000_s1056" type="#_x0000_t35" style="position:absolute;left:13968;top:31949;width:14000;height:1192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" adj="-955,18268" strokecolor="#4472c4 [3204]" strokeweight=".5pt">
                  <v:stroke endarrow="open"/>
                  <o:lock v:ext="edit" shapetype="f"/>
                </v:shape>
                <v:shape id="ZoneTexte 18" o:spid="_x0000_s1057" type="#_x0000_t202" style="position:absolute;left:26937;top:52872;width:5083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" filled="f" stroked="f">
                  <v:textbox>
                    <w:txbxContent>
                      <w:p w14:paraId="19AB6838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line id="Straight Connector 29" o:spid="_x0000_s1058" style="position:absolute;visibility:visible;mso-wrap-style:square" from="13952,41185" to="13968,43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" strokecolor="#4472c4 [3204]" strokeweight=".5pt">
                  <v:stroke endarrow="open" joinstyle="miter"/>
                  <o:lock v:ext="edit" shapetype="f"/>
                </v:line>
                <w10:wrap type="topAndBottom" anchorx="margin"/>
              </v:group>
            </w:pict>
          </mc:Fallback>
        </mc:AlternateContent>
      </w:r>
    </w:p>
    <w:p w14:paraId="118DFF39" w14:textId="31A84635" w:rsidR="000075D8" w:rsidRDefault="000075D8">
      <w:pPr>
        <w:spacing w:after="160" w:line="259" w:lineRule="auto"/>
        <w:contextualSpacing w:val="0"/>
        <w:jc w:val="left"/>
      </w:pPr>
      <w:r>
        <w:br w:type="page"/>
      </w:r>
    </w:p>
    <w:p w14:paraId="53328F38" w14:textId="66A636B7" w:rsidR="009905CA" w:rsidRDefault="009905CA" w:rsidP="00B35D8A">
      <w:pPr>
        <w:pStyle w:val="Question"/>
      </w:pPr>
      <w:r>
        <w:lastRenderedPageBreak/>
        <w:t>Fill up your execution table.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165"/>
        <w:gridCol w:w="2786"/>
        <w:gridCol w:w="2786"/>
        <w:gridCol w:w="2787"/>
      </w:tblGrid>
      <w:tr w:rsidR="002D1850" w14:paraId="3F5F4566" w14:textId="77777777" w:rsidTr="0095565F">
        <w:trPr>
          <w:trHeight w:val="430"/>
        </w:trPr>
        <w:tc>
          <w:tcPr>
            <w:tcW w:w="1165" w:type="dxa"/>
            <w:vAlign w:val="center"/>
          </w:tcPr>
          <w:p w14:paraId="4B84B983" w14:textId="77777777" w:rsidR="002D1850" w:rsidRDefault="002D1850" w:rsidP="0095565F">
            <w:pPr>
              <w:jc w:val="center"/>
            </w:pPr>
            <w:r>
              <w:t>Step</w:t>
            </w:r>
          </w:p>
        </w:tc>
        <w:tc>
          <w:tcPr>
            <w:tcW w:w="2786" w:type="dxa"/>
            <w:vAlign w:val="center"/>
          </w:tcPr>
          <w:p w14:paraId="3DCDA185" w14:textId="77777777" w:rsidR="002D1850" w:rsidRDefault="002D1850" w:rsidP="0095565F">
            <w:pPr>
              <w:jc w:val="center"/>
            </w:pPr>
            <w:r>
              <w:t>Variable 1</w:t>
            </w:r>
          </w:p>
        </w:tc>
        <w:tc>
          <w:tcPr>
            <w:tcW w:w="2786" w:type="dxa"/>
            <w:vAlign w:val="center"/>
          </w:tcPr>
          <w:p w14:paraId="14BA375F" w14:textId="77777777" w:rsidR="002D1850" w:rsidRDefault="002D1850" w:rsidP="0095565F">
            <w:pPr>
              <w:jc w:val="center"/>
            </w:pPr>
            <w:r>
              <w:t>Variable 2</w:t>
            </w:r>
          </w:p>
        </w:tc>
        <w:tc>
          <w:tcPr>
            <w:tcW w:w="2787" w:type="dxa"/>
            <w:vAlign w:val="center"/>
          </w:tcPr>
          <w:p w14:paraId="46EAF900" w14:textId="77777777" w:rsidR="002D1850" w:rsidRDefault="002D1850" w:rsidP="0095565F">
            <w:pPr>
              <w:jc w:val="center"/>
            </w:pPr>
            <w:r>
              <w:t>Variable 3</w:t>
            </w:r>
          </w:p>
        </w:tc>
      </w:tr>
      <w:tr w:rsidR="002D1850" w14:paraId="114AE7EA" w14:textId="77777777" w:rsidTr="0095565F">
        <w:trPr>
          <w:trHeight w:val="430"/>
        </w:trPr>
        <w:tc>
          <w:tcPr>
            <w:tcW w:w="1165" w:type="dxa"/>
            <w:vAlign w:val="center"/>
          </w:tcPr>
          <w:p w14:paraId="44F63013" w14:textId="77777777" w:rsidR="002D1850" w:rsidRDefault="002D1850" w:rsidP="0095565F">
            <w:pPr>
              <w:jc w:val="center"/>
            </w:pPr>
            <w:r>
              <w:t>1</w:t>
            </w:r>
          </w:p>
        </w:tc>
        <w:tc>
          <w:tcPr>
            <w:tcW w:w="2786" w:type="dxa"/>
            <w:vAlign w:val="center"/>
          </w:tcPr>
          <w:p w14:paraId="339F1076" w14:textId="77777777" w:rsidR="002D1850" w:rsidRDefault="002D1850" w:rsidP="0095565F">
            <w:pPr>
              <w:jc w:val="center"/>
            </w:pPr>
          </w:p>
        </w:tc>
        <w:tc>
          <w:tcPr>
            <w:tcW w:w="2786" w:type="dxa"/>
            <w:vAlign w:val="center"/>
          </w:tcPr>
          <w:p w14:paraId="7847443F" w14:textId="77777777" w:rsidR="002D1850" w:rsidRDefault="002D1850" w:rsidP="0095565F">
            <w:pPr>
              <w:jc w:val="center"/>
            </w:pPr>
          </w:p>
        </w:tc>
        <w:tc>
          <w:tcPr>
            <w:tcW w:w="2787" w:type="dxa"/>
            <w:vAlign w:val="center"/>
          </w:tcPr>
          <w:p w14:paraId="61122CBB" w14:textId="77777777" w:rsidR="002D1850" w:rsidRDefault="002D1850" w:rsidP="0095565F">
            <w:pPr>
              <w:jc w:val="center"/>
            </w:pPr>
          </w:p>
        </w:tc>
      </w:tr>
      <w:tr w:rsidR="002D1850" w14:paraId="53CBA273" w14:textId="77777777" w:rsidTr="0095565F">
        <w:trPr>
          <w:trHeight w:val="430"/>
        </w:trPr>
        <w:tc>
          <w:tcPr>
            <w:tcW w:w="1165" w:type="dxa"/>
            <w:vAlign w:val="center"/>
          </w:tcPr>
          <w:p w14:paraId="01AFB7A8" w14:textId="77777777" w:rsidR="002D1850" w:rsidRDefault="002D1850" w:rsidP="0095565F">
            <w:pPr>
              <w:jc w:val="center"/>
            </w:pPr>
            <w:r>
              <w:t>2</w:t>
            </w:r>
          </w:p>
        </w:tc>
        <w:tc>
          <w:tcPr>
            <w:tcW w:w="2786" w:type="dxa"/>
            <w:vAlign w:val="center"/>
          </w:tcPr>
          <w:p w14:paraId="4D254B9F" w14:textId="77777777" w:rsidR="002D1850" w:rsidRDefault="002D1850" w:rsidP="0095565F">
            <w:pPr>
              <w:jc w:val="center"/>
            </w:pPr>
          </w:p>
        </w:tc>
        <w:tc>
          <w:tcPr>
            <w:tcW w:w="2786" w:type="dxa"/>
            <w:vAlign w:val="center"/>
          </w:tcPr>
          <w:p w14:paraId="2AD2F752" w14:textId="77777777" w:rsidR="002D1850" w:rsidRDefault="002D1850" w:rsidP="0095565F">
            <w:pPr>
              <w:jc w:val="center"/>
            </w:pPr>
          </w:p>
        </w:tc>
        <w:tc>
          <w:tcPr>
            <w:tcW w:w="2787" w:type="dxa"/>
            <w:vAlign w:val="center"/>
          </w:tcPr>
          <w:p w14:paraId="7A66C620" w14:textId="77777777" w:rsidR="002D1850" w:rsidRDefault="002D1850" w:rsidP="0095565F">
            <w:pPr>
              <w:jc w:val="center"/>
            </w:pPr>
          </w:p>
        </w:tc>
      </w:tr>
      <w:tr w:rsidR="002D1850" w14:paraId="7988DAB2" w14:textId="77777777" w:rsidTr="0095565F">
        <w:trPr>
          <w:trHeight w:val="430"/>
        </w:trPr>
        <w:tc>
          <w:tcPr>
            <w:tcW w:w="1165" w:type="dxa"/>
            <w:vAlign w:val="center"/>
          </w:tcPr>
          <w:p w14:paraId="4623F41D" w14:textId="77777777" w:rsidR="002D1850" w:rsidRDefault="002D1850" w:rsidP="0095565F">
            <w:pPr>
              <w:jc w:val="center"/>
            </w:pPr>
            <w:r>
              <w:t>…</w:t>
            </w:r>
          </w:p>
        </w:tc>
        <w:tc>
          <w:tcPr>
            <w:tcW w:w="2786" w:type="dxa"/>
            <w:vAlign w:val="center"/>
          </w:tcPr>
          <w:p w14:paraId="6C58CA4F" w14:textId="56033D34" w:rsidR="002D1850" w:rsidRDefault="002D1850" w:rsidP="0095565F">
            <w:pPr>
              <w:jc w:val="center"/>
            </w:pPr>
          </w:p>
        </w:tc>
        <w:tc>
          <w:tcPr>
            <w:tcW w:w="2786" w:type="dxa"/>
            <w:vAlign w:val="center"/>
          </w:tcPr>
          <w:p w14:paraId="2556275F" w14:textId="77777777" w:rsidR="002D1850" w:rsidRDefault="002D1850" w:rsidP="0095565F">
            <w:pPr>
              <w:jc w:val="center"/>
            </w:pPr>
          </w:p>
        </w:tc>
        <w:tc>
          <w:tcPr>
            <w:tcW w:w="2787" w:type="dxa"/>
            <w:vAlign w:val="center"/>
          </w:tcPr>
          <w:p w14:paraId="753125ED" w14:textId="77777777" w:rsidR="002D1850" w:rsidRDefault="002D1850" w:rsidP="0095565F">
            <w:pPr>
              <w:jc w:val="center"/>
            </w:pPr>
          </w:p>
        </w:tc>
      </w:tr>
    </w:tbl>
    <w:p w14:paraId="5140FF10" w14:textId="1AB6FA33" w:rsidR="002D1850" w:rsidRPr="00942F42" w:rsidRDefault="002D1850" w:rsidP="002D1850"/>
    <w:sectPr w:rsidR="002D1850" w:rsidRPr="00942F42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C3E70"/>
    <w:multiLevelType w:val="hybridMultilevel"/>
    <w:tmpl w:val="0DCCC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1143D"/>
    <w:multiLevelType w:val="multilevel"/>
    <w:tmpl w:val="3C9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A5361"/>
    <w:multiLevelType w:val="hybridMultilevel"/>
    <w:tmpl w:val="5666E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E45514"/>
    <w:multiLevelType w:val="hybridMultilevel"/>
    <w:tmpl w:val="6ECA9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D1A4C"/>
    <w:multiLevelType w:val="multilevel"/>
    <w:tmpl w:val="1FC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24"/>
  </w:num>
  <w:num w:numId="4">
    <w:abstractNumId w:val="15"/>
  </w:num>
  <w:num w:numId="5">
    <w:abstractNumId w:val="5"/>
  </w:num>
  <w:num w:numId="6">
    <w:abstractNumId w:val="20"/>
  </w:num>
  <w:num w:numId="7">
    <w:abstractNumId w:val="16"/>
  </w:num>
  <w:num w:numId="8">
    <w:abstractNumId w:val="30"/>
  </w:num>
  <w:num w:numId="9">
    <w:abstractNumId w:val="7"/>
  </w:num>
  <w:num w:numId="10">
    <w:abstractNumId w:val="21"/>
  </w:num>
  <w:num w:numId="11">
    <w:abstractNumId w:val="14"/>
  </w:num>
  <w:num w:numId="12">
    <w:abstractNumId w:val="28"/>
  </w:num>
  <w:num w:numId="13">
    <w:abstractNumId w:val="26"/>
  </w:num>
  <w:num w:numId="14">
    <w:abstractNumId w:val="10"/>
  </w:num>
  <w:num w:numId="15">
    <w:abstractNumId w:val="2"/>
  </w:num>
  <w:num w:numId="16">
    <w:abstractNumId w:val="18"/>
  </w:num>
  <w:num w:numId="17">
    <w:abstractNumId w:val="17"/>
  </w:num>
  <w:num w:numId="18">
    <w:abstractNumId w:val="32"/>
  </w:num>
  <w:num w:numId="19">
    <w:abstractNumId w:val="11"/>
  </w:num>
  <w:num w:numId="20">
    <w:abstractNumId w:val="1"/>
  </w:num>
  <w:num w:numId="21">
    <w:abstractNumId w:val="25"/>
  </w:num>
  <w:num w:numId="22">
    <w:abstractNumId w:val="25"/>
  </w:num>
  <w:num w:numId="23">
    <w:abstractNumId w:val="23"/>
  </w:num>
  <w:num w:numId="24">
    <w:abstractNumId w:val="12"/>
  </w:num>
  <w:num w:numId="25">
    <w:abstractNumId w:val="4"/>
  </w:num>
  <w:num w:numId="26">
    <w:abstractNumId w:val="31"/>
  </w:num>
  <w:num w:numId="27">
    <w:abstractNumId w:val="25"/>
  </w:num>
  <w:num w:numId="28">
    <w:abstractNumId w:val="25"/>
    <w:lvlOverride w:ilvl="0">
      <w:startOverride w:val="1"/>
    </w:lvlOverride>
  </w:num>
  <w:num w:numId="29">
    <w:abstractNumId w:val="25"/>
    <w:lvlOverride w:ilvl="0">
      <w:startOverride w:val="1"/>
    </w:lvlOverride>
  </w:num>
  <w:num w:numId="30">
    <w:abstractNumId w:val="8"/>
  </w:num>
  <w:num w:numId="31">
    <w:abstractNumId w:val="0"/>
  </w:num>
  <w:num w:numId="32">
    <w:abstractNumId w:val="6"/>
  </w:num>
  <w:num w:numId="33">
    <w:abstractNumId w:val="25"/>
    <w:lvlOverride w:ilvl="0">
      <w:startOverride w:val="1"/>
    </w:lvlOverride>
  </w:num>
  <w:num w:numId="34">
    <w:abstractNumId w:val="29"/>
  </w:num>
  <w:num w:numId="35">
    <w:abstractNumId w:val="9"/>
  </w:num>
  <w:num w:numId="36">
    <w:abstractNumId w:val="3"/>
  </w:num>
  <w:num w:numId="37">
    <w:abstractNumId w:val="27"/>
  </w:num>
  <w:num w:numId="38">
    <w:abstractNumId w:val="13"/>
  </w:num>
  <w:num w:numId="39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5"/>
    <w:rsid w:val="00004010"/>
    <w:rsid w:val="000075D8"/>
    <w:rsid w:val="00025B9E"/>
    <w:rsid w:val="000322F8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6E58"/>
    <w:rsid w:val="000D7B8E"/>
    <w:rsid w:val="000E65F2"/>
    <w:rsid w:val="000F1513"/>
    <w:rsid w:val="000F16DB"/>
    <w:rsid w:val="001047D8"/>
    <w:rsid w:val="001049A4"/>
    <w:rsid w:val="00105CC7"/>
    <w:rsid w:val="00127B81"/>
    <w:rsid w:val="00127C48"/>
    <w:rsid w:val="00176DA5"/>
    <w:rsid w:val="001A05BB"/>
    <w:rsid w:val="001C712F"/>
    <w:rsid w:val="001D7D7F"/>
    <w:rsid w:val="001E28C6"/>
    <w:rsid w:val="001E5F0D"/>
    <w:rsid w:val="001E7AA5"/>
    <w:rsid w:val="002145A3"/>
    <w:rsid w:val="0021677B"/>
    <w:rsid w:val="00230963"/>
    <w:rsid w:val="002470E0"/>
    <w:rsid w:val="00267592"/>
    <w:rsid w:val="00274245"/>
    <w:rsid w:val="0027597B"/>
    <w:rsid w:val="00285BCC"/>
    <w:rsid w:val="002954E6"/>
    <w:rsid w:val="00297E0E"/>
    <w:rsid w:val="002D1850"/>
    <w:rsid w:val="002D44CC"/>
    <w:rsid w:val="002D4629"/>
    <w:rsid w:val="0030183F"/>
    <w:rsid w:val="00303D4F"/>
    <w:rsid w:val="003150AE"/>
    <w:rsid w:val="00337160"/>
    <w:rsid w:val="00346333"/>
    <w:rsid w:val="00361145"/>
    <w:rsid w:val="00392B98"/>
    <w:rsid w:val="00395214"/>
    <w:rsid w:val="003C4510"/>
    <w:rsid w:val="003E18EC"/>
    <w:rsid w:val="003E3378"/>
    <w:rsid w:val="003E63EA"/>
    <w:rsid w:val="003E6809"/>
    <w:rsid w:val="00405D2C"/>
    <w:rsid w:val="00406DE4"/>
    <w:rsid w:val="00410C4A"/>
    <w:rsid w:val="00420B62"/>
    <w:rsid w:val="00421870"/>
    <w:rsid w:val="00421BAA"/>
    <w:rsid w:val="0043537F"/>
    <w:rsid w:val="00437BAE"/>
    <w:rsid w:val="00450F7D"/>
    <w:rsid w:val="00464FE5"/>
    <w:rsid w:val="00470DD5"/>
    <w:rsid w:val="00474FE9"/>
    <w:rsid w:val="00484059"/>
    <w:rsid w:val="0048473B"/>
    <w:rsid w:val="00487E5A"/>
    <w:rsid w:val="00491B6D"/>
    <w:rsid w:val="00495362"/>
    <w:rsid w:val="004B17C4"/>
    <w:rsid w:val="004B1B34"/>
    <w:rsid w:val="004B32ED"/>
    <w:rsid w:val="004B6DA6"/>
    <w:rsid w:val="004D127E"/>
    <w:rsid w:val="004D2B39"/>
    <w:rsid w:val="004E6707"/>
    <w:rsid w:val="004F000A"/>
    <w:rsid w:val="005330EC"/>
    <w:rsid w:val="00535B58"/>
    <w:rsid w:val="00552E83"/>
    <w:rsid w:val="0055342C"/>
    <w:rsid w:val="00565462"/>
    <w:rsid w:val="00575152"/>
    <w:rsid w:val="00575AC6"/>
    <w:rsid w:val="00591839"/>
    <w:rsid w:val="00592A68"/>
    <w:rsid w:val="00593211"/>
    <w:rsid w:val="005B1B20"/>
    <w:rsid w:val="005E282D"/>
    <w:rsid w:val="005E7448"/>
    <w:rsid w:val="00620E37"/>
    <w:rsid w:val="00622066"/>
    <w:rsid w:val="00622C39"/>
    <w:rsid w:val="00627219"/>
    <w:rsid w:val="00637FC0"/>
    <w:rsid w:val="006640E8"/>
    <w:rsid w:val="00672D8A"/>
    <w:rsid w:val="00685B67"/>
    <w:rsid w:val="00687D50"/>
    <w:rsid w:val="00692F2D"/>
    <w:rsid w:val="006B70FC"/>
    <w:rsid w:val="006E361B"/>
    <w:rsid w:val="006E79DA"/>
    <w:rsid w:val="0070203E"/>
    <w:rsid w:val="00705066"/>
    <w:rsid w:val="00707F5D"/>
    <w:rsid w:val="00716996"/>
    <w:rsid w:val="007374E3"/>
    <w:rsid w:val="00747B2C"/>
    <w:rsid w:val="007541A2"/>
    <w:rsid w:val="007A6888"/>
    <w:rsid w:val="007E6409"/>
    <w:rsid w:val="007F2BBC"/>
    <w:rsid w:val="00800554"/>
    <w:rsid w:val="008308A7"/>
    <w:rsid w:val="00870EC4"/>
    <w:rsid w:val="00874E49"/>
    <w:rsid w:val="008835DD"/>
    <w:rsid w:val="008A0C5F"/>
    <w:rsid w:val="008C6148"/>
    <w:rsid w:val="008F38EB"/>
    <w:rsid w:val="00904310"/>
    <w:rsid w:val="00904C40"/>
    <w:rsid w:val="0093474B"/>
    <w:rsid w:val="00942F42"/>
    <w:rsid w:val="00950A89"/>
    <w:rsid w:val="0098731C"/>
    <w:rsid w:val="0099007D"/>
    <w:rsid w:val="009905CA"/>
    <w:rsid w:val="009B1A58"/>
    <w:rsid w:val="009C460E"/>
    <w:rsid w:val="009C502E"/>
    <w:rsid w:val="009E0EFC"/>
    <w:rsid w:val="009E3456"/>
    <w:rsid w:val="00A00D24"/>
    <w:rsid w:val="00A00D86"/>
    <w:rsid w:val="00A17A29"/>
    <w:rsid w:val="00A37F66"/>
    <w:rsid w:val="00A63A80"/>
    <w:rsid w:val="00A75C54"/>
    <w:rsid w:val="00A86449"/>
    <w:rsid w:val="00A96604"/>
    <w:rsid w:val="00AA68EC"/>
    <w:rsid w:val="00AD7958"/>
    <w:rsid w:val="00AF4BA9"/>
    <w:rsid w:val="00B12877"/>
    <w:rsid w:val="00B35D8A"/>
    <w:rsid w:val="00B704B0"/>
    <w:rsid w:val="00B92470"/>
    <w:rsid w:val="00B92732"/>
    <w:rsid w:val="00BA2986"/>
    <w:rsid w:val="00BA4A2B"/>
    <w:rsid w:val="00BA61D3"/>
    <w:rsid w:val="00BC6E5D"/>
    <w:rsid w:val="00BD319B"/>
    <w:rsid w:val="00C24B51"/>
    <w:rsid w:val="00C306BB"/>
    <w:rsid w:val="00C310B6"/>
    <w:rsid w:val="00C411DE"/>
    <w:rsid w:val="00C44A96"/>
    <w:rsid w:val="00C57EB5"/>
    <w:rsid w:val="00C71D30"/>
    <w:rsid w:val="00C739B3"/>
    <w:rsid w:val="00C8129B"/>
    <w:rsid w:val="00C814F5"/>
    <w:rsid w:val="00C84C50"/>
    <w:rsid w:val="00C85074"/>
    <w:rsid w:val="00C90A73"/>
    <w:rsid w:val="00CA097E"/>
    <w:rsid w:val="00CA7190"/>
    <w:rsid w:val="00CD5D61"/>
    <w:rsid w:val="00CE08EC"/>
    <w:rsid w:val="00CE4C11"/>
    <w:rsid w:val="00CE56CC"/>
    <w:rsid w:val="00D03A22"/>
    <w:rsid w:val="00D06D14"/>
    <w:rsid w:val="00D32270"/>
    <w:rsid w:val="00D445A4"/>
    <w:rsid w:val="00D45E04"/>
    <w:rsid w:val="00D504C7"/>
    <w:rsid w:val="00D81C7B"/>
    <w:rsid w:val="00D90B56"/>
    <w:rsid w:val="00DB67BF"/>
    <w:rsid w:val="00DC73CC"/>
    <w:rsid w:val="00DE20AB"/>
    <w:rsid w:val="00E13AA0"/>
    <w:rsid w:val="00E2330F"/>
    <w:rsid w:val="00E54974"/>
    <w:rsid w:val="00E558C2"/>
    <w:rsid w:val="00E63CCC"/>
    <w:rsid w:val="00E70E4A"/>
    <w:rsid w:val="00E77ECE"/>
    <w:rsid w:val="00E90692"/>
    <w:rsid w:val="00E97E8B"/>
    <w:rsid w:val="00EA454D"/>
    <w:rsid w:val="00EB7468"/>
    <w:rsid w:val="00EC7A19"/>
    <w:rsid w:val="00EE22E4"/>
    <w:rsid w:val="00F02D2C"/>
    <w:rsid w:val="00F1573B"/>
    <w:rsid w:val="00F268FA"/>
    <w:rsid w:val="00F3100B"/>
    <w:rsid w:val="00F37EBA"/>
    <w:rsid w:val="00F5142D"/>
    <w:rsid w:val="00F52F13"/>
    <w:rsid w:val="00F61A1D"/>
    <w:rsid w:val="00F63919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850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5E05F-C540-4531-A92D-F5126A849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14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SOKHEANG.MEN</cp:lastModifiedBy>
  <cp:revision>4</cp:revision>
  <dcterms:created xsi:type="dcterms:W3CDTF">2023-08-04T13:15:00Z</dcterms:created>
  <dcterms:modified xsi:type="dcterms:W3CDTF">2023-08-08T01:00:00Z</dcterms:modified>
</cp:coreProperties>
</file>